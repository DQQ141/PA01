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7F1A" w:rsidRPr="00E11C5D" w:rsidRDefault="00C307BF" w:rsidP="00AF642C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INRM303</w:t>
      </w:r>
      <w:r w:rsidR="000B574A">
        <w:rPr>
          <w:rFonts w:hint="eastAsia"/>
          <w:b/>
          <w:bCs/>
          <w:sz w:val="48"/>
          <w:szCs w:val="48"/>
        </w:rPr>
        <w:t>通信协议</w:t>
      </w:r>
    </w:p>
    <w:p w:rsidR="003C7F1A" w:rsidRPr="00AA5B40" w:rsidRDefault="00467A7C" w:rsidP="003C7F1A">
      <w:r>
        <w:rPr>
          <w:rFonts w:hint="eastAsia"/>
        </w:rPr>
        <w:t xml:space="preserve">                                                               </w:t>
      </w:r>
    </w:p>
    <w:p w:rsidR="003C7F1A" w:rsidRDefault="003C7F1A" w:rsidP="003C7F1A">
      <w:pPr>
        <w:jc w:val="center"/>
      </w:pPr>
    </w:p>
    <w:p w:rsidR="003C7F1A" w:rsidRDefault="003C7F1A" w:rsidP="003C7F1A">
      <w:pPr>
        <w:jc w:val="center"/>
      </w:pPr>
    </w:p>
    <w:p w:rsidR="003C7F1A" w:rsidRDefault="003C7F1A" w:rsidP="003C7F1A">
      <w:pPr>
        <w:jc w:val="center"/>
      </w:pPr>
    </w:p>
    <w:p w:rsidR="003C7F1A" w:rsidRDefault="003C7F1A" w:rsidP="003C7F1A">
      <w:pPr>
        <w:jc w:val="center"/>
      </w:pPr>
    </w:p>
    <w:p w:rsidR="003C7F1A" w:rsidRPr="001A6468" w:rsidRDefault="003C7F1A" w:rsidP="003C7F1A">
      <w:pPr>
        <w:jc w:val="center"/>
      </w:pPr>
    </w:p>
    <w:p w:rsidR="003C7F1A" w:rsidRDefault="003C7F1A" w:rsidP="003C7F1A">
      <w:pPr>
        <w:jc w:val="center"/>
      </w:pPr>
    </w:p>
    <w:p w:rsidR="003C7F1A" w:rsidRDefault="00CD19F8" w:rsidP="00CD19F8">
      <w:pPr>
        <w:ind w:leftChars="100" w:left="240"/>
      </w:pPr>
      <w:r>
        <w:rPr>
          <w:rFonts w:hint="eastAsia"/>
        </w:rPr>
        <w:t xml:space="preserve">                                                           </w:t>
      </w:r>
    </w:p>
    <w:p w:rsidR="003C7F1A" w:rsidRPr="00DF0660" w:rsidRDefault="003C7F1A" w:rsidP="00560786">
      <w:pPr>
        <w:ind w:leftChars="1075" w:left="2580"/>
        <w:rPr>
          <w:b/>
          <w:bCs/>
          <w:sz w:val="40"/>
        </w:rPr>
      </w:pPr>
      <w:r w:rsidRPr="00DF0660">
        <w:rPr>
          <w:b/>
          <w:bCs/>
          <w:sz w:val="40"/>
        </w:rPr>
        <w:t>制定日期：</w:t>
      </w:r>
      <w:r w:rsidR="00C307BF">
        <w:rPr>
          <w:rFonts w:hint="eastAsia"/>
          <w:b/>
          <w:bCs/>
          <w:sz w:val="40"/>
        </w:rPr>
        <w:t>202</w:t>
      </w:r>
      <w:r w:rsidR="00C307BF">
        <w:rPr>
          <w:b/>
          <w:bCs/>
          <w:sz w:val="40"/>
        </w:rPr>
        <w:t>1</w:t>
      </w:r>
      <w:r w:rsidR="00BC5720">
        <w:rPr>
          <w:rFonts w:hint="eastAsia"/>
          <w:b/>
          <w:bCs/>
          <w:sz w:val="40"/>
        </w:rPr>
        <w:t>-</w:t>
      </w:r>
      <w:r w:rsidR="00C307BF">
        <w:rPr>
          <w:b/>
          <w:bCs/>
          <w:sz w:val="40"/>
        </w:rPr>
        <w:t>1</w:t>
      </w:r>
      <w:r w:rsidR="00D13D17">
        <w:rPr>
          <w:rFonts w:hint="eastAsia"/>
          <w:b/>
          <w:bCs/>
          <w:sz w:val="40"/>
        </w:rPr>
        <w:t>2</w:t>
      </w:r>
      <w:r w:rsidR="00BC5720">
        <w:rPr>
          <w:rFonts w:hint="eastAsia"/>
          <w:b/>
          <w:bCs/>
          <w:sz w:val="40"/>
        </w:rPr>
        <w:t>-</w:t>
      </w:r>
      <w:r w:rsidR="00C307BF">
        <w:rPr>
          <w:rFonts w:hint="eastAsia"/>
          <w:b/>
          <w:bCs/>
          <w:sz w:val="40"/>
        </w:rPr>
        <w:t>1</w:t>
      </w:r>
      <w:r w:rsidR="00C307BF">
        <w:rPr>
          <w:b/>
          <w:bCs/>
          <w:sz w:val="40"/>
        </w:rPr>
        <w:t>3</w:t>
      </w:r>
    </w:p>
    <w:p w:rsidR="003C7F1A" w:rsidRPr="004B79DF" w:rsidRDefault="003C7F1A" w:rsidP="00560786">
      <w:pPr>
        <w:ind w:leftChars="1075" w:left="2580"/>
        <w:rPr>
          <w:rFonts w:cs="Arial"/>
          <w:b/>
          <w:bCs/>
          <w:sz w:val="40"/>
        </w:rPr>
      </w:pPr>
      <w:r w:rsidRPr="004B79DF">
        <w:rPr>
          <w:rFonts w:cs="Arial"/>
          <w:b/>
          <w:bCs/>
          <w:sz w:val="40"/>
        </w:rPr>
        <w:t>版本：</w:t>
      </w:r>
      <w:r w:rsidR="00F7164D">
        <w:rPr>
          <w:rFonts w:cs="Arial"/>
          <w:b/>
          <w:bCs/>
          <w:sz w:val="40"/>
        </w:rPr>
        <w:t>V</w:t>
      </w:r>
      <w:r w:rsidR="007C49F3">
        <w:rPr>
          <w:rFonts w:cs="Arial" w:hint="eastAsia"/>
          <w:b/>
          <w:bCs/>
          <w:sz w:val="40"/>
        </w:rPr>
        <w:t>1</w:t>
      </w:r>
      <w:r w:rsidRPr="004B79DF">
        <w:rPr>
          <w:rFonts w:cs="Arial"/>
          <w:b/>
          <w:bCs/>
          <w:sz w:val="40"/>
        </w:rPr>
        <w:t>.</w:t>
      </w:r>
      <w:r w:rsidR="00C307BF">
        <w:rPr>
          <w:rFonts w:cs="Arial"/>
          <w:b/>
          <w:bCs/>
          <w:sz w:val="40"/>
        </w:rPr>
        <w:t>0</w:t>
      </w:r>
    </w:p>
    <w:p w:rsidR="003C7F1A" w:rsidRPr="004B79DF" w:rsidRDefault="003C7F1A" w:rsidP="00560786">
      <w:pPr>
        <w:widowControl/>
        <w:autoSpaceDE w:val="0"/>
        <w:autoSpaceDN w:val="0"/>
        <w:ind w:leftChars="1075" w:left="2580"/>
        <w:textAlignment w:val="bottom"/>
        <w:rPr>
          <w:rFonts w:cs="Arial"/>
          <w:b/>
          <w:sz w:val="40"/>
        </w:rPr>
      </w:pPr>
      <w:r w:rsidRPr="004B79DF">
        <w:rPr>
          <w:rFonts w:cs="Arial"/>
          <w:b/>
          <w:sz w:val="40"/>
        </w:rPr>
        <w:t>文件编号：</w:t>
      </w:r>
    </w:p>
    <w:p w:rsidR="003C7F1A" w:rsidRDefault="003C7F1A" w:rsidP="00560786">
      <w:pPr>
        <w:widowControl/>
        <w:autoSpaceDE w:val="0"/>
        <w:autoSpaceDN w:val="0"/>
        <w:ind w:leftChars="1075" w:left="2580"/>
        <w:textAlignment w:val="bottom"/>
        <w:rPr>
          <w:rFonts w:cs="Arial"/>
          <w:b/>
          <w:sz w:val="40"/>
        </w:rPr>
      </w:pPr>
      <w:r w:rsidRPr="004B79DF">
        <w:rPr>
          <w:rFonts w:cs="Arial"/>
          <w:b/>
          <w:sz w:val="40"/>
        </w:rPr>
        <w:t>文件密级：</w:t>
      </w:r>
      <w:r w:rsidR="00AF642C">
        <w:rPr>
          <w:rFonts w:cs="Arial" w:hint="eastAsia"/>
          <w:b/>
          <w:sz w:val="40"/>
        </w:rPr>
        <w:t>对</w:t>
      </w:r>
      <w:r w:rsidR="00F73F9B">
        <w:rPr>
          <w:rFonts w:cs="Arial" w:hint="eastAsia"/>
          <w:b/>
          <w:sz w:val="40"/>
        </w:rPr>
        <w:t>内</w:t>
      </w:r>
      <w:r w:rsidR="00AF642C">
        <w:rPr>
          <w:rFonts w:cs="Arial" w:hint="eastAsia"/>
          <w:b/>
          <w:sz w:val="40"/>
        </w:rPr>
        <w:t>发布</w:t>
      </w:r>
    </w:p>
    <w:p w:rsidR="003C7F1A" w:rsidRDefault="00B3331A" w:rsidP="00B3331A">
      <w:pPr>
        <w:widowControl/>
        <w:tabs>
          <w:tab w:val="left" w:pos="7594"/>
        </w:tabs>
        <w:autoSpaceDE w:val="0"/>
        <w:autoSpaceDN w:val="0"/>
        <w:ind w:left="2340"/>
        <w:textAlignment w:val="bottom"/>
        <w:rPr>
          <w:rFonts w:cs="Arial"/>
          <w:b/>
          <w:sz w:val="40"/>
        </w:rPr>
      </w:pPr>
      <w:r>
        <w:rPr>
          <w:rFonts w:cs="Arial"/>
          <w:b/>
          <w:sz w:val="40"/>
        </w:rPr>
        <w:tab/>
      </w:r>
    </w:p>
    <w:p w:rsidR="003C7F1A" w:rsidRDefault="003C7F1A" w:rsidP="003C7F1A">
      <w:pPr>
        <w:widowControl/>
        <w:autoSpaceDE w:val="0"/>
        <w:autoSpaceDN w:val="0"/>
        <w:ind w:left="2340"/>
        <w:textAlignment w:val="bottom"/>
        <w:rPr>
          <w:rFonts w:cs="Arial"/>
          <w:b/>
          <w:sz w:val="40"/>
        </w:rPr>
      </w:pPr>
    </w:p>
    <w:p w:rsidR="003C7F1A" w:rsidRPr="007310F5" w:rsidRDefault="003C7F1A" w:rsidP="003C7F1A">
      <w:pPr>
        <w:widowControl/>
        <w:autoSpaceDE w:val="0"/>
        <w:autoSpaceDN w:val="0"/>
        <w:ind w:left="2340"/>
        <w:textAlignment w:val="bottom"/>
        <w:rPr>
          <w:rFonts w:cs="Arial"/>
          <w:b/>
          <w:sz w:val="40"/>
        </w:rPr>
      </w:pPr>
    </w:p>
    <w:p w:rsidR="003C7F1A" w:rsidRPr="00834801" w:rsidRDefault="00FE5130" w:rsidP="003C7F1A">
      <w:pPr>
        <w:jc w:val="center"/>
      </w:pPr>
      <w:r w:rsidRPr="00A1137C">
        <w:rPr>
          <w:noProof/>
        </w:rPr>
        <w:drawing>
          <wp:inline distT="0" distB="0" distL="0" distR="0">
            <wp:extent cx="1685925" cy="1216660"/>
            <wp:effectExtent l="0" t="0" r="0" b="0"/>
            <wp:docPr id="2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925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7F1A" w:rsidRPr="003C7F1A" w:rsidRDefault="003C7F1A" w:rsidP="003C7F1A">
      <w:pPr>
        <w:ind w:firstLineChars="444" w:firstLine="1776"/>
        <w:rPr>
          <w:rFonts w:ascii="宋体" w:hAnsi="宋体"/>
          <w:b/>
          <w:bCs/>
          <w:sz w:val="40"/>
          <w:szCs w:val="40"/>
        </w:rPr>
      </w:pPr>
      <w:r>
        <w:rPr>
          <w:rFonts w:hint="eastAsia"/>
          <w:b/>
          <w:sz w:val="40"/>
          <w:szCs w:val="40"/>
        </w:rPr>
        <w:t>深圳市富斯科技有限公司</w:t>
      </w:r>
    </w:p>
    <w:tbl>
      <w:tblPr>
        <w:tblW w:w="0" w:type="auto"/>
        <w:tblCellSpacing w:w="15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905"/>
      </w:tblGrid>
      <w:tr w:rsidR="003C7F1A" w:rsidRPr="007310F5" w:rsidTr="003B72D4">
        <w:trPr>
          <w:trHeight w:val="105"/>
          <w:tblCellSpacing w:w="15" w:type="dxa"/>
        </w:trPr>
        <w:tc>
          <w:tcPr>
            <w:tcW w:w="7845" w:type="dxa"/>
            <w:shd w:val="clear" w:color="auto" w:fill="FFFFFF"/>
            <w:vAlign w:val="center"/>
            <w:hideMark/>
          </w:tcPr>
          <w:p w:rsidR="003C7F1A" w:rsidRPr="007310F5" w:rsidRDefault="003C7F1A" w:rsidP="003B72D4">
            <w:pPr>
              <w:widowControl/>
              <w:spacing w:line="306" w:lineRule="atLeast"/>
              <w:jc w:val="center"/>
              <w:rPr>
                <w:rFonts w:ascii="Verdana" w:hAnsi="Verdana" w:cs="宋体"/>
                <w:color w:val="000000"/>
                <w:kern w:val="0"/>
              </w:rPr>
            </w:pPr>
            <w:r w:rsidRPr="003C7F1A">
              <w:rPr>
                <w:rFonts w:ascii="宋体" w:eastAsia="等线" w:hAnsi="宋体"/>
                <w:b/>
                <w:color w:val="000000"/>
                <w:sz w:val="40"/>
                <w:szCs w:val="40"/>
              </w:rPr>
              <w:t>FLYSKY Technology Co.,Ltd</w:t>
            </w:r>
          </w:p>
        </w:tc>
      </w:tr>
      <w:tr w:rsidR="003C7F1A" w:rsidRPr="007310F5" w:rsidTr="003B72D4">
        <w:trPr>
          <w:trHeight w:val="105"/>
          <w:tblCellSpacing w:w="15" w:type="dxa"/>
        </w:trPr>
        <w:tc>
          <w:tcPr>
            <w:tcW w:w="7845" w:type="dxa"/>
            <w:shd w:val="clear" w:color="auto" w:fill="FFFFFF"/>
            <w:vAlign w:val="center"/>
            <w:hideMark/>
          </w:tcPr>
          <w:p w:rsidR="003C7F1A" w:rsidRPr="003C7F1A" w:rsidRDefault="003C7F1A" w:rsidP="003B72D4">
            <w:pPr>
              <w:widowControl/>
              <w:spacing w:line="306" w:lineRule="atLeast"/>
              <w:jc w:val="center"/>
              <w:rPr>
                <w:rFonts w:ascii="等线" w:eastAsia="等线" w:hAnsi="等线" w:cs="Arial"/>
                <w:sz w:val="21"/>
                <w:szCs w:val="22"/>
              </w:rPr>
            </w:pPr>
            <w:r w:rsidRPr="003C7F1A">
              <w:rPr>
                <w:rFonts w:ascii="等线" w:eastAsia="等线" w:hAnsi="等线" w:cs="Arial"/>
                <w:sz w:val="21"/>
                <w:szCs w:val="22"/>
              </w:rPr>
              <w:t>深圳市福田区深南大道6006号华丰大厦16层 Postcode 518000</w:t>
            </w:r>
          </w:p>
        </w:tc>
      </w:tr>
      <w:tr w:rsidR="003C7F1A" w:rsidRPr="007310F5" w:rsidTr="003B72D4">
        <w:trPr>
          <w:trHeight w:val="105"/>
          <w:tblCellSpacing w:w="15" w:type="dxa"/>
        </w:trPr>
        <w:tc>
          <w:tcPr>
            <w:tcW w:w="7845" w:type="dxa"/>
            <w:shd w:val="clear" w:color="auto" w:fill="FFFFFF"/>
            <w:vAlign w:val="center"/>
            <w:hideMark/>
          </w:tcPr>
          <w:p w:rsidR="003C7F1A" w:rsidRPr="00325D6B" w:rsidRDefault="003C7F1A" w:rsidP="003B72D4">
            <w:pPr>
              <w:widowControl/>
              <w:spacing w:line="306" w:lineRule="atLeast"/>
              <w:jc w:val="center"/>
              <w:rPr>
                <w:rFonts w:cs="Arial"/>
                <w:szCs w:val="22"/>
              </w:rPr>
            </w:pPr>
            <w:r w:rsidRPr="003C7F1A">
              <w:rPr>
                <w:rFonts w:ascii="等线" w:eastAsia="等线" w:hAnsi="等线" w:cs="Arial"/>
                <w:sz w:val="21"/>
                <w:szCs w:val="22"/>
              </w:rPr>
              <w:t>16/F, huafeng building, 6006 shennan Road, Shenzhen, P.R. China</w:t>
            </w:r>
          </w:p>
          <w:p w:rsidR="003C7F1A" w:rsidRPr="003C7F1A" w:rsidRDefault="003C7F1A" w:rsidP="003C7F1A">
            <w:pPr>
              <w:widowControl/>
              <w:spacing w:line="306" w:lineRule="atLeast"/>
              <w:ind w:firstLineChars="500" w:firstLine="1050"/>
              <w:rPr>
                <w:rFonts w:ascii="等线" w:hAnsi="等线" w:cs="Arial"/>
                <w:sz w:val="21"/>
                <w:szCs w:val="22"/>
              </w:rPr>
            </w:pPr>
            <w:r w:rsidRPr="003C7F1A">
              <w:rPr>
                <w:rFonts w:ascii="等线" w:hAnsi="等线" w:cs="Arial"/>
                <w:sz w:val="21"/>
                <w:szCs w:val="22"/>
              </w:rPr>
              <w:t>Fax +86 755 8328 0770  Tel +86 755 8328 2965 ext. 8866</w:t>
            </w:r>
          </w:p>
          <w:p w:rsidR="003C7F1A" w:rsidRPr="003C7F1A" w:rsidRDefault="003C7F1A" w:rsidP="003B72D4">
            <w:pPr>
              <w:widowControl/>
              <w:spacing w:line="306" w:lineRule="atLeast"/>
              <w:jc w:val="center"/>
              <w:rPr>
                <w:rFonts w:ascii="等线" w:eastAsia="等线" w:hAnsi="等线" w:cs="Arial"/>
                <w:sz w:val="21"/>
                <w:szCs w:val="22"/>
              </w:rPr>
            </w:pPr>
          </w:p>
        </w:tc>
      </w:tr>
    </w:tbl>
    <w:p w:rsidR="003C7F1A" w:rsidRDefault="003C7F1A" w:rsidP="003C7F1A">
      <w:pPr>
        <w:jc w:val="center"/>
        <w:rPr>
          <w:sz w:val="20"/>
          <w:szCs w:val="20"/>
        </w:rPr>
      </w:pPr>
      <w:r>
        <w:rPr>
          <w:rFonts w:hint="eastAsia"/>
          <w:sz w:val="20"/>
          <w:szCs w:val="20"/>
        </w:rPr>
        <w:t>深圳市富斯科技有限公司</w:t>
      </w:r>
      <w:r w:rsidRPr="00E4622A">
        <w:rPr>
          <w:rFonts w:hint="eastAsia"/>
          <w:sz w:val="20"/>
          <w:szCs w:val="20"/>
        </w:rPr>
        <w:t>保留该文件所有</w:t>
      </w:r>
      <w:r>
        <w:rPr>
          <w:rFonts w:hint="eastAsia"/>
          <w:sz w:val="20"/>
          <w:szCs w:val="20"/>
        </w:rPr>
        <w:t>版权</w:t>
      </w:r>
    </w:p>
    <w:p w:rsidR="003C7F1A" w:rsidRPr="003C7F1A" w:rsidRDefault="003C7F1A" w:rsidP="003C7F1A">
      <w:pPr>
        <w:tabs>
          <w:tab w:val="left" w:pos="2710"/>
        </w:tabs>
        <w:spacing w:line="360" w:lineRule="auto"/>
        <w:rPr>
          <w:color w:val="000000"/>
          <w:sz w:val="30"/>
          <w:szCs w:val="30"/>
        </w:rPr>
      </w:pPr>
    </w:p>
    <w:p w:rsidR="00834801" w:rsidRPr="009A1BBF" w:rsidRDefault="00500479" w:rsidP="009A1BBF">
      <w:pPr>
        <w:spacing w:line="360" w:lineRule="auto"/>
        <w:rPr>
          <w:rFonts w:ascii="宋体" w:hAnsi="宋体"/>
          <w:b/>
          <w:sz w:val="32"/>
          <w:szCs w:val="32"/>
        </w:rPr>
      </w:pPr>
      <w:r w:rsidRPr="003C7F1A">
        <w:rPr>
          <w:sz w:val="30"/>
          <w:szCs w:val="30"/>
        </w:rPr>
        <w:br w:type="page"/>
      </w:r>
      <w:r w:rsidR="00834801" w:rsidRPr="009A1BBF">
        <w:rPr>
          <w:rFonts w:ascii="宋体" w:hAnsi="宋体"/>
          <w:b/>
          <w:sz w:val="32"/>
          <w:szCs w:val="32"/>
        </w:rPr>
        <w:lastRenderedPageBreak/>
        <w:t>免责声明</w:t>
      </w:r>
    </w:p>
    <w:p w:rsidR="00DF0660" w:rsidRPr="00EC4334" w:rsidRDefault="00D87438" w:rsidP="00EC4334">
      <w:pPr>
        <w:ind w:firstLineChars="100" w:firstLine="240"/>
        <w:rPr>
          <w:rFonts w:ascii="宋体" w:hAnsi="宋体"/>
          <w:b/>
          <w:bCs/>
        </w:rPr>
      </w:pPr>
      <w:r>
        <w:rPr>
          <w:rFonts w:hint="eastAsia"/>
        </w:rPr>
        <w:t>深圳市富斯</w:t>
      </w:r>
      <w:r w:rsidR="00611B29">
        <w:rPr>
          <w:rFonts w:hint="eastAsia"/>
        </w:rPr>
        <w:t>科技有限公司</w:t>
      </w:r>
      <w:r w:rsidR="00834801" w:rsidRPr="00396E9F">
        <w:t>保留出</w:t>
      </w:r>
      <w:r w:rsidR="00834801" w:rsidRPr="00834801">
        <w:t>于改善产品性能而对产品功能或设计做出改变的权利。</w:t>
      </w:r>
      <w:r>
        <w:rPr>
          <w:rFonts w:hint="eastAsia"/>
        </w:rPr>
        <w:t>深圳市富斯</w:t>
      </w:r>
      <w:r w:rsidR="00611B29">
        <w:rPr>
          <w:rFonts w:hint="eastAsia"/>
        </w:rPr>
        <w:t>科技有限公司</w:t>
      </w:r>
      <w:r w:rsidR="00834801" w:rsidRPr="00834801">
        <w:t>不承担任何因使用本产品而带来的连带责任。</w:t>
      </w:r>
    </w:p>
    <w:p w:rsidR="00382480" w:rsidRDefault="00382480" w:rsidP="00834801">
      <w:pPr>
        <w:widowControl/>
        <w:autoSpaceDE w:val="0"/>
        <w:autoSpaceDN w:val="0"/>
        <w:spacing w:line="288" w:lineRule="auto"/>
        <w:ind w:firstLine="482"/>
        <w:jc w:val="left"/>
        <w:textAlignment w:val="bottom"/>
      </w:pPr>
    </w:p>
    <w:p w:rsidR="00834801" w:rsidRDefault="00834801" w:rsidP="00DF0660">
      <w:pPr>
        <w:spacing w:line="288" w:lineRule="auto"/>
        <w:ind w:firstLine="482"/>
        <w:jc w:val="left"/>
      </w:pPr>
    </w:p>
    <w:p w:rsidR="00BB3E9E" w:rsidRDefault="00BB3E9E" w:rsidP="00DF0660">
      <w:pPr>
        <w:spacing w:line="288" w:lineRule="auto"/>
        <w:ind w:firstLine="482"/>
        <w:jc w:val="left"/>
      </w:pPr>
    </w:p>
    <w:p w:rsidR="00BB3E9E" w:rsidRDefault="00BB3E9E" w:rsidP="00DF0660">
      <w:pPr>
        <w:spacing w:line="288" w:lineRule="auto"/>
        <w:ind w:firstLine="482"/>
        <w:jc w:val="left"/>
      </w:pPr>
    </w:p>
    <w:p w:rsidR="00BB3E9E" w:rsidRDefault="00BB3E9E" w:rsidP="00DF0660">
      <w:pPr>
        <w:spacing w:line="288" w:lineRule="auto"/>
        <w:ind w:firstLine="482"/>
        <w:jc w:val="left"/>
      </w:pPr>
    </w:p>
    <w:p w:rsidR="00BB3E9E" w:rsidRDefault="00BB3E9E" w:rsidP="00C66312">
      <w:pPr>
        <w:spacing w:line="288" w:lineRule="auto"/>
        <w:ind w:firstLine="482"/>
        <w:jc w:val="center"/>
      </w:pPr>
    </w:p>
    <w:p w:rsidR="00BB3E9E" w:rsidRPr="009A1BBF" w:rsidRDefault="00BB3E9E" w:rsidP="009A1BBF">
      <w:pPr>
        <w:spacing w:line="360" w:lineRule="auto"/>
        <w:rPr>
          <w:rFonts w:ascii="宋体" w:hAnsi="宋体"/>
          <w:b/>
          <w:sz w:val="32"/>
          <w:szCs w:val="32"/>
        </w:rPr>
      </w:pPr>
      <w:r w:rsidRPr="009A1BBF">
        <w:rPr>
          <w:rFonts w:ascii="宋体" w:hAnsi="宋体" w:hint="eastAsia"/>
          <w:b/>
          <w:sz w:val="32"/>
          <w:szCs w:val="32"/>
        </w:rPr>
        <w:t>更改历史记录</w:t>
      </w:r>
    </w:p>
    <w:tbl>
      <w:tblPr>
        <w:tblW w:w="83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26"/>
        <w:gridCol w:w="850"/>
        <w:gridCol w:w="3491"/>
        <w:gridCol w:w="1187"/>
        <w:gridCol w:w="1276"/>
      </w:tblGrid>
      <w:tr w:rsidR="00BB3E9E" w:rsidRPr="00BB3E9E">
        <w:trPr>
          <w:trHeight w:val="318"/>
        </w:trPr>
        <w:tc>
          <w:tcPr>
            <w:tcW w:w="1526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修订日期</w:t>
            </w:r>
          </w:p>
        </w:tc>
        <w:tc>
          <w:tcPr>
            <w:tcW w:w="850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版本</w:t>
            </w:r>
          </w:p>
        </w:tc>
        <w:tc>
          <w:tcPr>
            <w:tcW w:w="3491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修订内容</w:t>
            </w:r>
          </w:p>
        </w:tc>
        <w:tc>
          <w:tcPr>
            <w:tcW w:w="1187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修订人</w:t>
            </w:r>
          </w:p>
        </w:tc>
        <w:tc>
          <w:tcPr>
            <w:tcW w:w="1276" w:type="dxa"/>
            <w:vAlign w:val="center"/>
          </w:tcPr>
          <w:p w:rsidR="00BB3E9E" w:rsidRPr="00D36844" w:rsidRDefault="00BB3E9E" w:rsidP="00BB3E9E">
            <w:pPr>
              <w:jc w:val="left"/>
              <w:rPr>
                <w:rFonts w:cs="Arial"/>
                <w:b/>
              </w:rPr>
            </w:pPr>
            <w:r w:rsidRPr="00D36844">
              <w:rPr>
                <w:rFonts w:cs="Arial"/>
                <w:b/>
              </w:rPr>
              <w:t>批准人</w:t>
            </w:r>
          </w:p>
        </w:tc>
      </w:tr>
      <w:tr w:rsidR="0036195D" w:rsidRPr="00BB3E9E">
        <w:trPr>
          <w:trHeight w:val="318"/>
        </w:trPr>
        <w:tc>
          <w:tcPr>
            <w:tcW w:w="1526" w:type="dxa"/>
            <w:vAlign w:val="center"/>
          </w:tcPr>
          <w:p w:rsidR="0036195D" w:rsidRPr="00BB3E9E" w:rsidRDefault="00C307BF" w:rsidP="00C85297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20</w:t>
            </w:r>
            <w:r>
              <w:rPr>
                <w:rFonts w:cs="Arial"/>
              </w:rPr>
              <w:t>21</w:t>
            </w:r>
            <w:r>
              <w:rPr>
                <w:rFonts w:cs="Arial" w:hint="eastAsia"/>
              </w:rPr>
              <w:t>-</w:t>
            </w:r>
            <w:r>
              <w:rPr>
                <w:rFonts w:cs="Arial"/>
              </w:rPr>
              <w:t>12</w:t>
            </w:r>
            <w:r w:rsidR="00390410">
              <w:rPr>
                <w:rFonts w:cs="Arial" w:hint="eastAsia"/>
              </w:rPr>
              <w:t>-</w:t>
            </w:r>
            <w:r>
              <w:rPr>
                <w:rFonts w:cs="Arial"/>
              </w:rPr>
              <w:t>13</w:t>
            </w:r>
          </w:p>
        </w:tc>
        <w:tc>
          <w:tcPr>
            <w:tcW w:w="850" w:type="dxa"/>
            <w:vAlign w:val="center"/>
          </w:tcPr>
          <w:p w:rsidR="0036195D" w:rsidRPr="00BB3E9E" w:rsidRDefault="0048262B" w:rsidP="0036195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V1.0</w:t>
            </w:r>
          </w:p>
        </w:tc>
        <w:tc>
          <w:tcPr>
            <w:tcW w:w="3491" w:type="dxa"/>
            <w:vAlign w:val="center"/>
          </w:tcPr>
          <w:p w:rsidR="0036195D" w:rsidRPr="00BB3E9E" w:rsidRDefault="0048262B" w:rsidP="0036195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新建</w:t>
            </w:r>
          </w:p>
        </w:tc>
        <w:tc>
          <w:tcPr>
            <w:tcW w:w="1187" w:type="dxa"/>
            <w:vAlign w:val="center"/>
          </w:tcPr>
          <w:p w:rsidR="0036195D" w:rsidRPr="00BB3E9E" w:rsidRDefault="007438B3" w:rsidP="0036195D">
            <w:pPr>
              <w:jc w:val="left"/>
              <w:rPr>
                <w:rFonts w:cs="Arial"/>
              </w:rPr>
            </w:pPr>
            <w:r>
              <w:rPr>
                <w:rFonts w:cs="Arial" w:hint="eastAsia"/>
              </w:rPr>
              <w:t>罗平</w:t>
            </w:r>
          </w:p>
        </w:tc>
        <w:tc>
          <w:tcPr>
            <w:tcW w:w="1276" w:type="dxa"/>
            <w:vAlign w:val="center"/>
          </w:tcPr>
          <w:p w:rsidR="0036195D" w:rsidRPr="00BB3E9E" w:rsidRDefault="0036195D" w:rsidP="0036195D">
            <w:pPr>
              <w:jc w:val="left"/>
              <w:rPr>
                <w:rFonts w:cs="Arial"/>
              </w:rPr>
            </w:pPr>
          </w:p>
        </w:tc>
      </w:tr>
      <w:tr w:rsidR="00D13D17" w:rsidRPr="00BB3E9E">
        <w:trPr>
          <w:trHeight w:val="318"/>
        </w:trPr>
        <w:tc>
          <w:tcPr>
            <w:tcW w:w="152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  <w:tr w:rsidR="00D13D17" w:rsidRPr="00BB3E9E">
        <w:trPr>
          <w:trHeight w:val="319"/>
        </w:trPr>
        <w:tc>
          <w:tcPr>
            <w:tcW w:w="152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  <w:tr w:rsidR="00D13D17" w:rsidRPr="00BB3E9E">
        <w:trPr>
          <w:trHeight w:val="318"/>
        </w:trPr>
        <w:tc>
          <w:tcPr>
            <w:tcW w:w="152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  <w:tr w:rsidR="00D13D17" w:rsidRPr="00BB3E9E">
        <w:trPr>
          <w:trHeight w:val="318"/>
        </w:trPr>
        <w:tc>
          <w:tcPr>
            <w:tcW w:w="152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  <w:tr w:rsidR="00D13D17" w:rsidRPr="00BB3E9E">
        <w:trPr>
          <w:trHeight w:val="319"/>
        </w:trPr>
        <w:tc>
          <w:tcPr>
            <w:tcW w:w="152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  <w:tr w:rsidR="00D13D17" w:rsidRPr="00BB3E9E">
        <w:trPr>
          <w:trHeight w:val="318"/>
        </w:trPr>
        <w:tc>
          <w:tcPr>
            <w:tcW w:w="152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  <w:tr w:rsidR="00D13D17" w:rsidRPr="00BB3E9E">
        <w:trPr>
          <w:trHeight w:val="318"/>
        </w:trPr>
        <w:tc>
          <w:tcPr>
            <w:tcW w:w="152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  <w:tr w:rsidR="00D13D17" w:rsidRPr="00BB3E9E">
        <w:trPr>
          <w:trHeight w:val="319"/>
        </w:trPr>
        <w:tc>
          <w:tcPr>
            <w:tcW w:w="152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  <w:tr w:rsidR="00D13D17" w:rsidRPr="00BB3E9E" w:rsidTr="008F0073">
        <w:trPr>
          <w:trHeight w:val="3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  <w:tr w:rsidR="00D13D17" w:rsidRPr="00BB3E9E" w:rsidTr="00C716CE">
        <w:trPr>
          <w:trHeight w:val="319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34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1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13D17" w:rsidRPr="00BB3E9E" w:rsidRDefault="00D13D17" w:rsidP="00D13D17">
            <w:pPr>
              <w:jc w:val="left"/>
              <w:rPr>
                <w:rFonts w:cs="Arial"/>
              </w:rPr>
            </w:pPr>
          </w:p>
        </w:tc>
      </w:tr>
    </w:tbl>
    <w:p w:rsidR="00BB3E9E" w:rsidRDefault="00BB3E9E" w:rsidP="008F0073"/>
    <w:p w:rsidR="00DF0660" w:rsidRPr="00DF0660" w:rsidRDefault="00DF0660" w:rsidP="00DF0660">
      <w:pPr>
        <w:spacing w:line="288" w:lineRule="auto"/>
        <w:ind w:firstLine="482"/>
        <w:jc w:val="left"/>
      </w:pPr>
    </w:p>
    <w:p w:rsidR="000B79FD" w:rsidRDefault="000B79FD" w:rsidP="009A1BBF">
      <w:pPr>
        <w:spacing w:line="360" w:lineRule="auto"/>
      </w:pPr>
    </w:p>
    <w:p w:rsidR="000B79FD" w:rsidRDefault="00C716CE" w:rsidP="00C716CE">
      <w:pPr>
        <w:tabs>
          <w:tab w:val="left" w:pos="5679"/>
        </w:tabs>
        <w:spacing w:line="360" w:lineRule="auto"/>
      </w:pPr>
      <w:r>
        <w:tab/>
      </w:r>
    </w:p>
    <w:p w:rsidR="000B79FD" w:rsidRDefault="000B79FD" w:rsidP="009A1BBF">
      <w:pPr>
        <w:spacing w:line="360" w:lineRule="auto"/>
      </w:pPr>
    </w:p>
    <w:p w:rsidR="000B79FD" w:rsidRDefault="000B79FD" w:rsidP="009A1BBF">
      <w:pPr>
        <w:spacing w:line="360" w:lineRule="auto"/>
      </w:pPr>
    </w:p>
    <w:p w:rsidR="000B79FD" w:rsidRDefault="000B79FD" w:rsidP="009A1BBF">
      <w:pPr>
        <w:spacing w:line="360" w:lineRule="auto"/>
      </w:pPr>
    </w:p>
    <w:p w:rsidR="000B79FD" w:rsidRDefault="000B79FD" w:rsidP="009A1BBF">
      <w:pPr>
        <w:spacing w:line="360" w:lineRule="auto"/>
      </w:pPr>
    </w:p>
    <w:p w:rsidR="000B79FD" w:rsidRDefault="000B79FD" w:rsidP="009A1BBF">
      <w:pPr>
        <w:spacing w:line="360" w:lineRule="auto"/>
      </w:pPr>
    </w:p>
    <w:p w:rsidR="00A1199A" w:rsidRDefault="00A1199A" w:rsidP="0098368F">
      <w:pPr>
        <w:rPr>
          <w:b/>
          <w:bCs/>
          <w:lang w:val="zh-CN"/>
        </w:rPr>
        <w:sectPr w:rsidR="00A1199A" w:rsidSect="005F6638">
          <w:headerReference w:type="even" r:id="rId9"/>
          <w:headerReference w:type="default" r:id="rId10"/>
          <w:footerReference w:type="default" r:id="rId11"/>
          <w:pgSz w:w="11907" w:h="16840" w:code="9"/>
          <w:pgMar w:top="1440" w:right="1797" w:bottom="1440" w:left="1797" w:header="737" w:footer="1134" w:gutter="0"/>
          <w:cols w:space="708"/>
          <w:titlePg/>
          <w:docGrid w:linePitch="360"/>
        </w:sectPr>
      </w:pPr>
    </w:p>
    <w:sdt>
      <w:sdtPr>
        <w:rPr>
          <w:rFonts w:ascii="Arial" w:hAnsi="Arial"/>
          <w:b w:val="0"/>
          <w:bCs w:val="0"/>
          <w:color w:val="auto"/>
          <w:kern w:val="2"/>
          <w:sz w:val="24"/>
          <w:szCs w:val="24"/>
          <w:lang w:val="zh-CN"/>
        </w:rPr>
        <w:id w:val="1578640967"/>
        <w:docPartObj>
          <w:docPartGallery w:val="Table of Contents"/>
          <w:docPartUnique/>
        </w:docPartObj>
      </w:sdtPr>
      <w:sdtEndPr/>
      <w:sdtContent>
        <w:p w:rsidR="00783BAB" w:rsidRDefault="00783BAB">
          <w:pPr>
            <w:pStyle w:val="TOC"/>
          </w:pPr>
          <w:r>
            <w:rPr>
              <w:lang w:val="zh-CN"/>
            </w:rPr>
            <w:t>目录</w:t>
          </w:r>
        </w:p>
        <w:p w:rsidR="00555303" w:rsidRDefault="001706BF">
          <w:pPr>
            <w:pStyle w:val="11"/>
            <w:tabs>
              <w:tab w:val="left" w:pos="88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r>
            <w:fldChar w:fldCharType="begin"/>
          </w:r>
          <w:r w:rsidR="00783BAB">
            <w:instrText xml:space="preserve"> TOC \o "1-3" \h \z \u </w:instrText>
          </w:r>
          <w:r>
            <w:fldChar w:fldCharType="separate"/>
          </w:r>
          <w:hyperlink w:anchor="_Toc114495948" w:history="1">
            <w:r w:rsidR="00555303" w:rsidRPr="00A80E15">
              <w:rPr>
                <w:rStyle w:val="a9"/>
                <w:rFonts w:hint="eastAsia"/>
                <w:noProof/>
              </w:rPr>
              <w:t>一、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通信规则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_Toc114495948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4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49" w:history="1">
            <w:r w:rsidR="00555303" w:rsidRPr="00A80E15">
              <w:rPr>
                <w:rStyle w:val="a9"/>
                <w:noProof/>
              </w:rPr>
              <w:t>1.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通信约定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_Toc114495949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4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0" w:history="1">
            <w:r w:rsidR="00555303" w:rsidRPr="00A80E15">
              <w:rPr>
                <w:rStyle w:val="a9"/>
                <w:noProof/>
              </w:rPr>
              <w:t>2.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通信规则说明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_Toc114495950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5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1" w:history="1">
            <w:r w:rsidR="00555303" w:rsidRPr="00A80E15">
              <w:rPr>
                <w:rStyle w:val="a9"/>
                <w:noProof/>
              </w:rPr>
              <w:t>2.1</w:t>
            </w:r>
            <w:r w:rsidR="00555303" w:rsidRPr="00A80E15">
              <w:rPr>
                <w:rStyle w:val="a9"/>
                <w:rFonts w:hint="eastAsia"/>
                <w:noProof/>
              </w:rPr>
              <w:t>发送就绪命令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_Toc114495951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5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2" w:history="1">
            <w:r w:rsidR="00555303" w:rsidRPr="00A80E15">
              <w:rPr>
                <w:rStyle w:val="a9"/>
                <w:noProof/>
              </w:rPr>
              <w:t>2.2</w:t>
            </w:r>
            <w:r w:rsidR="00555303" w:rsidRPr="00A80E15">
              <w:rPr>
                <w:rStyle w:val="a9"/>
                <w:rFonts w:hint="eastAsia"/>
                <w:noProof/>
              </w:rPr>
              <w:t>发送命令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_Toc114495952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5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3" w:history="1">
            <w:r w:rsidR="00555303" w:rsidRPr="00A80E15">
              <w:rPr>
                <w:rStyle w:val="a9"/>
                <w:noProof/>
              </w:rPr>
              <w:t xml:space="preserve">2.3 </w:t>
            </w:r>
            <w:r w:rsidR="00555303" w:rsidRPr="00A80E15">
              <w:rPr>
                <w:rStyle w:val="a9"/>
                <w:rFonts w:hint="eastAsia"/>
                <w:noProof/>
              </w:rPr>
              <w:t>实时数据的传输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_Toc114495953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5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4" w:history="1">
            <w:r w:rsidR="00555303" w:rsidRPr="00A80E15">
              <w:rPr>
                <w:rStyle w:val="a9"/>
                <w:noProof/>
              </w:rPr>
              <w:t>2.4</w:t>
            </w:r>
            <w:r w:rsidR="00555303" w:rsidRPr="00A80E15">
              <w:rPr>
                <w:rStyle w:val="a9"/>
                <w:rFonts w:ascii="宋体" w:hAnsi="宋体" w:cs="宋体" w:hint="eastAsia"/>
                <w:noProof/>
              </w:rPr>
              <w:t>其他说明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_Toc114495954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5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11"/>
            <w:tabs>
              <w:tab w:val="left" w:pos="88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5" w:history="1">
            <w:r w:rsidR="00555303" w:rsidRPr="00A80E15">
              <w:rPr>
                <w:rStyle w:val="a9"/>
                <w:rFonts w:ascii="宋体" w:hAnsi="宋体" w:cs="宋体" w:hint="eastAsia"/>
                <w:noProof/>
              </w:rPr>
              <w:t>二、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通信格式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_Toc114495955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6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6" w:history="1">
            <w:r w:rsidR="00555303" w:rsidRPr="00A80E15">
              <w:rPr>
                <w:rStyle w:val="a9"/>
                <w:noProof/>
              </w:rPr>
              <w:t>1.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帧格式：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_Toc114495956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6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7" w:history="1">
            <w:r w:rsidR="00555303" w:rsidRPr="00A80E15">
              <w:rPr>
                <w:rStyle w:val="a9"/>
                <w:noProof/>
              </w:rPr>
              <w:t>2.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信息帧说明：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_Toc114495957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6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8" w:history="1">
            <w:r w:rsidR="00555303" w:rsidRPr="00A80E15">
              <w:rPr>
                <w:rStyle w:val="a9"/>
                <w:noProof/>
              </w:rPr>
              <w:t>3.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通信协议中的特殊字符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_Toc114495958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7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11"/>
            <w:tabs>
              <w:tab w:val="left" w:pos="88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59" w:history="1">
            <w:r w:rsidR="00555303" w:rsidRPr="00A80E15">
              <w:rPr>
                <w:rStyle w:val="a9"/>
                <w:rFonts w:hint="eastAsia"/>
                <w:noProof/>
              </w:rPr>
              <w:t>三、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协议内容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_Toc114495959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8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0" w:history="1">
            <w:r w:rsidR="00555303" w:rsidRPr="00A80E15">
              <w:rPr>
                <w:rStyle w:val="a9"/>
                <w:noProof/>
              </w:rPr>
              <w:t>1.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帧地址：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_Toc114495960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8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1" w:history="1">
            <w:r w:rsidR="00555303" w:rsidRPr="00A80E15">
              <w:rPr>
                <w:rStyle w:val="a9"/>
                <w:noProof/>
              </w:rPr>
              <w:t>2.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帧类别表：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_Toc114495961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8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2" w:history="1">
            <w:r w:rsidR="00555303" w:rsidRPr="00A80E15">
              <w:rPr>
                <w:rStyle w:val="a9"/>
                <w:noProof/>
              </w:rPr>
              <w:t>3.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帧功能表：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_Toc114495962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8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left" w:pos="66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3" w:history="1">
            <w:r w:rsidR="00555303" w:rsidRPr="00A80E15">
              <w:rPr>
                <w:rStyle w:val="a9"/>
                <w:noProof/>
              </w:rPr>
              <w:t>4.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通信帧内容表：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_Toc114495963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10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4" w:history="1">
            <w:r w:rsidR="00555303" w:rsidRPr="00A80E15">
              <w:rPr>
                <w:rStyle w:val="a9"/>
                <w:noProof/>
              </w:rPr>
              <w:t>4.1 RF</w:t>
            </w:r>
            <w:r w:rsidR="00555303" w:rsidRPr="00A80E15">
              <w:rPr>
                <w:rStyle w:val="a9"/>
                <w:rFonts w:hint="eastAsia"/>
                <w:noProof/>
              </w:rPr>
              <w:t>模块就绪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_Toc114495964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10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5" w:history="1">
            <w:r w:rsidR="00555303" w:rsidRPr="00A80E15">
              <w:rPr>
                <w:rStyle w:val="a9"/>
                <w:noProof/>
              </w:rPr>
              <w:t>4.2 RF</w:t>
            </w:r>
            <w:r w:rsidR="00555303" w:rsidRPr="00A80E15">
              <w:rPr>
                <w:rStyle w:val="a9"/>
                <w:rFonts w:hint="eastAsia"/>
                <w:noProof/>
              </w:rPr>
              <w:t>模块状态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_Toc114495965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11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6" w:history="1">
            <w:r w:rsidR="00555303" w:rsidRPr="00A80E15">
              <w:rPr>
                <w:rStyle w:val="a9"/>
                <w:noProof/>
              </w:rPr>
              <w:t>4.3 RF</w:t>
            </w:r>
            <w:r w:rsidR="00555303" w:rsidRPr="00A80E15">
              <w:rPr>
                <w:rStyle w:val="a9"/>
                <w:rFonts w:hint="eastAsia"/>
                <w:noProof/>
              </w:rPr>
              <w:t>模块模式设置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_Toc114495966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12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7" w:history="1">
            <w:r w:rsidR="00555303" w:rsidRPr="00A80E15">
              <w:rPr>
                <w:rStyle w:val="a9"/>
                <w:noProof/>
              </w:rPr>
              <w:t>4.4</w:t>
            </w:r>
            <w:r w:rsidR="00555303" w:rsidRPr="00A80E15">
              <w:rPr>
                <w:rStyle w:val="a9"/>
                <w:rFonts w:ascii="宋体" w:hAnsi="宋体" w:cs="宋体"/>
                <w:noProof/>
              </w:rPr>
              <w:t xml:space="preserve"> </w:t>
            </w:r>
            <w:r w:rsidR="00555303" w:rsidRPr="00A80E15">
              <w:rPr>
                <w:rStyle w:val="a9"/>
                <w:noProof/>
              </w:rPr>
              <w:t>RF</w:t>
            </w:r>
            <w:r w:rsidR="00555303" w:rsidRPr="00A80E15">
              <w:rPr>
                <w:rStyle w:val="a9"/>
                <w:rFonts w:hint="eastAsia"/>
                <w:noProof/>
              </w:rPr>
              <w:t>模块对码参数配置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_Toc114495967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12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8" w:history="1">
            <w:r w:rsidR="00555303" w:rsidRPr="00A80E15">
              <w:rPr>
                <w:rStyle w:val="a9"/>
                <w:noProof/>
              </w:rPr>
              <w:t>4.5</w:t>
            </w:r>
            <w:r w:rsidR="00555303" w:rsidRPr="00A80E15">
              <w:rPr>
                <w:rStyle w:val="a9"/>
                <w:rFonts w:ascii="宋体" w:hAnsi="宋体" w:cs="宋体"/>
                <w:noProof/>
              </w:rPr>
              <w:t xml:space="preserve"> </w:t>
            </w:r>
            <w:r w:rsidR="00555303" w:rsidRPr="00A80E15">
              <w:rPr>
                <w:rStyle w:val="a9"/>
                <w:noProof/>
              </w:rPr>
              <w:t>RF</w:t>
            </w:r>
            <w:r w:rsidR="00555303" w:rsidRPr="00A80E15">
              <w:rPr>
                <w:rStyle w:val="a9"/>
                <w:rFonts w:hint="eastAsia"/>
                <w:noProof/>
              </w:rPr>
              <w:t>模块对码参数读取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_Toc114495968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15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69" w:history="1">
            <w:r w:rsidR="00555303" w:rsidRPr="00A80E15">
              <w:rPr>
                <w:rStyle w:val="a9"/>
                <w:noProof/>
              </w:rPr>
              <w:t>4.6</w:t>
            </w:r>
            <w:r w:rsidR="00555303" w:rsidRPr="00A80E15">
              <w:rPr>
                <w:rStyle w:val="a9"/>
                <w:rFonts w:hint="eastAsia"/>
                <w:noProof/>
              </w:rPr>
              <w:t>发射机实时数据</w:t>
            </w:r>
            <w:r w:rsidR="00555303" w:rsidRPr="00A80E15">
              <w:rPr>
                <w:rStyle w:val="a9"/>
                <w:noProof/>
              </w:rPr>
              <w:t>CH/</w:t>
            </w:r>
            <w:r w:rsidR="00555303" w:rsidRPr="00A80E15">
              <w:rPr>
                <w:rStyle w:val="a9"/>
                <w:rFonts w:hint="eastAsia"/>
                <w:noProof/>
              </w:rPr>
              <w:t>失控保护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_Toc114495969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16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0" w:history="1">
            <w:r w:rsidR="00555303" w:rsidRPr="00A80E15">
              <w:rPr>
                <w:rStyle w:val="a9"/>
                <w:noProof/>
              </w:rPr>
              <w:t>4.7</w:t>
            </w:r>
            <w:r w:rsidR="00555303" w:rsidRPr="00A80E15">
              <w:rPr>
                <w:rStyle w:val="a9"/>
                <w:rFonts w:hint="eastAsia"/>
                <w:noProof/>
              </w:rPr>
              <w:t>发射机实时</w:t>
            </w:r>
            <w:r w:rsidR="00555303" w:rsidRPr="00A80E15">
              <w:rPr>
                <w:rStyle w:val="a9"/>
                <w:noProof/>
              </w:rPr>
              <w:t>OEM</w:t>
            </w:r>
            <w:r w:rsidR="00555303" w:rsidRPr="00A80E15">
              <w:rPr>
                <w:rStyle w:val="a9"/>
                <w:rFonts w:hint="eastAsia"/>
                <w:noProof/>
              </w:rPr>
              <w:t>数据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_Toc114495970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16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1" w:history="1">
            <w:r w:rsidR="00555303" w:rsidRPr="00A80E15">
              <w:rPr>
                <w:rStyle w:val="a9"/>
                <w:noProof/>
              </w:rPr>
              <w:t xml:space="preserve">4.8 </w:t>
            </w:r>
            <w:r w:rsidR="00555303" w:rsidRPr="00A80E15">
              <w:rPr>
                <w:rStyle w:val="a9"/>
                <w:rFonts w:hint="eastAsia"/>
                <w:noProof/>
              </w:rPr>
              <w:t>接收机回传实时数据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_Toc114495971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18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2" w:history="1">
            <w:r w:rsidR="00555303" w:rsidRPr="00A80E15">
              <w:rPr>
                <w:rStyle w:val="a9"/>
                <w:noProof/>
              </w:rPr>
              <w:t>4.9</w:t>
            </w:r>
            <w:r w:rsidR="00555303" w:rsidRPr="00A80E15">
              <w:rPr>
                <w:rStyle w:val="a9"/>
                <w:rFonts w:hint="eastAsia"/>
                <w:noProof/>
              </w:rPr>
              <w:t>命令指令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_Toc114495972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18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3" w:history="1">
            <w:r w:rsidR="00555303" w:rsidRPr="00A80E15">
              <w:rPr>
                <w:rStyle w:val="a9"/>
                <w:noProof/>
              </w:rPr>
              <w:t>5.1 RF</w:t>
            </w:r>
            <w:r w:rsidR="00555303" w:rsidRPr="00A80E15">
              <w:rPr>
                <w:rStyle w:val="a9"/>
                <w:rFonts w:hint="eastAsia"/>
                <w:noProof/>
              </w:rPr>
              <w:t>模块版本信息查询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_Toc114495973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23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4" w:history="1">
            <w:r w:rsidR="00555303" w:rsidRPr="00A80E15">
              <w:rPr>
                <w:rStyle w:val="a9"/>
                <w:noProof/>
              </w:rPr>
              <w:t>5.2 RF</w:t>
            </w:r>
            <w:r w:rsidR="00555303" w:rsidRPr="00A80E15">
              <w:rPr>
                <w:rStyle w:val="a9"/>
                <w:rFonts w:hint="eastAsia"/>
                <w:noProof/>
              </w:rPr>
              <w:t>模块模型设置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_Toc114495974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23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5" w:history="1">
            <w:r w:rsidR="00555303" w:rsidRPr="00A80E15">
              <w:rPr>
                <w:rStyle w:val="a9"/>
                <w:noProof/>
              </w:rPr>
              <w:t>5.3 RF</w:t>
            </w:r>
            <w:r w:rsidR="00555303" w:rsidRPr="00A80E15">
              <w:rPr>
                <w:rStyle w:val="a9"/>
                <w:rFonts w:hint="eastAsia"/>
                <w:noProof/>
              </w:rPr>
              <w:t>模块最大功率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_Toc114495975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23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31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6" w:history="1">
            <w:r w:rsidR="00555303" w:rsidRPr="00A80E15">
              <w:rPr>
                <w:rStyle w:val="a9"/>
                <w:noProof/>
              </w:rPr>
              <w:t>5.4 RF</w:t>
            </w:r>
            <w:r w:rsidR="00555303" w:rsidRPr="00A80E15">
              <w:rPr>
                <w:rStyle w:val="a9"/>
                <w:rFonts w:hint="eastAsia"/>
                <w:noProof/>
              </w:rPr>
              <w:t>模块蜂鸣器设置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_Toc114495976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24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11"/>
            <w:tabs>
              <w:tab w:val="left" w:pos="880"/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7" w:history="1">
            <w:r w:rsidR="00555303" w:rsidRPr="00A80E15">
              <w:rPr>
                <w:rStyle w:val="a9"/>
                <w:rFonts w:hint="eastAsia"/>
                <w:noProof/>
              </w:rPr>
              <w:t>四、</w:t>
            </w:r>
            <w:r w:rsidR="00555303">
              <w:rPr>
                <w:rFonts w:asciiTheme="minorHAnsi" w:hAnsiTheme="minorHAnsi" w:cstheme="minorBidi"/>
                <w:noProof/>
                <w:kern w:val="0"/>
                <w:sz w:val="22"/>
                <w:szCs w:val="22"/>
              </w:rPr>
              <w:tab/>
            </w:r>
            <w:r w:rsidR="00555303" w:rsidRPr="00A80E15">
              <w:rPr>
                <w:rStyle w:val="a9"/>
                <w:rFonts w:hint="eastAsia"/>
                <w:noProof/>
              </w:rPr>
              <w:t>功能使用说明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_Toc114495977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25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8" w:history="1">
            <w:r w:rsidR="00555303" w:rsidRPr="00A80E15">
              <w:rPr>
                <w:rStyle w:val="a9"/>
                <w:noProof/>
              </w:rPr>
              <w:t>1.</w:t>
            </w:r>
            <w:r w:rsidR="00555303" w:rsidRPr="00A80E15">
              <w:rPr>
                <w:rStyle w:val="a9"/>
                <w:rFonts w:hint="eastAsia"/>
                <w:noProof/>
              </w:rPr>
              <w:t>对码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_Toc114495978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25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555303" w:rsidRDefault="00286F5B">
          <w:pPr>
            <w:pStyle w:val="20"/>
            <w:tabs>
              <w:tab w:val="right" w:leader="dot" w:pos="8303"/>
            </w:tabs>
            <w:rPr>
              <w:rFonts w:asciiTheme="minorHAnsi" w:hAnsiTheme="minorHAnsi" w:cstheme="minorBidi"/>
              <w:noProof/>
              <w:kern w:val="0"/>
              <w:sz w:val="22"/>
              <w:szCs w:val="22"/>
            </w:rPr>
          </w:pPr>
          <w:hyperlink w:anchor="_Toc114495979" w:history="1">
            <w:r w:rsidR="00555303" w:rsidRPr="00A80E15">
              <w:rPr>
                <w:rStyle w:val="a9"/>
                <w:noProof/>
              </w:rPr>
              <w:t>2.</w:t>
            </w:r>
            <w:r w:rsidR="00555303" w:rsidRPr="00A80E15">
              <w:rPr>
                <w:rStyle w:val="a9"/>
                <w:rFonts w:hint="eastAsia"/>
                <w:noProof/>
              </w:rPr>
              <w:t>正常通信</w:t>
            </w:r>
            <w:r w:rsidR="00555303">
              <w:rPr>
                <w:noProof/>
                <w:webHidden/>
              </w:rPr>
              <w:tab/>
            </w:r>
            <w:r w:rsidR="00555303">
              <w:rPr>
                <w:noProof/>
                <w:webHidden/>
              </w:rPr>
              <w:fldChar w:fldCharType="begin"/>
            </w:r>
            <w:r w:rsidR="00555303">
              <w:rPr>
                <w:noProof/>
                <w:webHidden/>
              </w:rPr>
              <w:instrText xml:space="preserve"> PAGEREF _Toc114495979 \h </w:instrText>
            </w:r>
            <w:r w:rsidR="00555303">
              <w:rPr>
                <w:noProof/>
                <w:webHidden/>
              </w:rPr>
            </w:r>
            <w:r w:rsidR="00555303">
              <w:rPr>
                <w:noProof/>
                <w:webHidden/>
              </w:rPr>
              <w:fldChar w:fldCharType="separate"/>
            </w:r>
            <w:r w:rsidR="00555303">
              <w:rPr>
                <w:noProof/>
                <w:webHidden/>
              </w:rPr>
              <w:t>26</w:t>
            </w:r>
            <w:r w:rsidR="00555303">
              <w:rPr>
                <w:noProof/>
                <w:webHidden/>
              </w:rPr>
              <w:fldChar w:fldCharType="end"/>
            </w:r>
          </w:hyperlink>
        </w:p>
        <w:p w:rsidR="00783BAB" w:rsidRDefault="001706BF">
          <w:r>
            <w:rPr>
              <w:b/>
              <w:bCs/>
              <w:lang w:val="zh-CN"/>
            </w:rPr>
            <w:fldChar w:fldCharType="end"/>
          </w:r>
        </w:p>
      </w:sdtContent>
    </w:sdt>
    <w:p w:rsidR="00975AE9" w:rsidRDefault="00975AE9" w:rsidP="00814017"/>
    <w:p w:rsidR="00451D75" w:rsidRPr="00975AE9" w:rsidRDefault="00451D75" w:rsidP="00975AE9">
      <w:pPr>
        <w:tabs>
          <w:tab w:val="center" w:pos="4156"/>
        </w:tabs>
        <w:sectPr w:rsidR="00451D75" w:rsidRPr="00975AE9" w:rsidSect="005F6638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</w:p>
    <w:p w:rsidR="0098368F" w:rsidRPr="00A45A54" w:rsidRDefault="0098368F" w:rsidP="0098368F">
      <w:pPr>
        <w:rPr>
          <w:b/>
          <w:bCs/>
          <w:lang w:val="zh-CN"/>
        </w:rPr>
      </w:pPr>
    </w:p>
    <w:p w:rsidR="00AC377B" w:rsidRDefault="00AC1D6B" w:rsidP="006F6A25">
      <w:pPr>
        <w:pStyle w:val="1"/>
        <w:numPr>
          <w:ilvl w:val="0"/>
          <w:numId w:val="1"/>
        </w:numPr>
      </w:pPr>
      <w:bookmarkStart w:id="0" w:name="_Toc114495948"/>
      <w:r>
        <w:rPr>
          <w:rFonts w:hint="eastAsia"/>
        </w:rPr>
        <w:t>通信规则</w:t>
      </w:r>
      <w:bookmarkEnd w:id="0"/>
    </w:p>
    <w:p w:rsidR="008A3EF5" w:rsidRPr="00AC377B" w:rsidRDefault="008A3EF5" w:rsidP="00DC1E99">
      <w:pPr>
        <w:pStyle w:val="2"/>
        <w:numPr>
          <w:ilvl w:val="0"/>
          <w:numId w:val="5"/>
        </w:numPr>
      </w:pPr>
      <w:bookmarkStart w:id="1" w:name="_Toc114495949"/>
      <w:r w:rsidRPr="008A3EF5">
        <w:t>通信</w:t>
      </w:r>
      <w:r>
        <w:t>约定</w:t>
      </w:r>
      <w:bookmarkEnd w:id="1"/>
    </w:p>
    <w:p w:rsidR="001F672C" w:rsidRDefault="0050063D" w:rsidP="001F672C">
      <w:pPr>
        <w:pStyle w:val="af3"/>
        <w:ind w:left="360" w:firstLineChars="0" w:firstLine="360"/>
      </w:pPr>
      <w:r>
        <w:rPr>
          <w:rFonts w:hint="eastAsia"/>
        </w:rPr>
        <w:t>本文</w:t>
      </w:r>
      <w:r w:rsidR="001F672C">
        <w:rPr>
          <w:rFonts w:hint="eastAsia"/>
        </w:rPr>
        <w:t>确定</w:t>
      </w:r>
      <w:r>
        <w:rPr>
          <w:rFonts w:hint="eastAsia"/>
        </w:rPr>
        <w:t>了遥控器主板和</w:t>
      </w:r>
      <w:r w:rsidR="005D6DF1">
        <w:rPr>
          <w:rFonts w:hint="eastAsia"/>
        </w:rPr>
        <w:t>RF</w:t>
      </w:r>
      <w:r w:rsidR="005D6DF1">
        <w:rPr>
          <w:rFonts w:hint="eastAsia"/>
        </w:rPr>
        <w:t>模块</w:t>
      </w:r>
      <w:r>
        <w:rPr>
          <w:rFonts w:hint="eastAsia"/>
        </w:rPr>
        <w:t>之间的通信</w:t>
      </w:r>
      <w:r w:rsidR="007A3FE5">
        <w:rPr>
          <w:rFonts w:hint="eastAsia"/>
        </w:rPr>
        <w:t>方法</w:t>
      </w:r>
      <w:r w:rsidR="008A3EF5" w:rsidRPr="008A3EF5">
        <w:t>，</w:t>
      </w:r>
      <w:r w:rsidR="00324C69">
        <w:rPr>
          <w:rFonts w:hint="eastAsia"/>
        </w:rPr>
        <w:t>遥控器主板</w:t>
      </w:r>
      <w:r w:rsidR="008A3EF5" w:rsidRPr="008A3EF5">
        <w:t>和</w:t>
      </w:r>
      <w:r w:rsidR="006638AB">
        <w:rPr>
          <w:rFonts w:hint="eastAsia"/>
        </w:rPr>
        <w:t>RF</w:t>
      </w:r>
    </w:p>
    <w:p w:rsidR="00A0058E" w:rsidRPr="00A0058E" w:rsidRDefault="008A3EF5" w:rsidP="00A0058E">
      <w:r w:rsidRPr="008A3EF5">
        <w:rPr>
          <w:rFonts w:hint="eastAsia"/>
        </w:rPr>
        <w:t>模块</w:t>
      </w:r>
      <w:r w:rsidR="00EF7FAF">
        <w:rPr>
          <w:rFonts w:hint="eastAsia"/>
        </w:rPr>
        <w:t>之间的</w:t>
      </w:r>
      <w:r w:rsidRPr="008A3EF5">
        <w:t>通信</w:t>
      </w:r>
      <w:r w:rsidR="009C2D4A">
        <w:rPr>
          <w:rFonts w:hint="eastAsia"/>
        </w:rPr>
        <w:t>关系</w:t>
      </w:r>
      <w:r w:rsidR="00450277">
        <w:rPr>
          <w:rFonts w:hint="eastAsia"/>
        </w:rPr>
        <w:t>有如下几种方式</w:t>
      </w:r>
      <w:r>
        <w:rPr>
          <w:rFonts w:hint="eastAsia"/>
        </w:rPr>
        <w:t>：</w:t>
      </w:r>
    </w:p>
    <w:p w:rsidR="00195C86" w:rsidRPr="00195C86" w:rsidRDefault="00195C86" w:rsidP="009C2D4A"/>
    <w:p w:rsidR="005C68C8" w:rsidRDefault="002E5214" w:rsidP="00F14AB7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遥控</w:t>
      </w:r>
      <w:r w:rsidR="002F5924">
        <w:rPr>
          <w:rFonts w:hint="eastAsia"/>
        </w:rPr>
        <w:t>器</w:t>
      </w:r>
      <w:r>
        <w:rPr>
          <w:rFonts w:hint="eastAsia"/>
        </w:rPr>
        <w:t>主板</w:t>
      </w:r>
      <w:r w:rsidR="007C0921">
        <w:rPr>
          <w:rFonts w:hint="eastAsia"/>
        </w:rPr>
        <w:t>或</w:t>
      </w:r>
      <w:r w:rsidR="007C0921">
        <w:rPr>
          <w:rFonts w:hint="eastAsia"/>
        </w:rPr>
        <w:t>RF</w:t>
      </w:r>
      <w:r w:rsidR="007C0921">
        <w:rPr>
          <w:rFonts w:hint="eastAsia"/>
        </w:rPr>
        <w:t>模块</w:t>
      </w:r>
      <w:r>
        <w:rPr>
          <w:rFonts w:hint="eastAsia"/>
        </w:rPr>
        <w:t>发送</w:t>
      </w:r>
      <w:r w:rsidR="008C57C0">
        <w:rPr>
          <w:rFonts w:hint="eastAsia"/>
        </w:rPr>
        <w:t>命令</w:t>
      </w:r>
      <w:r w:rsidR="007749AF">
        <w:rPr>
          <w:rFonts w:hint="eastAsia"/>
        </w:rPr>
        <w:t>，</w:t>
      </w:r>
      <w:r w:rsidR="0093375E">
        <w:rPr>
          <w:rFonts w:hint="eastAsia"/>
        </w:rPr>
        <w:t>接收方</w:t>
      </w:r>
      <w:r w:rsidR="008B2784">
        <w:rPr>
          <w:rFonts w:hint="eastAsia"/>
        </w:rPr>
        <w:t>以带参或不带参方式</w:t>
      </w:r>
      <w:r w:rsidR="004F0C5B">
        <w:rPr>
          <w:rFonts w:hint="eastAsia"/>
        </w:rPr>
        <w:t>回应</w:t>
      </w:r>
      <w:r w:rsidR="007749AF">
        <w:rPr>
          <w:rFonts w:hint="eastAsia"/>
        </w:rPr>
        <w:t>。</w:t>
      </w:r>
    </w:p>
    <w:p w:rsidR="00ED4A06" w:rsidRDefault="00ED4A06" w:rsidP="00ED4A06">
      <w:pPr>
        <w:pStyle w:val="af3"/>
        <w:ind w:left="360" w:firstLineChars="0" w:firstLine="0"/>
      </w:pPr>
    </w:p>
    <w:p w:rsidR="00614ABD" w:rsidRDefault="00EB1D68" w:rsidP="002A45EE">
      <w:r>
        <w:rPr>
          <w:noProof/>
        </w:rPr>
        <w:drawing>
          <wp:inline distT="0" distB="0" distL="0" distR="0" wp14:anchorId="64724ED5" wp14:editId="10472E67">
            <wp:extent cx="5278755" cy="1562735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通信约定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58E" w:rsidRPr="002A45EE" w:rsidRDefault="00A0058E" w:rsidP="002A45EE"/>
    <w:p w:rsidR="00614ABD" w:rsidRDefault="00614ABD" w:rsidP="00AA0EE2">
      <w:pPr>
        <w:pStyle w:val="af1"/>
        <w:jc w:val="center"/>
      </w:pPr>
      <w:r>
        <w:t xml:space="preserve">Figure </w:t>
      </w:r>
      <w:r w:rsidR="00286F5B">
        <w:fldChar w:fldCharType="begin"/>
      </w:r>
      <w:r w:rsidR="00286F5B">
        <w:instrText xml:space="preserve"> SEQ Figure \* ARABIC </w:instrText>
      </w:r>
      <w:r w:rsidR="00286F5B">
        <w:fldChar w:fldCharType="separate"/>
      </w:r>
      <w:r w:rsidR="009823B5">
        <w:rPr>
          <w:noProof/>
        </w:rPr>
        <w:t>1</w:t>
      </w:r>
      <w:r w:rsidR="00286F5B">
        <w:rPr>
          <w:noProof/>
        </w:rPr>
        <w:fldChar w:fldCharType="end"/>
      </w:r>
      <w:r w:rsidR="002C5D47">
        <w:rPr>
          <w:rFonts w:hint="eastAsia"/>
          <w:noProof/>
        </w:rPr>
        <w:t>遥控器主板发送命令</w:t>
      </w:r>
    </w:p>
    <w:p w:rsidR="00614ABD" w:rsidRPr="003D1EE4" w:rsidRDefault="00614ABD" w:rsidP="003D1EE4"/>
    <w:p w:rsidR="00630A96" w:rsidRDefault="00EB1D68" w:rsidP="00630A96">
      <w:pPr>
        <w:jc w:val="center"/>
      </w:pPr>
      <w:r>
        <w:rPr>
          <w:noProof/>
        </w:rPr>
        <w:drawing>
          <wp:inline distT="0" distB="0" distL="0" distR="0" wp14:anchorId="15CBE3E9" wp14:editId="49F327DA">
            <wp:extent cx="5278755" cy="156273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通信约定2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EE1" w:rsidRDefault="00D43EE1" w:rsidP="00630A96">
      <w:pPr>
        <w:jc w:val="center"/>
      </w:pPr>
    </w:p>
    <w:p w:rsidR="00614ABD" w:rsidRDefault="00614ABD" w:rsidP="00AA0EE2">
      <w:pPr>
        <w:pStyle w:val="af1"/>
        <w:jc w:val="center"/>
      </w:pPr>
      <w:r>
        <w:t xml:space="preserve">Figure </w:t>
      </w:r>
      <w:r w:rsidR="00286F5B">
        <w:fldChar w:fldCharType="begin"/>
      </w:r>
      <w:r w:rsidR="00286F5B">
        <w:instrText xml:space="preserve"> SEQ Figure \* ARABIC </w:instrText>
      </w:r>
      <w:r w:rsidR="00286F5B">
        <w:fldChar w:fldCharType="separate"/>
      </w:r>
      <w:r w:rsidR="009823B5">
        <w:rPr>
          <w:noProof/>
        </w:rPr>
        <w:t>2</w:t>
      </w:r>
      <w:r w:rsidR="00286F5B">
        <w:rPr>
          <w:noProof/>
        </w:rPr>
        <w:fldChar w:fldCharType="end"/>
      </w:r>
      <w:r w:rsidR="00F1784D">
        <w:rPr>
          <w:noProof/>
        </w:rPr>
        <w:t xml:space="preserve"> RF</w:t>
      </w:r>
      <w:r w:rsidR="00F1784D">
        <w:rPr>
          <w:rFonts w:hint="eastAsia"/>
          <w:noProof/>
        </w:rPr>
        <w:t>模块</w:t>
      </w:r>
      <w:r w:rsidR="00E70D8F">
        <w:rPr>
          <w:rFonts w:hint="eastAsia"/>
          <w:noProof/>
        </w:rPr>
        <w:t>主动</w:t>
      </w:r>
      <w:r w:rsidR="00F1784D">
        <w:rPr>
          <w:rFonts w:hint="eastAsia"/>
          <w:noProof/>
        </w:rPr>
        <w:t>发送命令</w:t>
      </w:r>
    </w:p>
    <w:p w:rsidR="00630A96" w:rsidRDefault="00630A96" w:rsidP="00630A96"/>
    <w:p w:rsidR="00C90A99" w:rsidRPr="00D54128" w:rsidRDefault="00343874" w:rsidP="00D54128">
      <w:pPr>
        <w:pStyle w:val="af3"/>
        <w:numPr>
          <w:ilvl w:val="0"/>
          <w:numId w:val="2"/>
        </w:numPr>
        <w:ind w:firstLineChars="0"/>
      </w:pPr>
      <w:r>
        <w:rPr>
          <w:rFonts w:hint="eastAsia"/>
        </w:rPr>
        <w:t>遥控主板</w:t>
      </w:r>
      <w:r>
        <w:rPr>
          <w:rFonts w:hint="eastAsia"/>
        </w:rPr>
        <w:t>/RF</w:t>
      </w:r>
      <w:r>
        <w:rPr>
          <w:rFonts w:hint="eastAsia"/>
        </w:rPr>
        <w:t>模块发送</w:t>
      </w:r>
      <w:r w:rsidR="00336A35">
        <w:rPr>
          <w:rFonts w:hint="eastAsia"/>
        </w:rPr>
        <w:t>数据，接收方无需回应</w:t>
      </w:r>
      <w:r w:rsidR="00647839">
        <w:rPr>
          <w:rFonts w:hint="eastAsia"/>
        </w:rPr>
        <w:t>。</w:t>
      </w:r>
    </w:p>
    <w:p w:rsidR="00C90A99" w:rsidRDefault="00C90A99" w:rsidP="00630A96"/>
    <w:p w:rsidR="00D43EE1" w:rsidRPr="00FE648F" w:rsidRDefault="00EB1D68" w:rsidP="00630A96">
      <w:r>
        <w:rPr>
          <w:noProof/>
        </w:rPr>
        <w:drawing>
          <wp:inline distT="0" distB="0" distL="0" distR="0" wp14:anchorId="104CB79B" wp14:editId="6A2C6DE1">
            <wp:extent cx="5278755" cy="1562735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通信约定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755" cy="156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79C5" w:rsidRDefault="00FF79C5" w:rsidP="00630A96"/>
    <w:p w:rsidR="00FF79C5" w:rsidRPr="00D54128" w:rsidRDefault="00FF79C5" w:rsidP="00FF79C5">
      <w:pPr>
        <w:pStyle w:val="af1"/>
        <w:jc w:val="center"/>
        <w:sectPr w:rsidR="00FF79C5" w:rsidRPr="00D54128" w:rsidSect="005F6638">
          <w:pgSz w:w="11907" w:h="16840" w:code="9"/>
          <w:pgMar w:top="1440" w:right="1797" w:bottom="1440" w:left="1797" w:header="709" w:footer="709" w:gutter="0"/>
          <w:cols w:space="708"/>
          <w:titlePg/>
          <w:docGrid w:linePitch="360"/>
        </w:sectPr>
      </w:pPr>
      <w:r>
        <w:t xml:space="preserve">Figure </w:t>
      </w:r>
      <w:r w:rsidR="00286F5B">
        <w:fldChar w:fldCharType="begin"/>
      </w:r>
      <w:r w:rsidR="00286F5B">
        <w:instrText xml:space="preserve"> SEQ Figure \* ARABIC </w:instrText>
      </w:r>
      <w:r w:rsidR="00286F5B">
        <w:fldChar w:fldCharType="separate"/>
      </w:r>
      <w:r w:rsidR="009823B5">
        <w:rPr>
          <w:noProof/>
        </w:rPr>
        <w:t>3</w:t>
      </w:r>
      <w:r w:rsidR="00286F5B">
        <w:rPr>
          <w:noProof/>
        </w:rPr>
        <w:fldChar w:fldCharType="end"/>
      </w:r>
      <w:r w:rsidR="005223DC">
        <w:rPr>
          <w:rFonts w:hint="eastAsia"/>
        </w:rPr>
        <w:t>实时数据传输</w:t>
      </w:r>
    </w:p>
    <w:p w:rsidR="00630A96" w:rsidRPr="00630A96" w:rsidRDefault="00630A96" w:rsidP="00630A96"/>
    <w:p w:rsidR="00F81CEC" w:rsidRDefault="000F5CE5" w:rsidP="009424D5">
      <w:pPr>
        <w:pStyle w:val="2"/>
        <w:numPr>
          <w:ilvl w:val="0"/>
          <w:numId w:val="5"/>
        </w:numPr>
      </w:pPr>
      <w:bookmarkStart w:id="2" w:name="_Toc114495950"/>
      <w:r w:rsidRPr="008A3EF5">
        <w:t>通信</w:t>
      </w:r>
      <w:r w:rsidR="00585252">
        <w:rPr>
          <w:rFonts w:hint="eastAsia"/>
        </w:rPr>
        <w:t>规则说明</w:t>
      </w:r>
      <w:bookmarkEnd w:id="2"/>
    </w:p>
    <w:p w:rsidR="00895497" w:rsidRPr="00895497" w:rsidRDefault="00895497" w:rsidP="00895497">
      <w:pPr>
        <w:pStyle w:val="3"/>
      </w:pPr>
      <w:bookmarkStart w:id="3" w:name="_Toc114495951"/>
      <w:r>
        <w:rPr>
          <w:rFonts w:hint="eastAsia"/>
        </w:rPr>
        <w:t>2.1</w:t>
      </w:r>
      <w:r w:rsidRPr="007C4A0D">
        <w:rPr>
          <w:rFonts w:hint="eastAsia"/>
        </w:rPr>
        <w:t>发送</w:t>
      </w:r>
      <w:r>
        <w:rPr>
          <w:rFonts w:hint="eastAsia"/>
        </w:rPr>
        <w:t>就绪</w:t>
      </w:r>
      <w:r w:rsidRPr="007C4A0D">
        <w:rPr>
          <w:rFonts w:hint="eastAsia"/>
        </w:rPr>
        <w:t>命令</w:t>
      </w:r>
      <w:bookmarkEnd w:id="3"/>
    </w:p>
    <w:p w:rsidR="00372C17" w:rsidRPr="002A3527" w:rsidRDefault="002C3A31" w:rsidP="00D6266E">
      <w:pPr>
        <w:spacing w:line="360" w:lineRule="auto"/>
        <w:ind w:firstLine="7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遥控器主板在与</w:t>
      </w:r>
      <w:r>
        <w:rPr>
          <w:rFonts w:ascii="宋体" w:hAnsi="宋体" w:cs="宋体" w:hint="eastAsia"/>
          <w:szCs w:val="21"/>
        </w:rPr>
        <w:t>RF</w:t>
      </w:r>
      <w:r>
        <w:rPr>
          <w:rFonts w:ascii="宋体" w:hAnsi="宋体" w:cs="宋体" w:hint="eastAsia"/>
          <w:szCs w:val="21"/>
        </w:rPr>
        <w:t>模块通信之前，须先向</w:t>
      </w:r>
      <w:r>
        <w:rPr>
          <w:rFonts w:ascii="宋体" w:hAnsi="宋体" w:cs="宋体" w:hint="eastAsia"/>
          <w:szCs w:val="21"/>
        </w:rPr>
        <w:t>RF</w:t>
      </w:r>
      <w:r>
        <w:rPr>
          <w:rFonts w:ascii="宋体" w:hAnsi="宋体" w:cs="宋体" w:hint="eastAsia"/>
          <w:szCs w:val="21"/>
        </w:rPr>
        <w:t>模块发送就绪命令，若</w:t>
      </w:r>
      <w:r>
        <w:rPr>
          <w:rFonts w:ascii="宋体" w:hAnsi="宋体" w:cs="宋体" w:hint="eastAsia"/>
          <w:szCs w:val="21"/>
        </w:rPr>
        <w:t>RF</w:t>
      </w:r>
      <w:r>
        <w:rPr>
          <w:rFonts w:ascii="宋体" w:hAnsi="宋体" w:cs="宋体" w:hint="eastAsia"/>
          <w:szCs w:val="21"/>
        </w:rPr>
        <w:t>模块返回已就绪</w:t>
      </w:r>
      <w:r w:rsidR="007C761A">
        <w:rPr>
          <w:rFonts w:ascii="宋体" w:hAnsi="宋体" w:cs="宋体" w:hint="eastAsia"/>
          <w:szCs w:val="21"/>
        </w:rPr>
        <w:t>，则遥控器主板</w:t>
      </w:r>
      <w:r w:rsidR="00501178">
        <w:rPr>
          <w:rFonts w:ascii="宋体" w:hAnsi="宋体" w:cs="宋体" w:hint="eastAsia"/>
          <w:szCs w:val="21"/>
        </w:rPr>
        <w:t>可</w:t>
      </w:r>
      <w:r>
        <w:rPr>
          <w:rFonts w:ascii="宋体" w:hAnsi="宋体" w:cs="宋体" w:hint="eastAsia"/>
          <w:szCs w:val="21"/>
        </w:rPr>
        <w:t>发送</w:t>
      </w:r>
      <w:r w:rsidR="00501178">
        <w:rPr>
          <w:rFonts w:ascii="宋体" w:hAnsi="宋体" w:cs="宋体" w:hint="eastAsia"/>
          <w:szCs w:val="21"/>
        </w:rPr>
        <w:t>其他命</w:t>
      </w:r>
      <w:r>
        <w:rPr>
          <w:rFonts w:ascii="宋体" w:hAnsi="宋体" w:cs="宋体" w:hint="eastAsia"/>
          <w:szCs w:val="21"/>
        </w:rPr>
        <w:t>令，</w:t>
      </w:r>
      <w:r w:rsidR="00130F29">
        <w:rPr>
          <w:rFonts w:ascii="宋体" w:hAnsi="宋体" w:cs="宋体" w:hint="eastAsia"/>
          <w:szCs w:val="21"/>
        </w:rPr>
        <w:t>若</w:t>
      </w:r>
      <w:r w:rsidR="00130F29">
        <w:rPr>
          <w:rFonts w:ascii="宋体" w:hAnsi="宋体" w:cs="宋体" w:hint="eastAsia"/>
          <w:szCs w:val="21"/>
        </w:rPr>
        <w:t>RF</w:t>
      </w:r>
      <w:r w:rsidR="00130F29">
        <w:rPr>
          <w:rFonts w:ascii="宋体" w:hAnsi="宋体" w:cs="宋体" w:hint="eastAsia"/>
          <w:szCs w:val="21"/>
        </w:rPr>
        <w:t>模块</w:t>
      </w:r>
      <w:r w:rsidR="005B39CE">
        <w:rPr>
          <w:rFonts w:ascii="宋体" w:hAnsi="宋体" w:cs="宋体" w:hint="eastAsia"/>
          <w:szCs w:val="21"/>
        </w:rPr>
        <w:t>未</w:t>
      </w:r>
      <w:r w:rsidR="003D7C02">
        <w:rPr>
          <w:rFonts w:ascii="宋体" w:hAnsi="宋体" w:cs="宋体" w:hint="eastAsia"/>
          <w:szCs w:val="21"/>
        </w:rPr>
        <w:t>作</w:t>
      </w:r>
      <w:r w:rsidR="005B39CE">
        <w:rPr>
          <w:rFonts w:ascii="宋体" w:hAnsi="宋体" w:cs="宋体" w:hint="eastAsia"/>
          <w:szCs w:val="21"/>
        </w:rPr>
        <w:t>返回或</w:t>
      </w:r>
      <w:r w:rsidR="00130F29">
        <w:rPr>
          <w:rFonts w:ascii="宋体" w:hAnsi="宋体" w:cs="宋体" w:hint="eastAsia"/>
          <w:szCs w:val="21"/>
        </w:rPr>
        <w:t>返回未就绪，</w:t>
      </w:r>
      <w:r>
        <w:rPr>
          <w:rFonts w:ascii="宋体" w:hAnsi="宋体" w:cs="宋体" w:hint="eastAsia"/>
          <w:szCs w:val="21"/>
        </w:rPr>
        <w:t>则</w:t>
      </w:r>
      <w:r w:rsidR="00C2130B">
        <w:rPr>
          <w:rFonts w:ascii="宋体" w:hAnsi="宋体" w:cs="宋体" w:hint="eastAsia"/>
          <w:szCs w:val="21"/>
        </w:rPr>
        <w:t>遥控器主板</w:t>
      </w:r>
      <w:r>
        <w:rPr>
          <w:rFonts w:ascii="宋体" w:hAnsi="宋体" w:cs="宋体" w:hint="eastAsia"/>
          <w:szCs w:val="21"/>
        </w:rPr>
        <w:t>不能发送</w:t>
      </w:r>
      <w:r w:rsidR="00C2130B">
        <w:rPr>
          <w:rFonts w:ascii="宋体" w:hAnsi="宋体" w:cs="宋体" w:hint="eastAsia"/>
          <w:szCs w:val="21"/>
        </w:rPr>
        <w:t>其他命令</w:t>
      </w:r>
      <w:r w:rsidR="00372C17">
        <w:rPr>
          <w:rFonts w:ascii="宋体" w:hAnsi="宋体" w:cs="宋体"/>
          <w:szCs w:val="21"/>
        </w:rPr>
        <w:t>。</w:t>
      </w:r>
      <w:r w:rsidR="000006A5">
        <w:rPr>
          <w:rFonts w:ascii="宋体" w:hAnsi="宋体" w:cs="宋体" w:hint="eastAsia"/>
          <w:szCs w:val="21"/>
        </w:rPr>
        <w:t>RF</w:t>
      </w:r>
      <w:r w:rsidR="000006A5">
        <w:rPr>
          <w:rFonts w:ascii="宋体" w:hAnsi="宋体" w:cs="宋体" w:hint="eastAsia"/>
          <w:szCs w:val="21"/>
        </w:rPr>
        <w:t>模块处于未就绪状态时，收到除就绪命令以外的其他</w:t>
      </w:r>
      <w:r w:rsidR="00AF2537">
        <w:rPr>
          <w:rFonts w:ascii="宋体" w:hAnsi="宋体" w:cs="宋体" w:hint="eastAsia"/>
          <w:szCs w:val="21"/>
        </w:rPr>
        <w:t>命令</w:t>
      </w:r>
      <w:r w:rsidR="000006A5">
        <w:rPr>
          <w:rFonts w:ascii="宋体" w:hAnsi="宋体" w:cs="宋体" w:hint="eastAsia"/>
          <w:szCs w:val="21"/>
        </w:rPr>
        <w:t>时，均</w:t>
      </w:r>
      <w:r w:rsidR="001F5115">
        <w:rPr>
          <w:rFonts w:ascii="宋体" w:hAnsi="宋体" w:cs="宋体" w:hint="eastAsia"/>
          <w:szCs w:val="21"/>
        </w:rPr>
        <w:t>以</w:t>
      </w:r>
      <w:r w:rsidR="000006A5">
        <w:rPr>
          <w:rFonts w:ascii="宋体" w:hAnsi="宋体" w:cs="宋体" w:hint="eastAsia"/>
          <w:szCs w:val="21"/>
        </w:rPr>
        <w:t>未就绪的命令格式</w:t>
      </w:r>
      <w:r w:rsidR="00EC0738">
        <w:rPr>
          <w:rFonts w:ascii="宋体" w:hAnsi="宋体" w:cs="宋体" w:hint="eastAsia"/>
          <w:szCs w:val="21"/>
        </w:rPr>
        <w:t>回应</w:t>
      </w:r>
      <w:r w:rsidR="000006A5">
        <w:rPr>
          <w:rFonts w:ascii="宋体" w:hAnsi="宋体" w:cs="宋体" w:hint="eastAsia"/>
          <w:szCs w:val="21"/>
        </w:rPr>
        <w:t>。</w:t>
      </w:r>
    </w:p>
    <w:p w:rsidR="00E7429C" w:rsidRDefault="00895497" w:rsidP="00785905">
      <w:pPr>
        <w:pStyle w:val="3"/>
      </w:pPr>
      <w:bookmarkStart w:id="4" w:name="_Toc114495952"/>
      <w:r>
        <w:rPr>
          <w:rFonts w:hint="eastAsia"/>
        </w:rPr>
        <w:t>2.</w:t>
      </w:r>
      <w:r>
        <w:t>2</w:t>
      </w:r>
      <w:r w:rsidR="0019315C" w:rsidRPr="007C4A0D">
        <w:rPr>
          <w:rFonts w:hint="eastAsia"/>
        </w:rPr>
        <w:t>发送</w:t>
      </w:r>
      <w:r w:rsidR="00372C17" w:rsidRPr="007C4A0D">
        <w:rPr>
          <w:rFonts w:hint="eastAsia"/>
        </w:rPr>
        <w:t>命令</w:t>
      </w:r>
      <w:bookmarkEnd w:id="4"/>
    </w:p>
    <w:p w:rsidR="007C4A0D" w:rsidRPr="00E7429C" w:rsidRDefault="0088673E" w:rsidP="00670973">
      <w:pPr>
        <w:spacing w:line="360" w:lineRule="auto"/>
        <w:ind w:firstLine="7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发送方</w:t>
      </w:r>
      <w:r w:rsidR="003E3140" w:rsidRPr="00E7429C">
        <w:rPr>
          <w:rFonts w:ascii="宋体" w:hAnsi="宋体" w:cs="宋体" w:hint="eastAsia"/>
          <w:szCs w:val="21"/>
        </w:rPr>
        <w:t>发送相应</w:t>
      </w:r>
      <w:r w:rsidR="00296E73">
        <w:rPr>
          <w:rFonts w:ascii="宋体" w:hAnsi="宋体" w:cs="宋体" w:hint="eastAsia"/>
          <w:szCs w:val="21"/>
        </w:rPr>
        <w:t>命令</w:t>
      </w:r>
      <w:r w:rsidR="003E3140" w:rsidRPr="00E7429C">
        <w:rPr>
          <w:rFonts w:ascii="宋体" w:hAnsi="宋体" w:cs="宋体" w:hint="eastAsia"/>
          <w:szCs w:val="21"/>
        </w:rPr>
        <w:t>给</w:t>
      </w:r>
      <w:r w:rsidR="007C72E1">
        <w:rPr>
          <w:rFonts w:ascii="宋体" w:hAnsi="宋体" w:cs="宋体" w:hint="eastAsia"/>
          <w:szCs w:val="21"/>
        </w:rPr>
        <w:t>接收方</w:t>
      </w:r>
      <w:r w:rsidR="00372C17" w:rsidRPr="00E7429C">
        <w:rPr>
          <w:rFonts w:ascii="宋体" w:hAnsi="宋体" w:cs="宋体" w:hint="eastAsia"/>
          <w:szCs w:val="21"/>
        </w:rPr>
        <w:t>，</w:t>
      </w:r>
      <w:r w:rsidR="007C72E1">
        <w:rPr>
          <w:rFonts w:ascii="宋体" w:hAnsi="宋体" w:cs="宋体" w:hint="eastAsia"/>
          <w:szCs w:val="21"/>
        </w:rPr>
        <w:t>接收方</w:t>
      </w:r>
      <w:r w:rsidR="003E3140" w:rsidRPr="00E7429C">
        <w:rPr>
          <w:rFonts w:ascii="宋体" w:hAnsi="宋体" w:cs="宋体" w:hint="eastAsia"/>
          <w:szCs w:val="21"/>
        </w:rPr>
        <w:t>首先</w:t>
      </w:r>
      <w:r w:rsidR="00372C17" w:rsidRPr="00E7429C">
        <w:rPr>
          <w:rFonts w:ascii="宋体" w:hAnsi="宋体" w:cs="宋体" w:hint="eastAsia"/>
          <w:szCs w:val="21"/>
        </w:rPr>
        <w:t>判断接收帧是否正确，若</w:t>
      </w:r>
      <w:r w:rsidR="00F41516" w:rsidRPr="00E7429C">
        <w:rPr>
          <w:rFonts w:ascii="宋体" w:hAnsi="宋体" w:cs="宋体" w:hint="eastAsia"/>
          <w:szCs w:val="21"/>
        </w:rPr>
        <w:t>接收帧</w:t>
      </w:r>
      <w:r w:rsidR="00372C17" w:rsidRPr="00E7429C">
        <w:rPr>
          <w:rFonts w:ascii="宋体" w:hAnsi="宋体" w:cs="宋体" w:hint="eastAsia"/>
          <w:szCs w:val="21"/>
        </w:rPr>
        <w:t>正确则</w:t>
      </w:r>
      <w:r w:rsidR="00F41516" w:rsidRPr="00E7429C">
        <w:rPr>
          <w:rFonts w:ascii="宋体" w:hAnsi="宋体" w:cs="宋体" w:hint="eastAsia"/>
          <w:szCs w:val="21"/>
        </w:rPr>
        <w:t>分两种情况予以回应</w:t>
      </w:r>
      <w:r w:rsidR="007C4A0D" w:rsidRPr="00E7429C">
        <w:rPr>
          <w:rFonts w:ascii="宋体" w:hAnsi="宋体" w:cs="宋体" w:hint="eastAsia"/>
          <w:szCs w:val="21"/>
        </w:rPr>
        <w:t>：</w:t>
      </w:r>
    </w:p>
    <w:p w:rsidR="007C4A0D" w:rsidRDefault="007C4A0D" w:rsidP="001429E7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需要返回参数时：</w:t>
      </w:r>
      <w:r w:rsidR="006646FF">
        <w:rPr>
          <w:rFonts w:ascii="宋体" w:hAnsi="宋体" w:cs="宋体" w:hint="eastAsia"/>
          <w:szCs w:val="21"/>
        </w:rPr>
        <w:t>接收方</w:t>
      </w:r>
      <w:r w:rsidR="006C511A">
        <w:rPr>
          <w:rFonts w:ascii="宋体" w:hAnsi="宋体" w:cs="宋体" w:hint="eastAsia"/>
          <w:szCs w:val="21"/>
        </w:rPr>
        <w:t>以</w:t>
      </w:r>
      <w:r w:rsidR="002C47A5">
        <w:rPr>
          <w:rFonts w:ascii="宋体" w:hAnsi="宋体" w:cs="宋体" w:hint="eastAsia"/>
          <w:szCs w:val="21"/>
        </w:rPr>
        <w:t>带参应答命令</w:t>
      </w:r>
      <w:r w:rsidR="00C127CF">
        <w:rPr>
          <w:rFonts w:ascii="宋体" w:hAnsi="宋体" w:cs="宋体" w:hint="eastAsia"/>
          <w:szCs w:val="21"/>
        </w:rPr>
        <w:t>格式</w:t>
      </w:r>
      <w:r w:rsidR="002C47A5">
        <w:rPr>
          <w:rFonts w:ascii="宋体" w:hAnsi="宋体" w:cs="宋体" w:hint="eastAsia"/>
          <w:szCs w:val="21"/>
        </w:rPr>
        <w:t>返回。</w:t>
      </w:r>
    </w:p>
    <w:p w:rsidR="007C4A0D" w:rsidRDefault="007C4A0D" w:rsidP="001429E7">
      <w:pPr>
        <w:pStyle w:val="af3"/>
        <w:numPr>
          <w:ilvl w:val="0"/>
          <w:numId w:val="13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无需返回参数时：</w:t>
      </w:r>
      <w:r w:rsidR="006646FF">
        <w:rPr>
          <w:rFonts w:ascii="宋体" w:hAnsi="宋体" w:cs="宋体" w:hint="eastAsia"/>
          <w:szCs w:val="21"/>
        </w:rPr>
        <w:t>接收方</w:t>
      </w:r>
      <w:r w:rsidR="00C127CF">
        <w:rPr>
          <w:rFonts w:ascii="宋体" w:hAnsi="宋体" w:cs="宋体" w:hint="eastAsia"/>
          <w:szCs w:val="21"/>
        </w:rPr>
        <w:t>以无参应答命令格式返回。</w:t>
      </w:r>
    </w:p>
    <w:p w:rsidR="00372C17" w:rsidRPr="00E7429C" w:rsidRDefault="00372C17" w:rsidP="00852960">
      <w:pPr>
        <w:spacing w:line="360" w:lineRule="auto"/>
        <w:ind w:firstLine="720"/>
        <w:rPr>
          <w:rFonts w:ascii="宋体" w:hAnsi="宋体" w:cs="宋体"/>
          <w:szCs w:val="21"/>
        </w:rPr>
      </w:pPr>
      <w:r w:rsidRPr="00E7429C">
        <w:rPr>
          <w:rFonts w:ascii="宋体" w:hAnsi="宋体" w:cs="宋体" w:hint="eastAsia"/>
          <w:szCs w:val="21"/>
        </w:rPr>
        <w:t>若收到</w:t>
      </w:r>
      <w:r w:rsidRPr="00E7429C">
        <w:rPr>
          <w:rFonts w:ascii="宋体" w:hAnsi="宋体" w:cs="宋体"/>
          <w:szCs w:val="21"/>
        </w:rPr>
        <w:t>的</w:t>
      </w:r>
      <w:r w:rsidR="004305D6" w:rsidRPr="00E7429C">
        <w:rPr>
          <w:rFonts w:ascii="宋体" w:hAnsi="宋体" w:cs="宋体" w:hint="eastAsia"/>
          <w:szCs w:val="21"/>
        </w:rPr>
        <w:t>帧错误，则不做任何响应。若</w:t>
      </w:r>
      <w:r w:rsidR="0088673E">
        <w:rPr>
          <w:rFonts w:ascii="宋体" w:hAnsi="宋体" w:cs="宋体" w:hint="eastAsia"/>
          <w:szCs w:val="21"/>
        </w:rPr>
        <w:t>发送方</w:t>
      </w:r>
      <w:r w:rsidRPr="00E7429C">
        <w:rPr>
          <w:rFonts w:ascii="宋体" w:hAnsi="宋体" w:cs="宋体" w:hint="eastAsia"/>
          <w:szCs w:val="21"/>
        </w:rPr>
        <w:t>在发送完帧后的</w:t>
      </w:r>
      <w:r w:rsidR="00BC7A3A" w:rsidRPr="00CE1BA6">
        <w:rPr>
          <w:rFonts w:ascii="宋体" w:hAnsi="宋体" w:cs="宋体"/>
          <w:szCs w:val="21"/>
          <w:highlight w:val="yellow"/>
        </w:rPr>
        <w:t>5</w:t>
      </w:r>
      <w:r w:rsidRPr="00CE1BA6">
        <w:rPr>
          <w:rFonts w:ascii="宋体" w:hAnsi="宋体" w:cs="宋体" w:hint="eastAsia"/>
          <w:szCs w:val="21"/>
          <w:highlight w:val="yellow"/>
        </w:rPr>
        <w:t>ms</w:t>
      </w:r>
      <w:r w:rsidR="002C0704">
        <w:rPr>
          <w:rFonts w:ascii="宋体" w:hAnsi="宋体" w:cs="宋体" w:hint="eastAsia"/>
          <w:szCs w:val="21"/>
        </w:rPr>
        <w:t>内</w:t>
      </w:r>
      <w:r w:rsidR="00776940" w:rsidRPr="00E7429C">
        <w:rPr>
          <w:rFonts w:ascii="宋体" w:hAnsi="宋体" w:cs="宋体" w:hint="eastAsia"/>
          <w:szCs w:val="21"/>
        </w:rPr>
        <w:t>收不到</w:t>
      </w:r>
      <w:r w:rsidR="0088673E">
        <w:rPr>
          <w:rFonts w:ascii="宋体" w:hAnsi="宋体" w:cs="宋体" w:hint="eastAsia"/>
          <w:szCs w:val="21"/>
        </w:rPr>
        <w:t>接收方</w:t>
      </w:r>
      <w:r w:rsidR="008A49BA" w:rsidRPr="00E7429C">
        <w:rPr>
          <w:rFonts w:ascii="宋体" w:hAnsi="宋体" w:cs="宋体" w:hint="eastAsia"/>
          <w:szCs w:val="21"/>
        </w:rPr>
        <w:t>应答信息，则</w:t>
      </w:r>
      <w:r w:rsidR="0088673E">
        <w:rPr>
          <w:rFonts w:ascii="宋体" w:hAnsi="宋体" w:cs="宋体" w:hint="eastAsia"/>
          <w:szCs w:val="21"/>
        </w:rPr>
        <w:t>发送方</w:t>
      </w:r>
      <w:r w:rsidRPr="00E7429C">
        <w:rPr>
          <w:rFonts w:ascii="宋体" w:hAnsi="宋体" w:cs="宋体" w:hint="eastAsia"/>
          <w:szCs w:val="21"/>
        </w:rPr>
        <w:t>将当前帧重新发送，最多发送</w:t>
      </w:r>
      <w:r w:rsidR="0048738E">
        <w:rPr>
          <w:rFonts w:ascii="宋体" w:hAnsi="宋体" w:cs="宋体"/>
          <w:szCs w:val="21"/>
        </w:rPr>
        <w:t>5</w:t>
      </w:r>
      <w:r w:rsidRPr="00E7429C">
        <w:rPr>
          <w:rFonts w:ascii="宋体" w:hAnsi="宋体" w:cs="宋体" w:hint="eastAsia"/>
          <w:szCs w:val="21"/>
        </w:rPr>
        <w:t>次，若</w:t>
      </w:r>
      <w:r w:rsidR="0048738E">
        <w:rPr>
          <w:rFonts w:ascii="宋体" w:hAnsi="宋体" w:cs="宋体"/>
          <w:szCs w:val="21"/>
        </w:rPr>
        <w:t>5</w:t>
      </w:r>
      <w:r w:rsidRPr="00E7429C">
        <w:rPr>
          <w:rFonts w:ascii="宋体" w:hAnsi="宋体" w:cs="宋体" w:hint="eastAsia"/>
          <w:szCs w:val="21"/>
        </w:rPr>
        <w:t>次都不成功，则放弃当前帧发送。</w:t>
      </w:r>
      <w:r w:rsidR="00290089" w:rsidRPr="00247468">
        <w:rPr>
          <w:rFonts w:ascii="宋体" w:hAnsi="宋体" w:cs="宋体" w:hint="eastAsia"/>
          <w:szCs w:val="21"/>
        </w:rPr>
        <w:t>若</w:t>
      </w:r>
      <w:r w:rsidR="0090044D" w:rsidRPr="00247468">
        <w:rPr>
          <w:rFonts w:ascii="宋体" w:hAnsi="宋体" w:cs="宋体" w:hint="eastAsia"/>
          <w:szCs w:val="21"/>
        </w:rPr>
        <w:t>发送方</w:t>
      </w:r>
      <w:r w:rsidR="00290089" w:rsidRPr="00247468">
        <w:rPr>
          <w:rFonts w:ascii="宋体" w:hAnsi="宋体" w:cs="宋体" w:hint="eastAsia"/>
          <w:szCs w:val="21"/>
        </w:rPr>
        <w:t>接收不到</w:t>
      </w:r>
      <w:r w:rsidR="0090044D" w:rsidRPr="00247468">
        <w:rPr>
          <w:rFonts w:ascii="宋体" w:hAnsi="宋体" w:cs="宋体" w:hint="eastAsia"/>
          <w:szCs w:val="21"/>
        </w:rPr>
        <w:t>接收方</w:t>
      </w:r>
      <w:r w:rsidR="00290089" w:rsidRPr="00247468">
        <w:rPr>
          <w:rFonts w:ascii="宋体" w:hAnsi="宋体" w:cs="宋体" w:hint="eastAsia"/>
          <w:szCs w:val="21"/>
        </w:rPr>
        <w:t>的应答帧，而</w:t>
      </w:r>
      <w:r w:rsidR="0090044D" w:rsidRPr="00247468">
        <w:rPr>
          <w:rFonts w:ascii="宋体" w:hAnsi="宋体" w:cs="宋体" w:hint="eastAsia"/>
          <w:szCs w:val="21"/>
        </w:rPr>
        <w:t>接收方</w:t>
      </w:r>
      <w:r w:rsidR="00290089" w:rsidRPr="00247468">
        <w:rPr>
          <w:rFonts w:ascii="宋体" w:hAnsi="宋体" w:cs="宋体" w:hint="eastAsia"/>
          <w:szCs w:val="21"/>
        </w:rPr>
        <w:t>能接收</w:t>
      </w:r>
      <w:r w:rsidR="0090044D" w:rsidRPr="00247468">
        <w:rPr>
          <w:rFonts w:ascii="宋体" w:hAnsi="宋体" w:cs="宋体" w:hint="eastAsia"/>
          <w:szCs w:val="21"/>
        </w:rPr>
        <w:t>发送方</w:t>
      </w:r>
      <w:r w:rsidR="00290089" w:rsidRPr="00247468">
        <w:rPr>
          <w:rFonts w:ascii="宋体" w:hAnsi="宋体" w:cs="宋体" w:hint="eastAsia"/>
          <w:szCs w:val="21"/>
        </w:rPr>
        <w:t>发送</w:t>
      </w:r>
      <w:r w:rsidR="00290089" w:rsidRPr="00247468">
        <w:rPr>
          <w:rFonts w:ascii="宋体" w:hAnsi="宋体" w:cs="宋体"/>
          <w:szCs w:val="21"/>
        </w:rPr>
        <w:t>的</w:t>
      </w:r>
      <w:r w:rsidR="00D55014" w:rsidRPr="00247468">
        <w:rPr>
          <w:rFonts w:ascii="宋体" w:hAnsi="宋体" w:cs="宋体" w:hint="eastAsia"/>
          <w:szCs w:val="21"/>
        </w:rPr>
        <w:t>信息帧，则</w:t>
      </w:r>
      <w:r w:rsidR="0090044D" w:rsidRPr="00247468">
        <w:rPr>
          <w:rFonts w:ascii="宋体" w:hAnsi="宋体" w:cs="宋体" w:hint="eastAsia"/>
          <w:szCs w:val="21"/>
        </w:rPr>
        <w:t>接收方</w:t>
      </w:r>
      <w:r w:rsidR="00290089" w:rsidRPr="00247468">
        <w:rPr>
          <w:rFonts w:ascii="宋体" w:hAnsi="宋体" w:cs="宋体" w:hint="eastAsia"/>
          <w:szCs w:val="21"/>
        </w:rPr>
        <w:t>对相同帧仅处理一次</w:t>
      </w:r>
      <w:r w:rsidR="0048738E">
        <w:rPr>
          <w:rFonts w:ascii="宋体" w:hAnsi="宋体" w:cs="宋体" w:hint="eastAsia"/>
          <w:szCs w:val="21"/>
        </w:rPr>
        <w:t>，但是仍然要应答</w:t>
      </w:r>
      <w:r w:rsidR="00290089" w:rsidRPr="00247468">
        <w:rPr>
          <w:rFonts w:ascii="宋体" w:hAnsi="宋体" w:cs="宋体" w:hint="eastAsia"/>
          <w:szCs w:val="21"/>
        </w:rPr>
        <w:t>。</w:t>
      </w:r>
    </w:p>
    <w:p w:rsidR="009A42B7" w:rsidRPr="00006C9D" w:rsidRDefault="00006C9D" w:rsidP="00006C9D">
      <w:pPr>
        <w:pStyle w:val="3"/>
      </w:pPr>
      <w:bookmarkStart w:id="5" w:name="_Toc114495953"/>
      <w:r>
        <w:rPr>
          <w:rFonts w:hint="eastAsia"/>
        </w:rPr>
        <w:t xml:space="preserve">2.3 </w:t>
      </w:r>
      <w:r w:rsidR="009A42B7" w:rsidRPr="00006C9D">
        <w:t>实时数据的传输</w:t>
      </w:r>
      <w:bookmarkEnd w:id="5"/>
    </w:p>
    <w:p w:rsidR="0099290B" w:rsidRDefault="0099290B" w:rsidP="0099290B">
      <w:pPr>
        <w:pStyle w:val="af3"/>
        <w:spacing w:line="360" w:lineRule="auto"/>
        <w:ind w:left="720" w:firstLineChars="0" w:firstLine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以下两种情况采用实时传输方式：</w:t>
      </w:r>
    </w:p>
    <w:p w:rsidR="0099290B" w:rsidRDefault="0099290B" w:rsidP="0099290B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99290B">
        <w:rPr>
          <w:rFonts w:ascii="宋体" w:hAnsi="宋体" w:cs="宋体" w:hint="eastAsia"/>
          <w:szCs w:val="21"/>
        </w:rPr>
        <w:t>遥控器主板发送通道数据至</w:t>
      </w:r>
      <w:r w:rsidRPr="0099290B">
        <w:rPr>
          <w:rFonts w:ascii="宋体" w:hAnsi="宋体" w:cs="宋体" w:hint="eastAsia"/>
          <w:szCs w:val="21"/>
        </w:rPr>
        <w:t>R</w:t>
      </w:r>
      <w:r w:rsidRPr="0099290B">
        <w:rPr>
          <w:rFonts w:ascii="宋体" w:hAnsi="宋体" w:cs="宋体"/>
          <w:szCs w:val="21"/>
        </w:rPr>
        <w:t>F</w:t>
      </w:r>
      <w:r w:rsidRPr="0099290B">
        <w:rPr>
          <w:rFonts w:ascii="宋体" w:hAnsi="宋体" w:cs="宋体"/>
          <w:szCs w:val="21"/>
        </w:rPr>
        <w:t>模块，须采用实时传输，</w:t>
      </w:r>
      <w:r w:rsidRPr="0099290B">
        <w:rPr>
          <w:rFonts w:ascii="宋体" w:hAnsi="宋体" w:cs="宋体" w:hint="eastAsia"/>
          <w:szCs w:val="21"/>
        </w:rPr>
        <w:t>R</w:t>
      </w:r>
      <w:r w:rsidRPr="0099290B">
        <w:rPr>
          <w:rFonts w:ascii="宋体" w:hAnsi="宋体" w:cs="宋体"/>
          <w:szCs w:val="21"/>
        </w:rPr>
        <w:t>F</w:t>
      </w:r>
      <w:r w:rsidRPr="0099290B">
        <w:rPr>
          <w:rFonts w:ascii="宋体" w:hAnsi="宋体" w:cs="宋体"/>
          <w:szCs w:val="21"/>
        </w:rPr>
        <w:t>模块不作应答。</w:t>
      </w:r>
    </w:p>
    <w:p w:rsidR="0099290B" w:rsidRPr="0099290B" w:rsidRDefault="00612075" w:rsidP="0099290B">
      <w:pPr>
        <w:pStyle w:val="af3"/>
        <w:numPr>
          <w:ilvl w:val="0"/>
          <w:numId w:val="14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R</w:t>
      </w:r>
      <w:r>
        <w:rPr>
          <w:rFonts w:ascii="宋体" w:hAnsi="宋体" w:cs="宋体"/>
          <w:szCs w:val="21"/>
        </w:rPr>
        <w:t>F</w:t>
      </w:r>
      <w:r>
        <w:rPr>
          <w:rFonts w:ascii="宋体" w:hAnsi="宋体" w:cs="宋体"/>
          <w:szCs w:val="21"/>
        </w:rPr>
        <w:t>模块</w:t>
      </w:r>
      <w:r>
        <w:rPr>
          <w:rFonts w:ascii="宋体" w:hAnsi="宋体" w:cs="宋体" w:hint="eastAsia"/>
          <w:szCs w:val="21"/>
        </w:rPr>
        <w:t>发送</w:t>
      </w:r>
      <w:r w:rsidR="00BB3EE5">
        <w:rPr>
          <w:rFonts w:ascii="宋体" w:hAnsi="宋体" w:cs="宋体" w:hint="eastAsia"/>
          <w:szCs w:val="21"/>
        </w:rPr>
        <w:t>传感器</w:t>
      </w:r>
      <w:r w:rsidR="0099290B" w:rsidRPr="0099290B">
        <w:rPr>
          <w:rFonts w:ascii="宋体" w:hAnsi="宋体" w:cs="宋体" w:hint="eastAsia"/>
          <w:szCs w:val="21"/>
        </w:rPr>
        <w:t>数据至</w:t>
      </w:r>
      <w:r>
        <w:rPr>
          <w:rFonts w:ascii="宋体" w:hAnsi="宋体" w:cs="宋体" w:hint="eastAsia"/>
          <w:szCs w:val="21"/>
        </w:rPr>
        <w:t>遥控器主板</w:t>
      </w:r>
      <w:r w:rsidR="0099290B" w:rsidRPr="0099290B">
        <w:rPr>
          <w:rFonts w:ascii="宋体" w:hAnsi="宋体" w:cs="宋体"/>
          <w:szCs w:val="21"/>
        </w:rPr>
        <w:t>，须采用实时传输，</w:t>
      </w:r>
      <w:r w:rsidR="00A02EDD">
        <w:rPr>
          <w:rFonts w:ascii="宋体" w:hAnsi="宋体" w:cs="宋体" w:hint="eastAsia"/>
          <w:szCs w:val="21"/>
        </w:rPr>
        <w:t>遥控器主板</w:t>
      </w:r>
      <w:r w:rsidR="0099290B" w:rsidRPr="0099290B">
        <w:rPr>
          <w:rFonts w:ascii="宋体" w:hAnsi="宋体" w:cs="宋体"/>
          <w:szCs w:val="21"/>
        </w:rPr>
        <w:t>不作应答。</w:t>
      </w:r>
    </w:p>
    <w:p w:rsidR="0099290B" w:rsidRPr="0099290B" w:rsidRDefault="00895497" w:rsidP="004B1437">
      <w:pPr>
        <w:pStyle w:val="3"/>
        <w:rPr>
          <w:rFonts w:ascii="宋体" w:hAnsi="宋体" w:cs="宋体"/>
          <w:szCs w:val="21"/>
        </w:rPr>
      </w:pPr>
      <w:bookmarkStart w:id="6" w:name="_Toc114495954"/>
      <w:r>
        <w:rPr>
          <w:rFonts w:hint="eastAsia"/>
        </w:rPr>
        <w:t>2.</w:t>
      </w:r>
      <w:r>
        <w:t>4</w:t>
      </w:r>
      <w:r>
        <w:rPr>
          <w:rFonts w:ascii="宋体" w:hAnsi="宋体" w:cs="宋体" w:hint="eastAsia"/>
          <w:szCs w:val="21"/>
        </w:rPr>
        <w:t>其他说明</w:t>
      </w:r>
      <w:bookmarkEnd w:id="6"/>
    </w:p>
    <w:p w:rsidR="00F76F2D" w:rsidRPr="0073760F" w:rsidRDefault="009A42B7" w:rsidP="009A42B7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73760F">
        <w:rPr>
          <w:rFonts w:ascii="宋体" w:hAnsi="宋体" w:cs="宋体" w:hint="eastAsia"/>
          <w:szCs w:val="21"/>
        </w:rPr>
        <w:t>帧数据正在发送过程中，若有新帧需要发送则</w:t>
      </w:r>
      <w:r w:rsidR="002C0704" w:rsidRPr="0073760F">
        <w:rPr>
          <w:rFonts w:ascii="宋体" w:hAnsi="宋体" w:cs="宋体" w:hint="eastAsia"/>
          <w:szCs w:val="21"/>
        </w:rPr>
        <w:t>须</w:t>
      </w:r>
      <w:r w:rsidRPr="0073760F">
        <w:rPr>
          <w:rFonts w:ascii="宋体" w:hAnsi="宋体" w:cs="宋体" w:hint="eastAsia"/>
          <w:szCs w:val="21"/>
        </w:rPr>
        <w:t>等</w:t>
      </w:r>
      <w:r w:rsidR="002C0704" w:rsidRPr="0073760F">
        <w:rPr>
          <w:rFonts w:ascii="宋体" w:hAnsi="宋体" w:cs="宋体" w:hint="eastAsia"/>
          <w:szCs w:val="21"/>
        </w:rPr>
        <w:t>待</w:t>
      </w:r>
      <w:r w:rsidRPr="0073760F">
        <w:rPr>
          <w:rFonts w:ascii="宋体" w:hAnsi="宋体" w:cs="宋体" w:hint="eastAsia"/>
          <w:szCs w:val="21"/>
        </w:rPr>
        <w:t>当前帧发送完成后才能</w:t>
      </w:r>
    </w:p>
    <w:p w:rsidR="009A42B7" w:rsidRPr="00F76F2D" w:rsidRDefault="009A42B7" w:rsidP="00F76F2D">
      <w:pPr>
        <w:spacing w:line="360" w:lineRule="auto"/>
        <w:ind w:firstLine="360"/>
        <w:rPr>
          <w:rFonts w:ascii="宋体" w:hAnsi="宋体" w:cs="宋体"/>
          <w:szCs w:val="21"/>
        </w:rPr>
      </w:pPr>
      <w:r w:rsidRPr="0073760F">
        <w:rPr>
          <w:rFonts w:ascii="宋体" w:hAnsi="宋体" w:cs="宋体" w:hint="eastAsia"/>
          <w:szCs w:val="21"/>
        </w:rPr>
        <w:t>发送新帧数据。</w:t>
      </w:r>
      <w:r w:rsidR="0073760F" w:rsidRPr="0073760F">
        <w:rPr>
          <w:rFonts w:ascii="宋体" w:hAnsi="宋体" w:cs="宋体" w:hint="eastAsia"/>
          <w:szCs w:val="21"/>
          <w:highlight w:val="yellow"/>
        </w:rPr>
        <w:t>(</w:t>
      </w:r>
      <w:r w:rsidR="00CB311B">
        <w:rPr>
          <w:rFonts w:ascii="宋体" w:hAnsi="宋体" w:cs="宋体" w:hint="eastAsia"/>
          <w:szCs w:val="21"/>
          <w:highlight w:val="yellow"/>
        </w:rPr>
        <w:t>例如</w:t>
      </w:r>
      <w:r w:rsidR="00886563">
        <w:rPr>
          <w:rFonts w:ascii="宋体" w:hAnsi="宋体" w:cs="宋体" w:hint="eastAsia"/>
          <w:szCs w:val="21"/>
          <w:highlight w:val="yellow"/>
        </w:rPr>
        <w:t>,</w:t>
      </w:r>
      <w:r w:rsidR="0073760F" w:rsidRPr="0073760F">
        <w:rPr>
          <w:rFonts w:ascii="宋体" w:hAnsi="宋体" w:cs="宋体" w:hint="eastAsia"/>
          <w:szCs w:val="21"/>
          <w:highlight w:val="yellow"/>
        </w:rPr>
        <w:t>应答帧需完成应答或者超时才可以发送下一帧数据</w:t>
      </w:r>
      <w:r w:rsidR="0073760F" w:rsidRPr="0073760F">
        <w:rPr>
          <w:rFonts w:ascii="宋体" w:hAnsi="宋体" w:cs="宋体" w:hint="eastAsia"/>
          <w:szCs w:val="21"/>
          <w:highlight w:val="yellow"/>
        </w:rPr>
        <w:t>)</w:t>
      </w:r>
    </w:p>
    <w:p w:rsidR="00372C17" w:rsidRDefault="0048738E" w:rsidP="00372C17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48738E">
        <w:rPr>
          <w:rFonts w:ascii="宋体" w:hAnsi="宋体" w:cs="宋体"/>
          <w:szCs w:val="21"/>
        </w:rPr>
        <w:t>Frame</w:t>
      </w:r>
      <w:r w:rsidRPr="0048738E">
        <w:rPr>
          <w:rFonts w:ascii="宋体" w:hAnsi="宋体" w:cs="宋体" w:hint="eastAsia"/>
          <w:szCs w:val="21"/>
        </w:rPr>
        <w:t>Number</w:t>
      </w:r>
      <w:r>
        <w:rPr>
          <w:rFonts w:ascii="宋体" w:hAnsi="宋体" w:cs="宋体" w:hint="eastAsia"/>
          <w:szCs w:val="21"/>
        </w:rPr>
        <w:t>、</w:t>
      </w:r>
      <w:r w:rsidR="00483757" w:rsidRPr="00364C4A">
        <w:rPr>
          <w:rFonts w:ascii="宋体" w:hAnsi="宋体" w:cs="宋体"/>
          <w:szCs w:val="21"/>
        </w:rPr>
        <w:t>PROCOTOL</w:t>
      </w:r>
      <w:r w:rsidR="00483757">
        <w:rPr>
          <w:rFonts w:ascii="宋体" w:hAnsi="宋体" w:cs="宋体" w:hint="eastAsia"/>
          <w:szCs w:val="21"/>
        </w:rPr>
        <w:t>ID</w:t>
      </w:r>
      <w:r w:rsidR="009A42B7" w:rsidRPr="00247468">
        <w:rPr>
          <w:rFonts w:ascii="宋体" w:hAnsi="宋体" w:cs="宋体" w:hint="eastAsia"/>
          <w:szCs w:val="21"/>
        </w:rPr>
        <w:t>且</w:t>
      </w:r>
      <w:r w:rsidR="00483757">
        <w:rPr>
          <w:rFonts w:ascii="宋体" w:hAnsi="宋体" w:cs="宋体" w:hint="eastAsia"/>
          <w:szCs w:val="21"/>
        </w:rPr>
        <w:t>CHECKSUM</w:t>
      </w:r>
      <w:r w:rsidR="009A42B7" w:rsidRPr="00247468">
        <w:rPr>
          <w:rFonts w:ascii="宋体" w:hAnsi="宋体" w:cs="宋体"/>
          <w:szCs w:val="21"/>
        </w:rPr>
        <w:t>相同</w:t>
      </w:r>
      <w:r w:rsidR="009A42B7" w:rsidRPr="00247468">
        <w:rPr>
          <w:rFonts w:ascii="宋体" w:hAnsi="宋体" w:cs="宋体" w:hint="eastAsia"/>
          <w:szCs w:val="21"/>
        </w:rPr>
        <w:t>的帧为相同帧。</w:t>
      </w:r>
    </w:p>
    <w:p w:rsidR="00895497" w:rsidRPr="00A67822" w:rsidRDefault="00A67822" w:rsidP="00A67822">
      <w:pPr>
        <w:pStyle w:val="af3"/>
        <w:numPr>
          <w:ilvl w:val="0"/>
          <w:numId w:val="12"/>
        </w:numPr>
        <w:spacing w:line="360" w:lineRule="auto"/>
        <w:ind w:firstLineChars="0"/>
        <w:rPr>
          <w:rFonts w:ascii="宋体" w:hAnsi="宋体" w:cs="宋体"/>
          <w:szCs w:val="21"/>
          <w:highlight w:val="yellow"/>
        </w:rPr>
      </w:pPr>
      <w:r w:rsidRPr="00A67822">
        <w:rPr>
          <w:rFonts w:ascii="宋体" w:hAnsi="宋体" w:cs="宋体" w:hint="eastAsia"/>
          <w:szCs w:val="21"/>
          <w:highlight w:val="yellow"/>
        </w:rPr>
        <w:t>多字节参数发送和接收为低字节在前</w:t>
      </w:r>
      <w:r w:rsidR="007C49F3">
        <w:rPr>
          <w:rFonts w:ascii="宋体" w:hAnsi="宋体" w:cs="宋体" w:hint="eastAsia"/>
          <w:szCs w:val="21"/>
          <w:highlight w:val="yellow"/>
        </w:rPr>
        <w:t>（小端模式）</w:t>
      </w:r>
    </w:p>
    <w:p w:rsidR="00895497" w:rsidRPr="00247468" w:rsidRDefault="00895497" w:rsidP="00895497">
      <w:pPr>
        <w:pStyle w:val="af3"/>
        <w:spacing w:line="360" w:lineRule="auto"/>
        <w:ind w:left="360" w:firstLineChars="0" w:firstLine="0"/>
        <w:rPr>
          <w:rFonts w:ascii="宋体" w:hAnsi="宋体" w:cs="宋体"/>
          <w:szCs w:val="21"/>
        </w:rPr>
      </w:pPr>
    </w:p>
    <w:p w:rsidR="00372C17" w:rsidRDefault="00372C17" w:rsidP="00C57E46">
      <w:pPr>
        <w:pStyle w:val="1"/>
        <w:numPr>
          <w:ilvl w:val="0"/>
          <w:numId w:val="1"/>
        </w:numPr>
        <w:rPr>
          <w:rFonts w:ascii="宋体" w:hAnsi="宋体" w:cs="宋体"/>
          <w:b w:val="0"/>
          <w:bCs w:val="0"/>
        </w:rPr>
      </w:pPr>
      <w:bookmarkStart w:id="7" w:name="_Toc114495955"/>
      <w:r w:rsidRPr="00C57E46">
        <w:rPr>
          <w:rFonts w:hint="eastAsia"/>
        </w:rPr>
        <w:lastRenderedPageBreak/>
        <w:t>通信格式</w:t>
      </w:r>
      <w:bookmarkEnd w:id="7"/>
    </w:p>
    <w:p w:rsidR="007E4256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通信方式：</w:t>
      </w:r>
      <w:r w:rsidRPr="00D0462E">
        <w:rPr>
          <w:rFonts w:ascii="宋体" w:hAnsi="宋体" w:cs="宋体" w:hint="eastAsia"/>
        </w:rPr>
        <w:t>U</w:t>
      </w:r>
      <w:r w:rsidR="003D1946">
        <w:rPr>
          <w:rFonts w:ascii="宋体" w:hAnsi="宋体" w:cs="宋体"/>
        </w:rPr>
        <w:t>S</w:t>
      </w:r>
      <w:r w:rsidRPr="00D0462E">
        <w:rPr>
          <w:rFonts w:ascii="宋体" w:hAnsi="宋体" w:cs="宋体" w:hint="eastAsia"/>
        </w:rPr>
        <w:t>ART</w:t>
      </w:r>
    </w:p>
    <w:p w:rsidR="00372C17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波特率</w:t>
      </w:r>
      <w:r w:rsidR="00B35650">
        <w:rPr>
          <w:rFonts w:ascii="宋体" w:hAnsi="宋体" w:cs="宋体" w:hint="eastAsia"/>
        </w:rPr>
        <w:t xml:space="preserve"> </w:t>
      </w:r>
      <w:r w:rsidR="00B35650">
        <w:rPr>
          <w:rFonts w:ascii="宋体" w:hAnsi="宋体" w:cs="宋体"/>
        </w:rPr>
        <w:t xml:space="preserve"> </w:t>
      </w:r>
      <w:r w:rsidRPr="00D0462E">
        <w:rPr>
          <w:rFonts w:ascii="宋体" w:hAnsi="宋体" w:cs="宋体" w:hint="eastAsia"/>
        </w:rPr>
        <w:t>：</w:t>
      </w:r>
      <w:r w:rsidR="007438B3">
        <w:rPr>
          <w:rFonts w:ascii="宋体" w:hAnsi="宋体" w:cs="宋体"/>
        </w:rPr>
        <w:t>1.5M</w:t>
      </w:r>
      <w:r w:rsidRPr="00D0462E">
        <w:rPr>
          <w:rFonts w:ascii="宋体" w:hAnsi="宋体" w:cs="宋体" w:hint="eastAsia"/>
        </w:rPr>
        <w:t>bit/s</w:t>
      </w:r>
    </w:p>
    <w:p w:rsidR="00372C17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数据位</w:t>
      </w:r>
      <w:r w:rsidR="00B35650">
        <w:rPr>
          <w:rFonts w:ascii="宋体" w:hAnsi="宋体" w:cs="宋体" w:hint="eastAsia"/>
        </w:rPr>
        <w:t xml:space="preserve"> </w:t>
      </w:r>
      <w:r w:rsidR="00B35650">
        <w:rPr>
          <w:rFonts w:ascii="宋体" w:hAnsi="宋体" w:cs="宋体"/>
        </w:rPr>
        <w:t xml:space="preserve"> </w:t>
      </w:r>
      <w:r w:rsidRPr="00D0462E">
        <w:rPr>
          <w:rFonts w:ascii="宋体" w:hAnsi="宋体" w:cs="宋体" w:hint="eastAsia"/>
        </w:rPr>
        <w:t>：</w:t>
      </w:r>
      <w:r w:rsidRPr="00D0462E">
        <w:rPr>
          <w:rFonts w:ascii="宋体" w:hAnsi="宋体" w:cs="宋体" w:hint="eastAsia"/>
        </w:rPr>
        <w:t>8</w:t>
      </w:r>
      <w:r w:rsidRPr="00D0462E">
        <w:rPr>
          <w:rFonts w:ascii="宋体" w:hAnsi="宋体" w:cs="宋体" w:hint="eastAsia"/>
        </w:rPr>
        <w:t>位</w:t>
      </w:r>
    </w:p>
    <w:p w:rsidR="00372C17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停止位</w:t>
      </w:r>
      <w:r w:rsidR="00B35650">
        <w:rPr>
          <w:rFonts w:ascii="宋体" w:hAnsi="宋体" w:cs="宋体" w:hint="eastAsia"/>
        </w:rPr>
        <w:t xml:space="preserve"> </w:t>
      </w:r>
      <w:r w:rsidR="00B35650">
        <w:rPr>
          <w:rFonts w:ascii="宋体" w:hAnsi="宋体" w:cs="宋体"/>
        </w:rPr>
        <w:t xml:space="preserve"> </w:t>
      </w:r>
      <w:r w:rsidRPr="00D0462E">
        <w:rPr>
          <w:rFonts w:ascii="宋体" w:hAnsi="宋体" w:cs="宋体" w:hint="eastAsia"/>
        </w:rPr>
        <w:t>：</w:t>
      </w:r>
      <w:r w:rsidRPr="00D0462E">
        <w:rPr>
          <w:rFonts w:ascii="宋体" w:hAnsi="宋体" w:cs="宋体" w:hint="eastAsia"/>
        </w:rPr>
        <w:t>1</w:t>
      </w:r>
      <w:r w:rsidRPr="00D0462E">
        <w:rPr>
          <w:rFonts w:ascii="宋体" w:hAnsi="宋体" w:cs="宋体" w:hint="eastAsia"/>
        </w:rPr>
        <w:t>位</w:t>
      </w:r>
    </w:p>
    <w:p w:rsidR="00372C17" w:rsidRPr="00D0462E" w:rsidRDefault="00372C17" w:rsidP="00D0462E">
      <w:pPr>
        <w:pStyle w:val="af3"/>
        <w:numPr>
          <w:ilvl w:val="2"/>
          <w:numId w:val="16"/>
        </w:numPr>
        <w:ind w:firstLineChars="0"/>
        <w:rPr>
          <w:rFonts w:ascii="宋体" w:hAnsi="宋体" w:cs="宋体"/>
        </w:rPr>
      </w:pPr>
      <w:r w:rsidRPr="00D0462E">
        <w:rPr>
          <w:rFonts w:ascii="宋体" w:hAnsi="宋体" w:cs="宋体" w:hint="eastAsia"/>
        </w:rPr>
        <w:t>奇偶校验：无</w:t>
      </w:r>
    </w:p>
    <w:p w:rsidR="00372C17" w:rsidRPr="005A1428" w:rsidRDefault="000D4F65" w:rsidP="005A1428">
      <w:pPr>
        <w:pStyle w:val="2"/>
        <w:numPr>
          <w:ilvl w:val="0"/>
          <w:numId w:val="7"/>
        </w:numPr>
      </w:pPr>
      <w:bookmarkStart w:id="8" w:name="_Toc114495956"/>
      <w:r>
        <w:rPr>
          <w:rFonts w:hint="eastAsia"/>
        </w:rPr>
        <w:t>帧格式</w:t>
      </w:r>
      <w:r w:rsidR="00372C17" w:rsidRPr="005A1428">
        <w:rPr>
          <w:rFonts w:hint="eastAsia"/>
        </w:rPr>
        <w:t>：</w:t>
      </w:r>
      <w:bookmarkEnd w:id="8"/>
    </w:p>
    <w:tbl>
      <w:tblPr>
        <w:tblpPr w:leftFromText="180" w:rightFromText="180" w:vertAnchor="text" w:horzAnchor="margin" w:tblpXSpec="center" w:tblpY="207"/>
        <w:tblOverlap w:val="never"/>
        <w:tblW w:w="8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00"/>
        <w:gridCol w:w="1384"/>
        <w:gridCol w:w="1134"/>
        <w:gridCol w:w="1276"/>
        <w:gridCol w:w="1417"/>
        <w:gridCol w:w="993"/>
        <w:gridCol w:w="562"/>
      </w:tblGrid>
      <w:tr w:rsidR="00890AFB" w:rsidRPr="00B611D5" w:rsidTr="009C7A03">
        <w:trPr>
          <w:trHeight w:val="260"/>
        </w:trPr>
        <w:tc>
          <w:tcPr>
            <w:tcW w:w="540" w:type="dxa"/>
            <w:shd w:val="clear" w:color="auto" w:fill="00FFFF"/>
          </w:tcPr>
          <w:p w:rsidR="00890AFB" w:rsidRPr="00B611D5" w:rsidRDefault="00890AFB" w:rsidP="009C7A03">
            <w:pPr>
              <w:spacing w:line="360" w:lineRule="auto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  <w:tc>
          <w:tcPr>
            <w:tcW w:w="900" w:type="dxa"/>
            <w:shd w:val="clear" w:color="auto" w:fill="FFFF00"/>
          </w:tcPr>
          <w:p w:rsidR="00890AFB" w:rsidRPr="007E2F75" w:rsidRDefault="00890AFB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Address</w:t>
            </w:r>
          </w:p>
        </w:tc>
        <w:tc>
          <w:tcPr>
            <w:tcW w:w="1384" w:type="dxa"/>
            <w:shd w:val="clear" w:color="auto" w:fill="CC99FF"/>
          </w:tcPr>
          <w:p w:rsidR="00890AFB" w:rsidRPr="007E2F75" w:rsidRDefault="00890AFB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Number</w:t>
            </w:r>
          </w:p>
        </w:tc>
        <w:tc>
          <w:tcPr>
            <w:tcW w:w="1134" w:type="dxa"/>
            <w:shd w:val="clear" w:color="auto" w:fill="FFC000"/>
          </w:tcPr>
          <w:p w:rsidR="00890AFB" w:rsidRPr="007E2F75" w:rsidRDefault="00890AFB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Type</w:t>
            </w:r>
          </w:p>
        </w:tc>
        <w:tc>
          <w:tcPr>
            <w:tcW w:w="1276" w:type="dxa"/>
            <w:shd w:val="clear" w:color="auto" w:fill="92D050"/>
          </w:tcPr>
          <w:p w:rsidR="00890AFB" w:rsidRPr="007E2F75" w:rsidRDefault="00890AFB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ro</w:t>
            </w: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tocol ID</w:t>
            </w:r>
          </w:p>
        </w:tc>
        <w:tc>
          <w:tcPr>
            <w:tcW w:w="1417" w:type="dxa"/>
            <w:shd w:val="clear" w:color="auto" w:fill="auto"/>
          </w:tcPr>
          <w:p w:rsidR="00890AFB" w:rsidRPr="007E2F75" w:rsidRDefault="00890AFB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826A9F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DATA</w:t>
            </w:r>
            <w:r w:rsidRPr="00826A9F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0</w:t>
            </w:r>
            <w:r w:rsidRPr="007E2F75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…</w:t>
            </w:r>
            <w:r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DATAn</w:t>
            </w:r>
          </w:p>
        </w:tc>
        <w:tc>
          <w:tcPr>
            <w:tcW w:w="993" w:type="dxa"/>
            <w:shd w:val="clear" w:color="auto" w:fill="FF00FF"/>
          </w:tcPr>
          <w:p w:rsidR="00890AFB" w:rsidRPr="00F8617C" w:rsidRDefault="00890AFB" w:rsidP="009C7A03">
            <w:pPr>
              <w:spacing w:line="360" w:lineRule="auto"/>
              <w:rPr>
                <w:rFonts w:ascii="宋体" w:hAnsi="宋体" w:cs="宋体"/>
                <w:b/>
                <w:bCs/>
                <w:color w:val="FFFF00"/>
                <w:sz w:val="18"/>
                <w:szCs w:val="18"/>
              </w:rPr>
            </w:pPr>
            <w:r w:rsidRPr="00F8617C">
              <w:rPr>
                <w:rFonts w:ascii="宋体" w:hAnsi="宋体" w:cs="宋体" w:hint="eastAsia"/>
                <w:b/>
                <w:bCs/>
                <w:color w:val="FFFF00"/>
                <w:sz w:val="18"/>
                <w:szCs w:val="18"/>
              </w:rPr>
              <w:t>CHECKSUM</w:t>
            </w:r>
          </w:p>
        </w:tc>
        <w:tc>
          <w:tcPr>
            <w:tcW w:w="562" w:type="dxa"/>
            <w:shd w:val="clear" w:color="auto" w:fill="00FFFF"/>
          </w:tcPr>
          <w:p w:rsidR="00890AFB" w:rsidRPr="00B611D5" w:rsidRDefault="00890AFB" w:rsidP="009C7A03">
            <w:pPr>
              <w:spacing w:line="360" w:lineRule="auto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</w:tr>
    </w:tbl>
    <w:p w:rsidR="00372C17" w:rsidRDefault="00372C17" w:rsidP="00372C17">
      <w:pPr>
        <w:spacing w:line="360" w:lineRule="auto"/>
        <w:rPr>
          <w:rFonts w:ascii="宋体" w:hAnsi="宋体" w:cs="宋体"/>
          <w:szCs w:val="21"/>
        </w:rPr>
      </w:pPr>
    </w:p>
    <w:p w:rsidR="00372C17" w:rsidRPr="000353C1" w:rsidRDefault="00372C17" w:rsidP="000353C1">
      <w:pPr>
        <w:pStyle w:val="2"/>
        <w:numPr>
          <w:ilvl w:val="0"/>
          <w:numId w:val="7"/>
        </w:numPr>
      </w:pPr>
      <w:bookmarkStart w:id="9" w:name="_Toc114495957"/>
      <w:r w:rsidRPr="000353C1">
        <w:rPr>
          <w:rFonts w:hint="eastAsia"/>
        </w:rPr>
        <w:t>信息帧说明：</w:t>
      </w:r>
      <w:bookmarkEnd w:id="9"/>
    </w:p>
    <w:p w:rsidR="00372C17" w:rsidRPr="00FA4A76" w:rsidRDefault="00372C17" w:rsidP="00FA4A76">
      <w:pPr>
        <w:pStyle w:val="af3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FA4A76">
        <w:rPr>
          <w:rFonts w:ascii="宋体" w:hAnsi="宋体" w:cs="宋体" w:hint="eastAsia"/>
          <w:szCs w:val="21"/>
        </w:rPr>
        <w:t>END:</w:t>
      </w:r>
      <w:r w:rsidRPr="00FA4A76">
        <w:rPr>
          <w:rFonts w:ascii="宋体" w:hAnsi="宋体" w:cs="宋体" w:hint="eastAsia"/>
          <w:szCs w:val="21"/>
        </w:rPr>
        <w:t>表示帧数据</w:t>
      </w:r>
      <w:r w:rsidRPr="00FA4A76">
        <w:rPr>
          <w:rFonts w:ascii="宋体" w:hAnsi="宋体" w:cs="宋体"/>
          <w:szCs w:val="21"/>
        </w:rPr>
        <w:t>包</w:t>
      </w:r>
      <w:r w:rsidRPr="00FA4A76">
        <w:rPr>
          <w:rFonts w:ascii="宋体" w:hAnsi="宋体" w:cs="宋体" w:hint="eastAsia"/>
          <w:szCs w:val="21"/>
        </w:rPr>
        <w:t>的头和尾；</w:t>
      </w:r>
    </w:p>
    <w:p w:rsidR="00FA4A76" w:rsidRDefault="00FA4A76" w:rsidP="00FA4A76">
      <w:pPr>
        <w:pStyle w:val="af3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Address</w:t>
      </w:r>
      <w:r>
        <w:rPr>
          <w:rFonts w:ascii="宋体" w:hAnsi="宋体" w:cs="宋体" w:hint="eastAsia"/>
          <w:szCs w:val="21"/>
        </w:rPr>
        <w:t>(char</w:t>
      </w:r>
      <w:r>
        <w:rPr>
          <w:rFonts w:ascii="宋体" w:hAnsi="宋体" w:cs="宋体"/>
          <w:szCs w:val="21"/>
        </w:rPr>
        <w:t>):</w:t>
      </w:r>
      <w:r>
        <w:rPr>
          <w:rFonts w:ascii="宋体" w:hAnsi="宋体" w:cs="宋体" w:hint="eastAsia"/>
          <w:szCs w:val="21"/>
        </w:rPr>
        <w:t>表示发送方设备地址（低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位</w:t>
      </w:r>
      <w:r>
        <w:rPr>
          <w:rFonts w:ascii="宋体" w:hAnsi="宋体" w:cs="宋体"/>
          <w:szCs w:val="21"/>
        </w:rPr>
        <w:t>）</w:t>
      </w:r>
      <w:r>
        <w:rPr>
          <w:rFonts w:ascii="宋体" w:hAnsi="宋体" w:cs="宋体" w:hint="eastAsia"/>
          <w:szCs w:val="21"/>
        </w:rPr>
        <w:t>和接收方设备地址（高</w:t>
      </w:r>
      <w:r>
        <w:rPr>
          <w:rFonts w:ascii="宋体" w:hAnsi="宋体" w:cs="宋体" w:hint="eastAsia"/>
          <w:szCs w:val="21"/>
        </w:rPr>
        <w:t>4</w:t>
      </w:r>
      <w:r>
        <w:rPr>
          <w:rFonts w:ascii="宋体" w:hAnsi="宋体" w:cs="宋体" w:hint="eastAsia"/>
          <w:szCs w:val="21"/>
        </w:rPr>
        <w:t>位）</w:t>
      </w:r>
      <w:r>
        <w:rPr>
          <w:rFonts w:ascii="宋体" w:hAnsi="宋体" w:cs="宋体" w:hint="eastAsia"/>
          <w:szCs w:val="21"/>
        </w:rPr>
        <w:t>;</w:t>
      </w:r>
    </w:p>
    <w:p w:rsidR="00890AFB" w:rsidRPr="00890AFB" w:rsidRDefault="00890AFB" w:rsidP="009C7A03">
      <w:pPr>
        <w:pStyle w:val="af3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890AFB">
        <w:rPr>
          <w:rFonts w:ascii="宋体" w:hAnsi="宋体" w:cs="宋体"/>
          <w:szCs w:val="21"/>
        </w:rPr>
        <w:t>Frame</w:t>
      </w:r>
      <w:r w:rsidR="001C6638">
        <w:rPr>
          <w:rFonts w:ascii="宋体" w:hAnsi="宋体" w:cs="宋体"/>
          <w:szCs w:val="21"/>
        </w:rPr>
        <w:t xml:space="preserve"> </w:t>
      </w:r>
      <w:r w:rsidRPr="00890AFB">
        <w:rPr>
          <w:rFonts w:ascii="宋体" w:hAnsi="宋体" w:cs="宋体" w:hint="eastAsia"/>
          <w:szCs w:val="21"/>
        </w:rPr>
        <w:t>Number</w:t>
      </w:r>
      <w:r w:rsidRPr="00890AFB">
        <w:rPr>
          <w:rFonts w:ascii="宋体" w:hAnsi="宋体" w:cs="宋体"/>
          <w:szCs w:val="21"/>
        </w:rPr>
        <w:t>(char)</w:t>
      </w:r>
      <w:r w:rsidRPr="00890AFB">
        <w:rPr>
          <w:rFonts w:ascii="宋体" w:hAnsi="宋体" w:cs="宋体" w:hint="eastAsia"/>
          <w:szCs w:val="21"/>
        </w:rPr>
        <w:t>:</w:t>
      </w:r>
      <w:r w:rsidR="00CB311B">
        <w:rPr>
          <w:rFonts w:ascii="宋体" w:hAnsi="宋体" w:cs="宋体" w:hint="eastAsia"/>
          <w:szCs w:val="21"/>
        </w:rPr>
        <w:t>用于区分不同帧的数据。例如，</w:t>
      </w:r>
      <w:r w:rsidRPr="00890AFB">
        <w:rPr>
          <w:rFonts w:ascii="宋体" w:hAnsi="宋体" w:cs="宋体" w:hint="eastAsia"/>
          <w:szCs w:val="21"/>
        </w:rPr>
        <w:t>发送</w:t>
      </w:r>
      <w:r w:rsidRPr="00890AFB">
        <w:rPr>
          <w:rFonts w:ascii="宋体" w:hAnsi="宋体" w:cs="宋体"/>
          <w:szCs w:val="21"/>
        </w:rPr>
        <w:t>应答</w:t>
      </w:r>
      <w:r w:rsidRPr="00890AFB">
        <w:rPr>
          <w:rFonts w:ascii="宋体" w:hAnsi="宋体" w:cs="宋体" w:hint="eastAsia"/>
          <w:szCs w:val="21"/>
        </w:rPr>
        <w:t>帧时分配的序列号（</w:t>
      </w:r>
      <w:r w:rsidRPr="00890AFB">
        <w:rPr>
          <w:rFonts w:ascii="宋体" w:hAnsi="宋体" w:cs="宋体"/>
          <w:szCs w:val="21"/>
        </w:rPr>
        <w:t>0</w:t>
      </w:r>
      <w:r w:rsidRPr="00890AFB">
        <w:rPr>
          <w:rFonts w:ascii="宋体" w:hAnsi="宋体" w:cs="宋体" w:hint="eastAsia"/>
          <w:szCs w:val="21"/>
        </w:rPr>
        <w:t>-255</w:t>
      </w:r>
      <w:r w:rsidRPr="00890AFB">
        <w:rPr>
          <w:rFonts w:ascii="宋体" w:hAnsi="宋体" w:cs="宋体" w:hint="eastAsia"/>
          <w:szCs w:val="21"/>
        </w:rPr>
        <w:t>）</w:t>
      </w:r>
      <w:r w:rsidRPr="00890AFB">
        <w:rPr>
          <w:rFonts w:ascii="宋体" w:hAnsi="宋体" w:cs="宋体" w:hint="eastAsia"/>
          <w:szCs w:val="21"/>
        </w:rPr>
        <w:t xml:space="preserve">, </w:t>
      </w:r>
      <w:r w:rsidRPr="00890AFB">
        <w:rPr>
          <w:rFonts w:ascii="宋体" w:hAnsi="宋体" w:cs="宋体" w:hint="eastAsia"/>
          <w:szCs w:val="21"/>
        </w:rPr>
        <w:t>每成功发送一帧后自动加</w:t>
      </w:r>
      <w:r w:rsidRPr="00890AFB">
        <w:rPr>
          <w:rFonts w:ascii="宋体" w:hAnsi="宋体" w:cs="宋体" w:hint="eastAsia"/>
          <w:szCs w:val="21"/>
        </w:rPr>
        <w:t>1</w:t>
      </w:r>
      <w:r w:rsidRPr="00890AFB">
        <w:rPr>
          <w:rFonts w:ascii="宋体" w:hAnsi="宋体" w:cs="宋体" w:hint="eastAsia"/>
          <w:szCs w:val="21"/>
        </w:rPr>
        <w:t>（若尝试</w:t>
      </w:r>
      <w:r w:rsidR="00FD3142">
        <w:rPr>
          <w:rFonts w:ascii="宋体" w:hAnsi="宋体" w:cs="宋体"/>
          <w:szCs w:val="21"/>
        </w:rPr>
        <w:t>5</w:t>
      </w:r>
      <w:r w:rsidRPr="00890AFB">
        <w:rPr>
          <w:rFonts w:ascii="宋体" w:hAnsi="宋体" w:cs="宋体" w:hint="eastAsia"/>
          <w:szCs w:val="21"/>
        </w:rPr>
        <w:t>次发送均不成功，下次发送新帧时帧号也自动加</w:t>
      </w:r>
      <w:r w:rsidRPr="00890AFB">
        <w:rPr>
          <w:rFonts w:ascii="宋体" w:hAnsi="宋体" w:cs="宋体" w:hint="eastAsia"/>
          <w:szCs w:val="21"/>
        </w:rPr>
        <w:t>1</w:t>
      </w:r>
      <w:r w:rsidRPr="00890AFB">
        <w:rPr>
          <w:rFonts w:ascii="宋体" w:hAnsi="宋体" w:cs="宋体" w:hint="eastAsia"/>
          <w:szCs w:val="21"/>
        </w:rPr>
        <w:t>）。当序列号数值累加到</w:t>
      </w:r>
      <w:r w:rsidRPr="00890AFB">
        <w:rPr>
          <w:rFonts w:ascii="宋体" w:hAnsi="宋体" w:cs="宋体" w:hint="eastAsia"/>
          <w:szCs w:val="21"/>
        </w:rPr>
        <w:t>255</w:t>
      </w:r>
      <w:r w:rsidRPr="00890AFB">
        <w:rPr>
          <w:rFonts w:ascii="宋体" w:hAnsi="宋体" w:cs="宋体" w:hint="eastAsia"/>
          <w:szCs w:val="21"/>
        </w:rPr>
        <w:t>后，应从</w:t>
      </w:r>
      <w:r w:rsidRPr="00890AFB">
        <w:rPr>
          <w:rFonts w:ascii="宋体" w:hAnsi="宋体" w:cs="宋体"/>
          <w:szCs w:val="21"/>
        </w:rPr>
        <w:t>0</w:t>
      </w:r>
      <w:r w:rsidRPr="00890AFB">
        <w:rPr>
          <w:rFonts w:ascii="宋体" w:hAnsi="宋体" w:cs="宋体" w:hint="eastAsia"/>
          <w:szCs w:val="21"/>
        </w:rPr>
        <w:t>开始累加，如此循环。</w:t>
      </w:r>
      <w:r w:rsidR="00B23B67">
        <w:rPr>
          <w:rFonts w:ascii="宋体" w:hAnsi="宋体" w:cs="宋体" w:hint="eastAsia"/>
          <w:szCs w:val="21"/>
        </w:rPr>
        <w:t>（</w:t>
      </w:r>
      <w:r w:rsidR="00CB311B">
        <w:rPr>
          <w:rFonts w:ascii="宋体" w:hAnsi="宋体" w:cs="宋体" w:hint="eastAsia"/>
          <w:szCs w:val="21"/>
        </w:rPr>
        <w:t>与此同时，</w:t>
      </w:r>
      <w:r w:rsidR="00B23B67">
        <w:rPr>
          <w:rFonts w:ascii="宋体" w:hAnsi="宋体" w:cs="宋体" w:hint="eastAsia"/>
          <w:szCs w:val="21"/>
        </w:rPr>
        <w:t>在特殊情况下，</w:t>
      </w:r>
      <w:r w:rsidRPr="00890AFB">
        <w:rPr>
          <w:rFonts w:ascii="宋体" w:hAnsi="宋体" w:cs="宋体" w:hint="eastAsia"/>
          <w:szCs w:val="21"/>
        </w:rPr>
        <w:t>若</w:t>
      </w:r>
      <w:r w:rsidR="00CB311B">
        <w:rPr>
          <w:rFonts w:ascii="宋体" w:hAnsi="宋体" w:cs="宋体" w:hint="eastAsia"/>
          <w:szCs w:val="21"/>
        </w:rPr>
        <w:t>同时接收到多条需应答的信息帧</w:t>
      </w:r>
      <w:r w:rsidRPr="00890AFB">
        <w:rPr>
          <w:rFonts w:ascii="宋体" w:hAnsi="宋体" w:cs="宋体" w:hint="eastAsia"/>
          <w:szCs w:val="21"/>
        </w:rPr>
        <w:t>，仅对</w:t>
      </w:r>
      <w:r w:rsidR="00B23B67">
        <w:rPr>
          <w:rFonts w:ascii="宋体" w:hAnsi="宋体" w:cs="宋体"/>
          <w:szCs w:val="21"/>
        </w:rPr>
        <w:t>最后一</w:t>
      </w:r>
      <w:r w:rsidR="00B23B67">
        <w:rPr>
          <w:rFonts w:ascii="宋体" w:hAnsi="宋体" w:cs="宋体" w:hint="eastAsia"/>
          <w:szCs w:val="21"/>
        </w:rPr>
        <w:t>条</w:t>
      </w:r>
      <w:r w:rsidRPr="00890AFB">
        <w:rPr>
          <w:rFonts w:ascii="宋体" w:hAnsi="宋体" w:cs="宋体"/>
          <w:szCs w:val="21"/>
        </w:rPr>
        <w:t>应答帧进行应答</w:t>
      </w:r>
      <w:r w:rsidR="00B23B67">
        <w:rPr>
          <w:rFonts w:ascii="宋体" w:hAnsi="宋体" w:cs="宋体" w:hint="eastAsia"/>
          <w:szCs w:val="21"/>
        </w:rPr>
        <w:t>）</w:t>
      </w:r>
    </w:p>
    <w:p w:rsidR="00890AFB" w:rsidRPr="00890AFB" w:rsidRDefault="00890AFB" w:rsidP="00890AFB">
      <w:pPr>
        <w:pStyle w:val="af3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890AFB">
        <w:rPr>
          <w:rFonts w:ascii="宋体" w:hAnsi="宋体" w:cs="宋体" w:hint="eastAsia"/>
          <w:szCs w:val="21"/>
        </w:rPr>
        <w:t>)</w:t>
      </w:r>
      <w:r w:rsidRPr="00890AFB">
        <w:rPr>
          <w:rFonts w:ascii="宋体" w:hAnsi="宋体" w:cs="宋体"/>
          <w:szCs w:val="21"/>
        </w:rPr>
        <w:t>Frame Type(char)</w:t>
      </w:r>
      <w:r w:rsidRPr="00890AFB">
        <w:rPr>
          <w:rFonts w:ascii="宋体" w:hAnsi="宋体" w:cs="宋体" w:hint="eastAsia"/>
          <w:szCs w:val="21"/>
        </w:rPr>
        <w:t>:</w:t>
      </w:r>
      <w:r w:rsidRPr="00890AFB">
        <w:rPr>
          <w:rFonts w:ascii="宋体" w:hAnsi="宋体" w:cs="宋体" w:hint="eastAsia"/>
          <w:szCs w:val="21"/>
        </w:rPr>
        <w:t>表示</w:t>
      </w:r>
      <w:r w:rsidRPr="00890AFB">
        <w:rPr>
          <w:rFonts w:ascii="宋体" w:hAnsi="宋体" w:cs="宋体"/>
          <w:szCs w:val="21"/>
        </w:rPr>
        <w:t>帧的类型</w:t>
      </w:r>
      <w:r w:rsidRPr="00890AFB">
        <w:rPr>
          <w:rFonts w:ascii="宋体" w:hAnsi="宋体" w:cs="宋体" w:hint="eastAsia"/>
          <w:szCs w:val="21"/>
        </w:rPr>
        <w:t>，详见：</w:t>
      </w:r>
      <w:hyperlink w:anchor="_帧类别表：" w:history="1">
        <w:r w:rsidRPr="00890AFB">
          <w:rPr>
            <w:rStyle w:val="a9"/>
            <w:rFonts w:ascii="宋体" w:hAnsi="宋体" w:cs="宋体" w:hint="eastAsia"/>
            <w:szCs w:val="21"/>
          </w:rPr>
          <w:t>帧类别表</w:t>
        </w:r>
      </w:hyperlink>
      <w:r w:rsidRPr="00890AFB">
        <w:rPr>
          <w:rFonts w:ascii="宋体" w:hAnsi="宋体" w:cs="宋体"/>
          <w:szCs w:val="21"/>
        </w:rPr>
        <w:t>。</w:t>
      </w:r>
    </w:p>
    <w:p w:rsidR="00890AFB" w:rsidRPr="00890AFB" w:rsidRDefault="001C6638" w:rsidP="00890AFB">
      <w:pPr>
        <w:pStyle w:val="af3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Protocol ID</w:t>
      </w:r>
      <w:r w:rsidR="00890AFB" w:rsidRPr="00890AFB">
        <w:rPr>
          <w:rFonts w:ascii="宋体" w:hAnsi="宋体" w:cs="宋体"/>
          <w:szCs w:val="21"/>
        </w:rPr>
        <w:t>(char)</w:t>
      </w:r>
      <w:r w:rsidR="00890AFB" w:rsidRPr="00890AFB">
        <w:rPr>
          <w:rFonts w:ascii="宋体" w:hAnsi="宋体" w:cs="宋体" w:hint="eastAsia"/>
          <w:szCs w:val="21"/>
        </w:rPr>
        <w:t>:</w:t>
      </w:r>
      <w:r w:rsidR="00890AFB" w:rsidRPr="00890AFB">
        <w:rPr>
          <w:rFonts w:ascii="宋体" w:hAnsi="宋体" w:cs="宋体" w:hint="eastAsia"/>
          <w:szCs w:val="21"/>
        </w:rPr>
        <w:t>表示帧</w:t>
      </w:r>
      <w:r w:rsidR="00890AFB" w:rsidRPr="00890AFB">
        <w:rPr>
          <w:rFonts w:ascii="宋体" w:hAnsi="宋体" w:cs="宋体"/>
          <w:szCs w:val="21"/>
        </w:rPr>
        <w:t>的</w:t>
      </w:r>
      <w:r w:rsidR="00890AFB" w:rsidRPr="00890AFB">
        <w:rPr>
          <w:rFonts w:ascii="宋体" w:hAnsi="宋体" w:cs="宋体" w:hint="eastAsia"/>
          <w:szCs w:val="21"/>
        </w:rPr>
        <w:t>协议</w:t>
      </w:r>
      <w:r w:rsidR="00890AFB" w:rsidRPr="00890AFB">
        <w:rPr>
          <w:rFonts w:ascii="宋体" w:hAnsi="宋体" w:cs="宋体"/>
          <w:szCs w:val="21"/>
        </w:rPr>
        <w:t>ID</w:t>
      </w:r>
      <w:r w:rsidR="00890AFB" w:rsidRPr="00890AFB">
        <w:rPr>
          <w:rFonts w:ascii="宋体" w:hAnsi="宋体" w:cs="宋体" w:hint="eastAsia"/>
          <w:szCs w:val="21"/>
        </w:rPr>
        <w:t>，详见：</w:t>
      </w:r>
      <w:hyperlink w:anchor="_帧功能表：" w:history="1">
        <w:r w:rsidR="00890AFB" w:rsidRPr="00890AFB">
          <w:rPr>
            <w:rStyle w:val="a9"/>
            <w:rFonts w:ascii="宋体" w:hAnsi="宋体" w:cs="宋体"/>
            <w:szCs w:val="21"/>
          </w:rPr>
          <w:t>帧功能表</w:t>
        </w:r>
      </w:hyperlink>
      <w:r w:rsidR="00890AFB" w:rsidRPr="00890AFB">
        <w:rPr>
          <w:rFonts w:ascii="宋体" w:hAnsi="宋体" w:cs="宋体" w:hint="eastAsia"/>
          <w:szCs w:val="21"/>
        </w:rPr>
        <w:t>。</w:t>
      </w:r>
    </w:p>
    <w:p w:rsidR="00890AFB" w:rsidRPr="00890AFB" w:rsidRDefault="00890AFB" w:rsidP="00890AFB">
      <w:pPr>
        <w:pStyle w:val="af3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Cs w:val="21"/>
        </w:rPr>
      </w:pPr>
      <w:r w:rsidRPr="00890AFB">
        <w:rPr>
          <w:rFonts w:ascii="宋体" w:hAnsi="宋体" w:cs="宋体" w:hint="eastAsia"/>
          <w:szCs w:val="21"/>
        </w:rPr>
        <w:t>DATA</w:t>
      </w:r>
      <w:r w:rsidRPr="00890AFB">
        <w:rPr>
          <w:rFonts w:ascii="宋体" w:hAnsi="宋体" w:cs="宋体"/>
          <w:sz w:val="15"/>
          <w:szCs w:val="15"/>
        </w:rPr>
        <w:t>0</w:t>
      </w:r>
      <w:r w:rsidRPr="00890AFB">
        <w:rPr>
          <w:rFonts w:ascii="宋体" w:hAnsi="宋体" w:cs="宋体" w:hint="eastAsia"/>
          <w:szCs w:val="21"/>
        </w:rPr>
        <w:t>～</w:t>
      </w:r>
      <w:r w:rsidRPr="00890AFB">
        <w:rPr>
          <w:rFonts w:ascii="宋体" w:hAnsi="宋体" w:cs="宋体" w:hint="eastAsia"/>
          <w:szCs w:val="21"/>
        </w:rPr>
        <w:t>DATA</w:t>
      </w:r>
      <w:r w:rsidRPr="00890AFB">
        <w:rPr>
          <w:rFonts w:ascii="宋体" w:hAnsi="宋体" w:cs="宋体" w:hint="eastAsia"/>
          <w:sz w:val="18"/>
          <w:szCs w:val="18"/>
        </w:rPr>
        <w:t>n</w:t>
      </w:r>
      <w:r w:rsidRPr="00890AFB">
        <w:rPr>
          <w:rFonts w:ascii="宋体" w:hAnsi="宋体" w:cs="宋体" w:hint="eastAsia"/>
          <w:szCs w:val="21"/>
        </w:rPr>
        <w:t xml:space="preserve">: </w:t>
      </w:r>
      <w:r w:rsidRPr="00890AFB">
        <w:rPr>
          <w:rFonts w:ascii="宋体" w:hAnsi="宋体" w:cs="宋体" w:hint="eastAsia"/>
          <w:szCs w:val="21"/>
        </w:rPr>
        <w:t>发送或回应的信息内容。（</w:t>
      </w:r>
      <w:r w:rsidRPr="00890AFB">
        <w:rPr>
          <w:rFonts w:ascii="宋体" w:hAnsi="宋体" w:cs="宋体" w:hint="eastAsia"/>
          <w:color w:val="FF0000"/>
          <w:szCs w:val="21"/>
          <w:highlight w:val="yellow"/>
        </w:rPr>
        <w:t>小端模式</w:t>
      </w:r>
      <w:r w:rsidRPr="00890AFB">
        <w:rPr>
          <w:rFonts w:ascii="宋体" w:hAnsi="宋体" w:cs="宋体" w:hint="eastAsia"/>
          <w:szCs w:val="21"/>
        </w:rPr>
        <w:t>）</w:t>
      </w:r>
    </w:p>
    <w:p w:rsidR="00372C17" w:rsidRDefault="00890AFB" w:rsidP="00890AFB">
      <w:pPr>
        <w:pStyle w:val="af3"/>
        <w:numPr>
          <w:ilvl w:val="0"/>
          <w:numId w:val="38"/>
        </w:numPr>
        <w:spacing w:line="360" w:lineRule="auto"/>
        <w:ind w:firstLineChars="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CHECKSUM</w:t>
      </w:r>
      <w:r>
        <w:rPr>
          <w:rFonts w:ascii="宋体" w:hAnsi="宋体" w:cs="宋体"/>
          <w:szCs w:val="21"/>
        </w:rPr>
        <w:t>(char)</w:t>
      </w:r>
      <w:r>
        <w:rPr>
          <w:rFonts w:ascii="宋体" w:hAnsi="宋体" w:cs="宋体" w:hint="eastAsia"/>
          <w:szCs w:val="21"/>
        </w:rPr>
        <w:t xml:space="preserve"> = </w:t>
      </w:r>
      <w:r>
        <w:rPr>
          <w:rFonts w:ascii="宋体" w:hAnsi="宋体" w:cs="宋体"/>
          <w:szCs w:val="21"/>
        </w:rPr>
        <w:t>(</w:t>
      </w:r>
      <w:r w:rsidR="0073760F">
        <w:rPr>
          <w:rFonts w:ascii="宋体" w:hAnsi="宋体" w:cs="宋体"/>
          <w:szCs w:val="21"/>
        </w:rPr>
        <w:t xml:space="preserve">Address + </w:t>
      </w:r>
      <w:r>
        <w:rPr>
          <w:rFonts w:ascii="宋体" w:hAnsi="宋体" w:cs="宋体"/>
          <w:szCs w:val="21"/>
        </w:rPr>
        <w:t xml:space="preserve">Frame </w:t>
      </w:r>
      <w:r>
        <w:rPr>
          <w:rFonts w:ascii="宋体" w:hAnsi="宋体" w:cs="宋体" w:hint="eastAsia"/>
          <w:szCs w:val="21"/>
        </w:rPr>
        <w:t xml:space="preserve">Number </w:t>
      </w:r>
      <w:r>
        <w:rPr>
          <w:rFonts w:ascii="宋体" w:hAnsi="宋体" w:cs="宋体"/>
          <w:szCs w:val="21"/>
        </w:rPr>
        <w:t>+ Frame Type +</w:t>
      </w:r>
      <w:r w:rsidR="0073760F">
        <w:rPr>
          <w:rFonts w:ascii="宋体" w:hAnsi="宋体" w:cs="宋体"/>
          <w:szCs w:val="21"/>
        </w:rPr>
        <w:t xml:space="preserve"> Protocal </w:t>
      </w:r>
      <w:r>
        <w:rPr>
          <w:rFonts w:ascii="宋体" w:hAnsi="宋体" w:cs="宋体"/>
          <w:szCs w:val="21"/>
        </w:rPr>
        <w:t xml:space="preserve">ID + </w:t>
      </w:r>
      <w:r>
        <w:rPr>
          <w:rFonts w:ascii="宋体" w:hAnsi="宋体" w:cs="宋体" w:hint="eastAsia"/>
          <w:szCs w:val="21"/>
        </w:rPr>
        <w:t>DATA</w:t>
      </w:r>
      <w:r>
        <w:rPr>
          <w:rFonts w:ascii="宋体" w:hAnsi="宋体" w:cs="宋体"/>
          <w:szCs w:val="21"/>
        </w:rPr>
        <w:t>0</w:t>
      </w:r>
      <w:r>
        <w:rPr>
          <w:rFonts w:ascii="宋体" w:hAnsi="宋体" w:cs="宋体" w:hint="eastAsia"/>
          <w:szCs w:val="21"/>
        </w:rPr>
        <w:t xml:space="preserve"> + </w:t>
      </w:r>
      <w:r>
        <w:rPr>
          <w:rFonts w:ascii="宋体" w:hAnsi="宋体" w:cs="宋体" w:hint="eastAsia"/>
          <w:szCs w:val="21"/>
        </w:rPr>
        <w:t>…</w:t>
      </w:r>
      <w:r>
        <w:rPr>
          <w:rFonts w:ascii="宋体" w:hAnsi="宋体" w:cs="宋体" w:hint="eastAsia"/>
          <w:szCs w:val="21"/>
        </w:rPr>
        <w:t>DATAn)</w:t>
      </w:r>
      <w:r w:rsidRPr="00FC3726">
        <w:rPr>
          <w:rFonts w:ascii="宋体" w:hAnsi="宋体" w:cs="宋体"/>
          <w:b/>
          <w:szCs w:val="21"/>
        </w:rPr>
        <w:t>^</w:t>
      </w:r>
      <w:r>
        <w:rPr>
          <w:rFonts w:ascii="宋体" w:hAnsi="宋体" w:cs="宋体"/>
          <w:szCs w:val="21"/>
        </w:rPr>
        <w:t>0xFF</w:t>
      </w:r>
      <w:r>
        <w:rPr>
          <w:rFonts w:ascii="宋体" w:hAnsi="宋体" w:cs="宋体" w:hint="eastAsia"/>
          <w:szCs w:val="21"/>
        </w:rPr>
        <w:t>。</w:t>
      </w:r>
      <w:r>
        <w:rPr>
          <w:rFonts w:ascii="宋体" w:hAnsi="宋体" w:cs="宋体" w:hint="eastAsia"/>
          <w:szCs w:val="21"/>
        </w:rPr>
        <w:t>(</w:t>
      </w:r>
      <w:r>
        <w:rPr>
          <w:rFonts w:ascii="宋体" w:hAnsi="宋体" w:cs="宋体" w:hint="eastAsia"/>
          <w:szCs w:val="21"/>
        </w:rPr>
        <w:t>注：</w:t>
      </w:r>
      <w:r w:rsidRPr="003C4085">
        <w:rPr>
          <w:rFonts w:ascii="宋体" w:hAnsi="宋体" w:cs="宋体" w:hint="eastAsia"/>
          <w:szCs w:val="21"/>
        </w:rPr>
        <w:t>如果帧内容中出现替换字符，须用原数据计算校验和。</w:t>
      </w:r>
      <w:r w:rsidRPr="003C4085">
        <w:rPr>
          <w:rFonts w:ascii="宋体" w:hAnsi="宋体" w:cs="宋体" w:hint="eastAsia"/>
          <w:szCs w:val="21"/>
        </w:rPr>
        <w:t>)</w:t>
      </w:r>
      <w:bookmarkStart w:id="10" w:name="_Toc283900125"/>
    </w:p>
    <w:p w:rsidR="00D524CB" w:rsidRDefault="00D524CB" w:rsidP="00D524CB">
      <w:pPr>
        <w:spacing w:line="360" w:lineRule="auto"/>
        <w:rPr>
          <w:rFonts w:ascii="宋体" w:hAnsi="宋体" w:cs="宋体"/>
          <w:szCs w:val="21"/>
        </w:rPr>
      </w:pPr>
    </w:p>
    <w:p w:rsidR="00D524CB" w:rsidRDefault="00D524CB" w:rsidP="00D524CB">
      <w:pPr>
        <w:spacing w:line="360" w:lineRule="auto"/>
        <w:rPr>
          <w:rFonts w:ascii="宋体" w:hAnsi="宋体" w:cs="宋体"/>
          <w:szCs w:val="21"/>
        </w:rPr>
      </w:pPr>
    </w:p>
    <w:p w:rsidR="00D524CB" w:rsidRPr="00D524CB" w:rsidRDefault="00D524CB" w:rsidP="00D524CB">
      <w:pPr>
        <w:spacing w:line="360" w:lineRule="auto"/>
        <w:rPr>
          <w:rFonts w:ascii="宋体" w:hAnsi="宋体" w:cs="宋体"/>
          <w:szCs w:val="21"/>
        </w:rPr>
      </w:pPr>
    </w:p>
    <w:p w:rsidR="000353C1" w:rsidRPr="000353C1" w:rsidRDefault="00372C17" w:rsidP="000353C1">
      <w:pPr>
        <w:pStyle w:val="2"/>
        <w:numPr>
          <w:ilvl w:val="0"/>
          <w:numId w:val="7"/>
        </w:numPr>
      </w:pPr>
      <w:bookmarkStart w:id="11" w:name="_Toc114495958"/>
      <w:bookmarkEnd w:id="10"/>
      <w:r w:rsidRPr="000353C1">
        <w:rPr>
          <w:rFonts w:hint="eastAsia"/>
        </w:rPr>
        <w:lastRenderedPageBreak/>
        <w:t>通信协议中的特殊字符</w:t>
      </w:r>
      <w:bookmarkEnd w:id="11"/>
    </w:p>
    <w:p w:rsidR="00372C17" w:rsidRDefault="00372C17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(1) </w:t>
      </w:r>
      <w:r w:rsidRPr="003C4085">
        <w:rPr>
          <w:rFonts w:ascii="宋体" w:hAnsi="宋体" w:cs="宋体" w:hint="eastAsia"/>
          <w:szCs w:val="21"/>
        </w:rPr>
        <w:t>特殊字符表</w:t>
      </w:r>
    </w:p>
    <w:tbl>
      <w:tblPr>
        <w:tblpPr w:leftFromText="180" w:rightFromText="180" w:vertAnchor="text" w:horzAnchor="page" w:tblpX="2272" w:tblpY="136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77"/>
        <w:gridCol w:w="877"/>
        <w:gridCol w:w="6346"/>
      </w:tblGrid>
      <w:tr w:rsidR="00372C17" w:rsidTr="00CD1262">
        <w:tc>
          <w:tcPr>
            <w:tcW w:w="1177" w:type="dxa"/>
            <w:shd w:val="clear" w:color="auto" w:fill="01E9EF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特殊字符</w:t>
            </w:r>
          </w:p>
        </w:tc>
        <w:tc>
          <w:tcPr>
            <w:tcW w:w="877" w:type="dxa"/>
            <w:shd w:val="clear" w:color="auto" w:fill="01E9EF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字符值</w:t>
            </w:r>
          </w:p>
        </w:tc>
        <w:tc>
          <w:tcPr>
            <w:tcW w:w="6346" w:type="dxa"/>
            <w:shd w:val="clear" w:color="auto" w:fill="01E9EF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</w:tr>
      <w:tr w:rsidR="00372C17" w:rsidTr="00CD1262">
        <w:tc>
          <w:tcPr>
            <w:tcW w:w="1177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END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0xC0</w:t>
            </w:r>
          </w:p>
        </w:tc>
        <w:tc>
          <w:tcPr>
            <w:tcW w:w="6346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帧头或帧尾</w:t>
            </w:r>
          </w:p>
        </w:tc>
      </w:tr>
      <w:tr w:rsidR="00372C17" w:rsidTr="00CD1262">
        <w:tc>
          <w:tcPr>
            <w:tcW w:w="1177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0xDB</w:t>
            </w:r>
          </w:p>
        </w:tc>
        <w:tc>
          <w:tcPr>
            <w:tcW w:w="6346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发送数据中有</w:t>
            </w:r>
            <w:r>
              <w:rPr>
                <w:rFonts w:ascii="宋体" w:hAnsi="宋体" w:cs="宋体" w:hint="eastAsia"/>
                <w:sz w:val="18"/>
                <w:szCs w:val="18"/>
              </w:rPr>
              <w:t>END</w:t>
            </w:r>
            <w:r>
              <w:rPr>
                <w:rFonts w:ascii="宋体" w:hAnsi="宋体" w:cs="宋体" w:hint="eastAsia"/>
                <w:sz w:val="18"/>
                <w:szCs w:val="18"/>
              </w:rPr>
              <w:t>或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相同的字符，则先发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</w:t>
            </w:r>
          </w:p>
        </w:tc>
      </w:tr>
      <w:tr w:rsidR="00372C17" w:rsidTr="00CD1262">
        <w:tc>
          <w:tcPr>
            <w:tcW w:w="1177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ESC_END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0xDC</w:t>
            </w:r>
          </w:p>
        </w:tc>
        <w:tc>
          <w:tcPr>
            <w:tcW w:w="6346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发送数据中有</w:t>
            </w:r>
            <w:r>
              <w:rPr>
                <w:rFonts w:ascii="宋体" w:hAnsi="宋体" w:cs="宋体" w:hint="eastAsia"/>
                <w:sz w:val="18"/>
                <w:szCs w:val="18"/>
              </w:rPr>
              <w:t>END</w:t>
            </w:r>
            <w:r>
              <w:rPr>
                <w:rFonts w:ascii="宋体" w:hAnsi="宋体" w:cs="宋体" w:hint="eastAsia"/>
                <w:sz w:val="18"/>
                <w:szCs w:val="18"/>
              </w:rPr>
              <w:t>相同的字符，则先发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字符，发完后再发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ESC_END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</w:t>
            </w:r>
          </w:p>
        </w:tc>
      </w:tr>
      <w:tr w:rsidR="00372C17" w:rsidTr="00CD1262">
        <w:tc>
          <w:tcPr>
            <w:tcW w:w="1177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ESC_ESC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0xDD</w:t>
            </w:r>
          </w:p>
        </w:tc>
        <w:tc>
          <w:tcPr>
            <w:tcW w:w="6346" w:type="dxa"/>
          </w:tcPr>
          <w:p w:rsidR="00372C17" w:rsidRDefault="00372C17" w:rsidP="00CD1262">
            <w:pPr>
              <w:pStyle w:val="af9"/>
              <w:spacing w:after="0" w:line="240" w:lineRule="auto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发送数据中有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相同的字符，则先发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字符，发完后再发</w:t>
            </w:r>
            <w:r>
              <w:rPr>
                <w:rFonts w:ascii="宋体" w:hAnsi="宋体" w:cs="宋体" w:hint="eastAsia"/>
                <w:sz w:val="18"/>
                <w:szCs w:val="18"/>
              </w:rPr>
              <w:t>ESC_ESC</w:t>
            </w:r>
            <w:r>
              <w:rPr>
                <w:rFonts w:ascii="宋体" w:hAnsi="宋体" w:cs="宋体" w:hint="eastAsia"/>
                <w:sz w:val="18"/>
                <w:szCs w:val="18"/>
              </w:rPr>
              <w:t>字符</w:t>
            </w:r>
          </w:p>
        </w:tc>
      </w:tr>
    </w:tbl>
    <w:p w:rsidR="007D252F" w:rsidRDefault="007D252F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9A570A" w:rsidRDefault="009A570A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7D252F" w:rsidRDefault="007D252F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372C17" w:rsidRDefault="00372C17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 xml:space="preserve">(2) </w:t>
      </w:r>
      <w:r>
        <w:rPr>
          <w:rFonts w:ascii="宋体" w:hAnsi="宋体" w:cs="宋体" w:hint="eastAsia"/>
          <w:szCs w:val="21"/>
        </w:rPr>
        <w:t>传输格式</w:t>
      </w:r>
      <w:r>
        <w:rPr>
          <w:rFonts w:ascii="宋体" w:hAnsi="宋体" w:cs="宋体" w:hint="eastAsia"/>
          <w:szCs w:val="21"/>
        </w:rPr>
        <w:t>,</w:t>
      </w:r>
      <w:r>
        <w:rPr>
          <w:rFonts w:ascii="宋体" w:hAnsi="宋体" w:cs="宋体" w:hint="eastAsia"/>
          <w:szCs w:val="21"/>
        </w:rPr>
        <w:t>下面格式为一帧数据：</w:t>
      </w:r>
      <w:r w:rsidR="00286F5B">
        <w:rPr>
          <w:rFonts w:ascii="宋体" w:hAnsi="宋体" w:cs="宋体"/>
          <w:noProof/>
          <w:color w:val="FF00FF"/>
          <w:sz w:val="24"/>
        </w:rPr>
        <w:pict>
          <v:oval id="椭圆 7" o:spid="_x0000_s1026" style="position:absolute;left:0;text-align:left;margin-left:251.5pt;margin-top:5.85pt;width:106.85pt;height:32.55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" filled="f" strokecolor="red"/>
        </w:pict>
      </w:r>
      <w:r w:rsidR="00286F5B">
        <w:rPr>
          <w:rFonts w:ascii="宋体" w:hAnsi="宋体" w:cs="宋体"/>
          <w:noProof/>
          <w:sz w:val="24"/>
        </w:rPr>
        <w:pict>
          <v:oval id="椭圆 6" o:spid="_x0000_s1029" style="position:absolute;left:0;text-align:left;margin-left:102.1pt;margin-top:4.9pt;width:104.8pt;height:33.5pt;z-index:25165926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" filled="f" strokecolor="red"/>
        </w:pict>
      </w:r>
    </w:p>
    <w:tbl>
      <w:tblPr>
        <w:tblpPr w:leftFromText="180" w:rightFromText="180" w:vertAnchor="text" w:horzAnchor="page" w:tblpX="2283" w:tblpY="35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4"/>
        <w:gridCol w:w="860"/>
        <w:gridCol w:w="841"/>
        <w:gridCol w:w="1270"/>
        <w:gridCol w:w="975"/>
        <w:gridCol w:w="831"/>
        <w:gridCol w:w="1304"/>
        <w:gridCol w:w="877"/>
        <w:gridCol w:w="715"/>
      </w:tblGrid>
      <w:tr w:rsidR="00372C17" w:rsidTr="00CD1262">
        <w:tc>
          <w:tcPr>
            <w:tcW w:w="704" w:type="dxa"/>
          </w:tcPr>
          <w:p w:rsidR="00372C17" w:rsidRPr="00A84A4E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color w:val="0070C0"/>
                <w:sz w:val="18"/>
                <w:szCs w:val="18"/>
              </w:rPr>
            </w:pPr>
            <w:r w:rsidRPr="00A84A4E">
              <w:rPr>
                <w:rFonts w:ascii="宋体" w:hAnsi="宋体" w:cs="宋体" w:hint="eastAsia"/>
                <w:b/>
                <w:color w:val="0070C0"/>
                <w:sz w:val="18"/>
                <w:szCs w:val="18"/>
              </w:rPr>
              <w:t>END</w:t>
            </w:r>
          </w:p>
        </w:tc>
        <w:tc>
          <w:tcPr>
            <w:tcW w:w="860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……</w:t>
            </w:r>
          </w:p>
        </w:tc>
        <w:tc>
          <w:tcPr>
            <w:tcW w:w="841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ESC</w:t>
            </w:r>
          </w:p>
        </w:tc>
        <w:tc>
          <w:tcPr>
            <w:tcW w:w="1270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ESC_END</w:t>
            </w:r>
          </w:p>
        </w:tc>
        <w:tc>
          <w:tcPr>
            <w:tcW w:w="975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……</w:t>
            </w:r>
          </w:p>
        </w:tc>
        <w:tc>
          <w:tcPr>
            <w:tcW w:w="831" w:type="dxa"/>
          </w:tcPr>
          <w:p w:rsidR="00372C17" w:rsidRDefault="00372C17" w:rsidP="00CD1262">
            <w:pPr>
              <w:pStyle w:val="af9"/>
              <w:spacing w:after="0" w:line="240" w:lineRule="auto"/>
              <w:ind w:firstLineChars="50" w:firstLine="90"/>
              <w:jc w:val="center"/>
              <w:rPr>
                <w:rFonts w:ascii="宋体" w:hAnsi="宋体" w:cs="宋体"/>
                <w:b/>
                <w:bCs/>
                <w:color w:val="FF00FF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FF"/>
                <w:sz w:val="18"/>
                <w:szCs w:val="18"/>
              </w:rPr>
              <w:t>ESC</w:t>
            </w:r>
          </w:p>
        </w:tc>
        <w:tc>
          <w:tcPr>
            <w:tcW w:w="1304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bCs/>
                <w:color w:val="FF00FF"/>
                <w:sz w:val="18"/>
                <w:szCs w:val="18"/>
              </w:rPr>
            </w:pPr>
            <w:r>
              <w:rPr>
                <w:rFonts w:ascii="宋体" w:hAnsi="宋体" w:cs="宋体" w:hint="eastAsia"/>
                <w:b/>
                <w:bCs/>
                <w:color w:val="FF00FF"/>
                <w:sz w:val="18"/>
                <w:szCs w:val="18"/>
              </w:rPr>
              <w:t>ESC_ESC</w:t>
            </w:r>
          </w:p>
        </w:tc>
        <w:tc>
          <w:tcPr>
            <w:tcW w:w="877" w:type="dxa"/>
          </w:tcPr>
          <w:p w:rsidR="00372C17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sz w:val="18"/>
                <w:szCs w:val="18"/>
              </w:rPr>
            </w:pPr>
            <w:r>
              <w:rPr>
                <w:rFonts w:ascii="宋体" w:hAnsi="宋体" w:cs="宋体" w:hint="eastAsia"/>
                <w:sz w:val="18"/>
                <w:szCs w:val="18"/>
              </w:rPr>
              <w:t>……</w:t>
            </w:r>
          </w:p>
        </w:tc>
        <w:tc>
          <w:tcPr>
            <w:tcW w:w="715" w:type="dxa"/>
          </w:tcPr>
          <w:p w:rsidR="00372C17" w:rsidRPr="00A84A4E" w:rsidRDefault="00372C17" w:rsidP="00CD1262">
            <w:pPr>
              <w:pStyle w:val="af9"/>
              <w:spacing w:after="0" w:line="240" w:lineRule="auto"/>
              <w:jc w:val="center"/>
              <w:rPr>
                <w:rFonts w:ascii="宋体" w:hAnsi="宋体" w:cs="宋体"/>
                <w:b/>
                <w:color w:val="0070C0"/>
                <w:sz w:val="18"/>
                <w:szCs w:val="18"/>
              </w:rPr>
            </w:pPr>
            <w:r w:rsidRPr="00A84A4E">
              <w:rPr>
                <w:rFonts w:ascii="宋体" w:hAnsi="宋体" w:cs="宋体" w:hint="eastAsia"/>
                <w:b/>
                <w:color w:val="0070C0"/>
                <w:sz w:val="18"/>
                <w:szCs w:val="18"/>
              </w:rPr>
              <w:t>END</w:t>
            </w:r>
          </w:p>
        </w:tc>
      </w:tr>
    </w:tbl>
    <w:p w:rsidR="00372C17" w:rsidRDefault="00372C17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372C17" w:rsidRDefault="00286F5B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  <w:r>
        <w:rPr>
          <w:rFonts w:ascii="宋体" w:hAnsi="宋体" w:cs="宋体"/>
          <w:noProof/>
          <w:sz w:val="24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圆角矩形标注 4" o:spid="_x0000_s1028" type="#_x0000_t62" style="position:absolute;left:0;text-align:left;margin-left:337.95pt;margin-top:9.95pt;width:106.8pt;height:41.8pt;flip:y;z-index:2516623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" filled="f" fillcolor="#c9f" strokecolor="red" strokeweight="1.25pt">
            <v:textbox>
              <w:txbxContent>
                <w:p w:rsidR="00924E52" w:rsidRPr="0002651A" w:rsidRDefault="00924E52" w:rsidP="00372C17">
                  <w:pPr>
                    <w:rPr>
                      <w:b/>
                      <w:bCs/>
                      <w:color w:val="FF00FF"/>
                      <w:sz w:val="18"/>
                      <w:szCs w:val="18"/>
                    </w:rPr>
                  </w:pPr>
                  <w:r w:rsidRPr="0002651A">
                    <w:rPr>
                      <w:rFonts w:ascii="华文中宋" w:eastAsia="华文中宋" w:hAnsi="华文中宋" w:cs="华文中宋" w:hint="eastAsia"/>
                      <w:b/>
                      <w:bCs/>
                      <w:color w:val="FF00FF"/>
                      <w:sz w:val="18"/>
                      <w:szCs w:val="18"/>
                    </w:rPr>
                    <w:t>ESC + ESC_ESC</w:t>
                  </w:r>
                  <w:r>
                    <w:rPr>
                      <w:rFonts w:ascii="华文中宋" w:eastAsia="华文中宋" w:hAnsi="华文中宋" w:cs="华文中宋" w:hint="eastAsia"/>
                      <w:b/>
                      <w:bCs/>
                      <w:color w:val="FF00FF"/>
                      <w:sz w:val="18"/>
                      <w:szCs w:val="18"/>
                    </w:rPr>
                    <w:t>替换信息中</w:t>
                  </w:r>
                  <w:r w:rsidRPr="0002651A">
                    <w:rPr>
                      <w:rFonts w:ascii="华文中宋" w:eastAsia="华文中宋" w:hAnsi="华文中宋" w:cs="华文中宋" w:hint="eastAsia"/>
                      <w:b/>
                      <w:bCs/>
                      <w:color w:val="FF00FF"/>
                      <w:sz w:val="18"/>
                      <w:szCs w:val="18"/>
                    </w:rPr>
                    <w:t>ESC数据</w:t>
                  </w:r>
                </w:p>
              </w:txbxContent>
            </v:textbox>
          </v:shape>
        </w:pict>
      </w:r>
      <w:r>
        <w:rPr>
          <w:rFonts w:ascii="宋体" w:hAnsi="宋体" w:cs="宋体"/>
          <w:noProof/>
          <w:sz w:val="24"/>
        </w:rPr>
        <w:pict>
          <v:shape id="圆角矩形标注 5" o:spid="_x0000_s1027" type="#_x0000_t62" style="position:absolute;left:0;text-align:left;margin-left:151.6pt;margin-top:11.35pt;width:111.9pt;height:41.8pt;flip:y;z-index:2516613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" filled="f" fillcolor="#c9f" strokecolor="red" strokeweight="1.25pt">
            <v:textbox>
              <w:txbxContent>
                <w:p w:rsidR="00924E52" w:rsidRDefault="00924E52" w:rsidP="00372C17">
                  <w:pPr>
                    <w:rPr>
                      <w:sz w:val="18"/>
                      <w:szCs w:val="18"/>
                    </w:rPr>
                  </w:pPr>
                  <w:r>
                    <w:rPr>
                      <w:rFonts w:ascii="华文中宋" w:eastAsia="华文中宋" w:hAnsi="华文中宋" w:cs="华文中宋" w:hint="eastAsia"/>
                      <w:b/>
                      <w:bCs/>
                      <w:color w:val="FF0000"/>
                      <w:sz w:val="18"/>
                      <w:szCs w:val="18"/>
                    </w:rPr>
                    <w:t>ESC + ESC_END替换信息中的END数据</w:t>
                  </w:r>
                </w:p>
              </w:txbxContent>
            </v:textbox>
          </v:shape>
        </w:pict>
      </w:r>
    </w:p>
    <w:p w:rsidR="00372C17" w:rsidRDefault="00372C17" w:rsidP="00372C17">
      <w:pPr>
        <w:pStyle w:val="af9"/>
        <w:spacing w:after="0" w:line="240" w:lineRule="auto"/>
        <w:rPr>
          <w:rFonts w:ascii="宋体" w:hAnsi="宋体" w:cs="宋体"/>
          <w:szCs w:val="21"/>
        </w:rPr>
      </w:pPr>
    </w:p>
    <w:p w:rsidR="00372C17" w:rsidRDefault="00372C17" w:rsidP="00372C17">
      <w:pPr>
        <w:rPr>
          <w:rFonts w:ascii="宋体" w:hAnsi="宋体" w:cs="宋体"/>
        </w:rPr>
      </w:pPr>
    </w:p>
    <w:p w:rsidR="0075383C" w:rsidRDefault="0075383C" w:rsidP="00585252"/>
    <w:p w:rsidR="00781ACF" w:rsidRDefault="00781ACF">
      <w:pPr>
        <w:widowControl/>
        <w:jc w:val="left"/>
      </w:pPr>
      <w:r>
        <w:br w:type="page"/>
      </w:r>
    </w:p>
    <w:p w:rsidR="005C5A8C" w:rsidRDefault="008E7288" w:rsidP="0075383C">
      <w:pPr>
        <w:pStyle w:val="1"/>
        <w:numPr>
          <w:ilvl w:val="0"/>
          <w:numId w:val="1"/>
        </w:numPr>
      </w:pPr>
      <w:bookmarkStart w:id="12" w:name="_Toc114495959"/>
      <w:r w:rsidRPr="005B39E9">
        <w:lastRenderedPageBreak/>
        <w:t>协议</w:t>
      </w:r>
      <w:r w:rsidRPr="005B39E9">
        <w:rPr>
          <w:rFonts w:hint="eastAsia"/>
        </w:rPr>
        <w:t>内容</w:t>
      </w:r>
      <w:bookmarkEnd w:id="12"/>
    </w:p>
    <w:tbl>
      <w:tblPr>
        <w:tblpPr w:leftFromText="180" w:rightFromText="180" w:vertAnchor="text" w:horzAnchor="margin" w:tblpXSpec="center" w:tblpY="207"/>
        <w:tblOverlap w:val="never"/>
        <w:tblW w:w="8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900"/>
        <w:gridCol w:w="1384"/>
        <w:gridCol w:w="1134"/>
        <w:gridCol w:w="1276"/>
        <w:gridCol w:w="1417"/>
        <w:gridCol w:w="993"/>
        <w:gridCol w:w="562"/>
      </w:tblGrid>
      <w:tr w:rsidR="005C296E" w:rsidRPr="00B611D5" w:rsidTr="00890AFB">
        <w:trPr>
          <w:trHeight w:val="260"/>
        </w:trPr>
        <w:tc>
          <w:tcPr>
            <w:tcW w:w="540" w:type="dxa"/>
            <w:shd w:val="clear" w:color="auto" w:fill="00FFFF"/>
          </w:tcPr>
          <w:p w:rsidR="005C296E" w:rsidRPr="00B611D5" w:rsidRDefault="005C296E" w:rsidP="009C7A03">
            <w:pPr>
              <w:spacing w:line="360" w:lineRule="auto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  <w:tc>
          <w:tcPr>
            <w:tcW w:w="900" w:type="dxa"/>
            <w:shd w:val="clear" w:color="auto" w:fill="FFFF00"/>
          </w:tcPr>
          <w:p w:rsidR="005C296E" w:rsidRPr="007E2F75" w:rsidRDefault="005C296E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Address</w:t>
            </w:r>
          </w:p>
        </w:tc>
        <w:tc>
          <w:tcPr>
            <w:tcW w:w="1384" w:type="dxa"/>
            <w:shd w:val="clear" w:color="auto" w:fill="CC99FF"/>
          </w:tcPr>
          <w:p w:rsidR="005C296E" w:rsidRPr="007E2F75" w:rsidRDefault="005C296E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Number</w:t>
            </w:r>
          </w:p>
        </w:tc>
        <w:tc>
          <w:tcPr>
            <w:tcW w:w="1134" w:type="dxa"/>
            <w:shd w:val="clear" w:color="auto" w:fill="FFC000"/>
          </w:tcPr>
          <w:p w:rsidR="005C296E" w:rsidRPr="007E2F75" w:rsidRDefault="005C296E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Frame Type</w:t>
            </w:r>
          </w:p>
        </w:tc>
        <w:tc>
          <w:tcPr>
            <w:tcW w:w="1276" w:type="dxa"/>
            <w:shd w:val="clear" w:color="auto" w:fill="92D050"/>
          </w:tcPr>
          <w:p w:rsidR="005C296E" w:rsidRPr="007E2F75" w:rsidRDefault="005C296E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P</w:t>
            </w:r>
            <w:r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ro</w:t>
            </w:r>
            <w:r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tocol ID</w:t>
            </w:r>
          </w:p>
        </w:tc>
        <w:tc>
          <w:tcPr>
            <w:tcW w:w="1417" w:type="dxa"/>
            <w:shd w:val="clear" w:color="auto" w:fill="auto"/>
          </w:tcPr>
          <w:p w:rsidR="005C296E" w:rsidRPr="007E2F75" w:rsidRDefault="005C296E" w:rsidP="009C7A03">
            <w:pPr>
              <w:spacing w:line="360" w:lineRule="auto"/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</w:pPr>
            <w:r w:rsidRPr="00826A9F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DATA</w:t>
            </w:r>
            <w:r w:rsidRPr="00826A9F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0</w:t>
            </w:r>
            <w:r w:rsidRPr="007E2F75">
              <w:rPr>
                <w:rFonts w:ascii="宋体" w:hAnsi="宋体" w:cs="宋体" w:hint="eastAsia"/>
                <w:b/>
                <w:bCs/>
                <w:color w:val="800000"/>
                <w:sz w:val="18"/>
                <w:szCs w:val="18"/>
              </w:rPr>
              <w:t>…</w:t>
            </w:r>
            <w:r w:rsidRPr="007E2F75">
              <w:rPr>
                <w:rFonts w:ascii="宋体" w:hAnsi="宋体" w:cs="宋体"/>
                <w:b/>
                <w:bCs/>
                <w:color w:val="800000"/>
                <w:sz w:val="18"/>
                <w:szCs w:val="18"/>
              </w:rPr>
              <w:t>DATAn</w:t>
            </w:r>
          </w:p>
        </w:tc>
        <w:tc>
          <w:tcPr>
            <w:tcW w:w="993" w:type="dxa"/>
            <w:shd w:val="clear" w:color="auto" w:fill="FF00FF"/>
          </w:tcPr>
          <w:p w:rsidR="005C296E" w:rsidRPr="00F8617C" w:rsidRDefault="005C296E" w:rsidP="009C7A03">
            <w:pPr>
              <w:spacing w:line="360" w:lineRule="auto"/>
              <w:rPr>
                <w:rFonts w:ascii="宋体" w:hAnsi="宋体" w:cs="宋体"/>
                <w:b/>
                <w:bCs/>
                <w:color w:val="FFFF00"/>
                <w:sz w:val="18"/>
                <w:szCs w:val="18"/>
              </w:rPr>
            </w:pPr>
            <w:r w:rsidRPr="00F8617C">
              <w:rPr>
                <w:rFonts w:ascii="宋体" w:hAnsi="宋体" w:cs="宋体" w:hint="eastAsia"/>
                <w:b/>
                <w:bCs/>
                <w:color w:val="FFFF00"/>
                <w:sz w:val="18"/>
                <w:szCs w:val="18"/>
              </w:rPr>
              <w:t>CHECKSUM</w:t>
            </w:r>
          </w:p>
        </w:tc>
        <w:tc>
          <w:tcPr>
            <w:tcW w:w="562" w:type="dxa"/>
            <w:shd w:val="clear" w:color="auto" w:fill="00FFFF"/>
          </w:tcPr>
          <w:p w:rsidR="005C296E" w:rsidRPr="00B611D5" w:rsidRDefault="005C296E" w:rsidP="009C7A03">
            <w:pPr>
              <w:spacing w:line="360" w:lineRule="auto"/>
              <w:rPr>
                <w:rFonts w:ascii="宋体" w:hAnsi="宋体" w:cs="宋体"/>
                <w:b/>
                <w:bCs/>
                <w:color w:val="FF0000"/>
                <w:sz w:val="18"/>
                <w:szCs w:val="18"/>
              </w:rPr>
            </w:pPr>
            <w:r w:rsidRPr="00B611D5">
              <w:rPr>
                <w:rFonts w:ascii="宋体" w:hAnsi="宋体" w:cs="宋体" w:hint="eastAsia"/>
                <w:b/>
                <w:bCs/>
                <w:color w:val="FF0000"/>
                <w:sz w:val="18"/>
                <w:szCs w:val="18"/>
              </w:rPr>
              <w:t>END</w:t>
            </w:r>
          </w:p>
        </w:tc>
      </w:tr>
    </w:tbl>
    <w:p w:rsidR="00781ACF" w:rsidRPr="00781ACF" w:rsidRDefault="00781ACF" w:rsidP="00781ACF">
      <w:pPr>
        <w:pStyle w:val="2"/>
        <w:numPr>
          <w:ilvl w:val="0"/>
          <w:numId w:val="10"/>
        </w:numPr>
      </w:pPr>
      <w:bookmarkStart w:id="13" w:name="_Toc114495960"/>
      <w:r w:rsidRPr="00382248">
        <w:rPr>
          <w:rFonts w:hint="eastAsia"/>
        </w:rPr>
        <w:t>帧</w:t>
      </w:r>
      <w:r>
        <w:rPr>
          <w:rFonts w:hint="eastAsia"/>
        </w:rPr>
        <w:t>地址</w:t>
      </w:r>
      <w:r w:rsidRPr="00382248">
        <w:t>：</w:t>
      </w:r>
      <w:bookmarkEnd w:id="13"/>
    </w:p>
    <w:p w:rsidR="00781ACF" w:rsidRDefault="00781ACF" w:rsidP="00781ACF">
      <w:pPr>
        <w:pStyle w:val="af1"/>
        <w:ind w:left="360"/>
        <w:rPr>
          <w:rStyle w:val="af2"/>
        </w:rPr>
      </w:pPr>
      <w:r w:rsidRPr="009D3DE3">
        <w:rPr>
          <w:rStyle w:val="af2"/>
          <w:rFonts w:hint="eastAsia"/>
        </w:rPr>
        <w:t>遥控器地址</w:t>
      </w:r>
      <w:r w:rsidR="00C307BF">
        <w:rPr>
          <w:rStyle w:val="af2"/>
          <w:rFonts w:hint="eastAsia"/>
        </w:rPr>
        <w:t xml:space="preserve"> </w:t>
      </w:r>
      <w:r w:rsidR="00C307BF">
        <w:rPr>
          <w:rStyle w:val="af2"/>
        </w:rPr>
        <w:t xml:space="preserve"> </w:t>
      </w:r>
      <w:r w:rsidRPr="009D3DE3">
        <w:rPr>
          <w:rStyle w:val="af2"/>
          <w:rFonts w:hint="eastAsia"/>
        </w:rPr>
        <w:t>：</w:t>
      </w:r>
      <w:r w:rsidR="001C6638">
        <w:rPr>
          <w:rStyle w:val="af2"/>
          <w:rFonts w:hint="eastAsia"/>
        </w:rPr>
        <w:t>0x</w:t>
      </w:r>
      <w:r w:rsidR="001C6638">
        <w:rPr>
          <w:rStyle w:val="af2"/>
        </w:rPr>
        <w:t>01</w:t>
      </w:r>
    </w:p>
    <w:p w:rsidR="007D252F" w:rsidRPr="00DA1565" w:rsidRDefault="00781ACF" w:rsidP="00DA1565">
      <w:pPr>
        <w:pStyle w:val="af1"/>
        <w:ind w:left="360"/>
        <w:rPr>
          <w:b/>
          <w:bCs/>
        </w:rPr>
      </w:pPr>
      <w:r w:rsidRPr="009D3DE3">
        <w:rPr>
          <w:rStyle w:val="af2"/>
          <w:rFonts w:hint="eastAsia"/>
        </w:rPr>
        <w:t>R</w:t>
      </w:r>
      <w:r w:rsidRPr="009D3DE3">
        <w:rPr>
          <w:rStyle w:val="af2"/>
        </w:rPr>
        <w:t>F</w:t>
      </w:r>
      <w:r w:rsidRPr="009D3DE3">
        <w:rPr>
          <w:rStyle w:val="af2"/>
          <w:rFonts w:hint="eastAsia"/>
        </w:rPr>
        <w:t>模块地址：</w:t>
      </w:r>
      <w:r w:rsidR="001C6638" w:rsidRPr="001C6638">
        <w:rPr>
          <w:rStyle w:val="af2"/>
          <w:rFonts w:hint="eastAsia"/>
        </w:rPr>
        <w:t>0</w:t>
      </w:r>
      <w:r w:rsidR="009B43BE">
        <w:rPr>
          <w:rStyle w:val="af2"/>
        </w:rPr>
        <w:t>x05</w:t>
      </w:r>
    </w:p>
    <w:p w:rsidR="00781ACF" w:rsidRPr="00781ACF" w:rsidRDefault="0079342B" w:rsidP="00781ACF">
      <w:pPr>
        <w:pStyle w:val="2"/>
        <w:numPr>
          <w:ilvl w:val="0"/>
          <w:numId w:val="10"/>
        </w:numPr>
      </w:pPr>
      <w:bookmarkStart w:id="14" w:name="_帧类别表："/>
      <w:bookmarkStart w:id="15" w:name="_Toc114495961"/>
      <w:bookmarkEnd w:id="14"/>
      <w:r w:rsidRPr="00382248">
        <w:rPr>
          <w:rFonts w:hint="eastAsia"/>
        </w:rPr>
        <w:t>帧</w:t>
      </w:r>
      <w:r w:rsidR="00565E6C" w:rsidRPr="00382248">
        <w:rPr>
          <w:rFonts w:hint="eastAsia"/>
        </w:rPr>
        <w:t>类别</w:t>
      </w:r>
      <w:r w:rsidRPr="00382248">
        <w:t>表：</w:t>
      </w:r>
      <w:bookmarkEnd w:id="15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72"/>
        <w:gridCol w:w="6673"/>
      </w:tblGrid>
      <w:tr w:rsidR="00890AFB" w:rsidRPr="007D252F" w:rsidTr="00890AFB">
        <w:trPr>
          <w:trHeight w:val="300"/>
        </w:trPr>
        <w:tc>
          <w:tcPr>
            <w:tcW w:w="1472" w:type="dxa"/>
            <w:shd w:val="clear" w:color="auto" w:fill="FFC000"/>
          </w:tcPr>
          <w:p w:rsidR="00890AFB" w:rsidRPr="007D252F" w:rsidRDefault="00890AFB" w:rsidP="00CD1262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 w:hint="eastAsia"/>
                <w:b/>
                <w:color w:val="000000" w:themeColor="text1"/>
                <w:sz w:val="20"/>
              </w:rPr>
              <w:t>Fr</w:t>
            </w: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ame Type</w:t>
            </w:r>
          </w:p>
        </w:tc>
        <w:tc>
          <w:tcPr>
            <w:tcW w:w="6673" w:type="dxa"/>
            <w:shd w:val="clear" w:color="auto" w:fill="auto"/>
          </w:tcPr>
          <w:p w:rsidR="00890AFB" w:rsidRPr="007D252F" w:rsidRDefault="00890AFB" w:rsidP="007D252F">
            <w:pPr>
              <w:tabs>
                <w:tab w:val="left" w:pos="827"/>
                <w:tab w:val="center" w:pos="3337"/>
              </w:tabs>
              <w:jc w:val="left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/>
                <w:b/>
                <w:color w:val="FFFF00"/>
                <w:sz w:val="20"/>
              </w:rPr>
              <w:tab/>
            </w:r>
            <w:r>
              <w:rPr>
                <w:rFonts w:ascii="宋体" w:hAnsi="宋体" w:cs="宋体"/>
                <w:b/>
                <w:color w:val="FFFF00"/>
                <w:sz w:val="20"/>
              </w:rPr>
              <w:tab/>
            </w:r>
            <w:r w:rsidRPr="007D252F">
              <w:rPr>
                <w:rFonts w:ascii="宋体" w:hAnsi="宋体" w:cs="宋体" w:hint="eastAsia"/>
                <w:b/>
                <w:sz w:val="20"/>
              </w:rPr>
              <w:t>功能</w:t>
            </w:r>
            <w:r w:rsidRPr="007D252F">
              <w:rPr>
                <w:rFonts w:ascii="宋体" w:hAnsi="宋体" w:cs="宋体"/>
                <w:b/>
                <w:sz w:val="20"/>
              </w:rPr>
              <w:t>说明</w:t>
            </w:r>
          </w:p>
        </w:tc>
      </w:tr>
      <w:tr w:rsidR="00890AFB" w:rsidRPr="007D252F" w:rsidTr="00890AFB">
        <w:trPr>
          <w:trHeight w:val="300"/>
        </w:trPr>
        <w:tc>
          <w:tcPr>
            <w:tcW w:w="1472" w:type="dxa"/>
            <w:shd w:val="clear" w:color="auto" w:fill="FFC000"/>
          </w:tcPr>
          <w:p w:rsidR="00890AFB" w:rsidRPr="007D252F" w:rsidRDefault="00890AFB" w:rsidP="00FA1E68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0x0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1</w:t>
            </w:r>
          </w:p>
        </w:tc>
        <w:tc>
          <w:tcPr>
            <w:tcW w:w="6673" w:type="dxa"/>
            <w:shd w:val="clear" w:color="auto" w:fill="auto"/>
          </w:tcPr>
          <w:p w:rsidR="00890AFB" w:rsidRPr="00C935DD" w:rsidRDefault="00890AFB" w:rsidP="00FA1E68">
            <w:pPr>
              <w:jc w:val="left"/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 w:hint="eastAsia"/>
                <w:sz w:val="20"/>
              </w:rPr>
              <w:t>发送方对接收方进行</w:t>
            </w:r>
            <w:r>
              <w:rPr>
                <w:rFonts w:ascii="宋体" w:hAnsi="宋体" w:cs="宋体"/>
                <w:sz w:val="20"/>
              </w:rPr>
              <w:t>数据读取</w:t>
            </w:r>
          </w:p>
        </w:tc>
      </w:tr>
      <w:tr w:rsidR="00890AFB" w:rsidRPr="007D252F" w:rsidTr="00890AFB">
        <w:trPr>
          <w:trHeight w:val="300"/>
        </w:trPr>
        <w:tc>
          <w:tcPr>
            <w:tcW w:w="1472" w:type="dxa"/>
            <w:shd w:val="clear" w:color="auto" w:fill="FFC000"/>
          </w:tcPr>
          <w:p w:rsidR="00890AFB" w:rsidRPr="007D252F" w:rsidRDefault="00890AFB" w:rsidP="00FA1E68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0x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02</w:t>
            </w:r>
          </w:p>
        </w:tc>
        <w:tc>
          <w:tcPr>
            <w:tcW w:w="6673" w:type="dxa"/>
            <w:shd w:val="clear" w:color="auto" w:fill="FFFFFF" w:themeFill="background1"/>
          </w:tcPr>
          <w:p w:rsidR="00890AFB" w:rsidRPr="00D65281" w:rsidRDefault="00890AFB" w:rsidP="00FA1E68">
            <w:pPr>
              <w:jc w:val="left"/>
              <w:rPr>
                <w:rFonts w:ascii="宋体" w:hAnsi="宋体" w:cs="宋体"/>
                <w:sz w:val="20"/>
              </w:rPr>
            </w:pPr>
            <w:r w:rsidRPr="00D65281">
              <w:rPr>
                <w:rFonts w:ascii="宋体" w:hAnsi="宋体" w:cs="宋体" w:hint="eastAsia"/>
                <w:sz w:val="20"/>
              </w:rPr>
              <w:t>发送</w:t>
            </w:r>
            <w:r w:rsidRPr="00D65281">
              <w:rPr>
                <w:rFonts w:ascii="宋体" w:hAnsi="宋体" w:cs="宋体"/>
                <w:sz w:val="20"/>
              </w:rPr>
              <w:t>方</w:t>
            </w:r>
            <w:r w:rsidRPr="00D65281">
              <w:rPr>
                <w:rFonts w:ascii="宋体" w:hAnsi="宋体" w:cs="宋体" w:hint="eastAsia"/>
                <w:sz w:val="20"/>
              </w:rPr>
              <w:t>对接收方进行</w:t>
            </w:r>
            <w:r w:rsidRPr="00D65281">
              <w:rPr>
                <w:rFonts w:ascii="宋体" w:hAnsi="宋体" w:cs="宋体"/>
                <w:sz w:val="20"/>
              </w:rPr>
              <w:t>设置</w:t>
            </w:r>
            <w:r w:rsidRPr="00D65281">
              <w:rPr>
                <w:rFonts w:ascii="宋体" w:hAnsi="宋体" w:cs="宋体" w:hint="eastAsia"/>
                <w:sz w:val="20"/>
              </w:rPr>
              <w:t>，接收方带参数应答</w:t>
            </w:r>
          </w:p>
        </w:tc>
      </w:tr>
      <w:tr w:rsidR="00890AFB" w:rsidRPr="007D252F" w:rsidTr="00890AFB">
        <w:trPr>
          <w:trHeight w:val="300"/>
        </w:trPr>
        <w:tc>
          <w:tcPr>
            <w:tcW w:w="1472" w:type="dxa"/>
            <w:shd w:val="clear" w:color="auto" w:fill="FFC000"/>
          </w:tcPr>
          <w:p w:rsidR="00890AFB" w:rsidRPr="007D252F" w:rsidRDefault="00890AFB" w:rsidP="00FA1E68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0x03</w:t>
            </w:r>
          </w:p>
        </w:tc>
        <w:tc>
          <w:tcPr>
            <w:tcW w:w="6673" w:type="dxa"/>
            <w:shd w:val="clear" w:color="auto" w:fill="auto"/>
          </w:tcPr>
          <w:p w:rsidR="00890AFB" w:rsidRPr="003C4085" w:rsidRDefault="00890AFB" w:rsidP="00FA1E68">
            <w:pPr>
              <w:jc w:val="left"/>
              <w:rPr>
                <w:rFonts w:ascii="宋体" w:hAnsi="宋体" w:cs="宋体"/>
                <w:sz w:val="20"/>
                <w:highlight w:val="yellow"/>
              </w:rPr>
            </w:pPr>
            <w:r w:rsidRPr="00D65281">
              <w:rPr>
                <w:rFonts w:ascii="宋体" w:hAnsi="宋体" w:cs="宋体" w:hint="eastAsia"/>
                <w:sz w:val="20"/>
              </w:rPr>
              <w:t>发送</w:t>
            </w:r>
            <w:r w:rsidRPr="00D65281">
              <w:rPr>
                <w:rFonts w:ascii="宋体" w:hAnsi="宋体" w:cs="宋体"/>
                <w:sz w:val="20"/>
              </w:rPr>
              <w:t>方</w:t>
            </w:r>
            <w:r w:rsidRPr="00D65281">
              <w:rPr>
                <w:rFonts w:ascii="宋体" w:hAnsi="宋体" w:cs="宋体" w:hint="eastAsia"/>
                <w:sz w:val="20"/>
              </w:rPr>
              <w:t>对接收方进行</w:t>
            </w:r>
            <w:r w:rsidRPr="00D65281">
              <w:rPr>
                <w:rFonts w:ascii="宋体" w:hAnsi="宋体" w:cs="宋体"/>
                <w:sz w:val="20"/>
              </w:rPr>
              <w:t>设置</w:t>
            </w:r>
            <w:r w:rsidRPr="00D65281">
              <w:rPr>
                <w:rFonts w:ascii="宋体" w:hAnsi="宋体" w:cs="宋体" w:hint="eastAsia"/>
                <w:sz w:val="20"/>
              </w:rPr>
              <w:t>，接收方不带参数应答</w:t>
            </w:r>
          </w:p>
        </w:tc>
      </w:tr>
      <w:tr w:rsidR="00890AFB" w:rsidRPr="007D252F" w:rsidTr="00890AFB">
        <w:trPr>
          <w:trHeight w:val="300"/>
        </w:trPr>
        <w:tc>
          <w:tcPr>
            <w:tcW w:w="1472" w:type="dxa"/>
            <w:shd w:val="clear" w:color="auto" w:fill="FFC000"/>
          </w:tcPr>
          <w:p w:rsidR="00890AFB" w:rsidRPr="007D252F" w:rsidRDefault="00890AFB" w:rsidP="005C296E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 w:hint="eastAsia"/>
                <w:b/>
                <w:color w:val="000000" w:themeColor="text1"/>
                <w:sz w:val="20"/>
              </w:rPr>
              <w:t>0x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05</w:t>
            </w:r>
          </w:p>
        </w:tc>
        <w:tc>
          <w:tcPr>
            <w:tcW w:w="6673" w:type="dxa"/>
            <w:shd w:val="clear" w:color="auto" w:fill="auto"/>
          </w:tcPr>
          <w:p w:rsidR="00890AFB" w:rsidRPr="003C4085" w:rsidRDefault="00890AFB" w:rsidP="005C296E">
            <w:pPr>
              <w:jc w:val="left"/>
              <w:rPr>
                <w:rFonts w:ascii="宋体" w:hAnsi="宋体" w:cs="宋体"/>
                <w:sz w:val="20"/>
                <w:highlight w:val="yellow"/>
              </w:rPr>
            </w:pPr>
            <w:r w:rsidRPr="00D65281">
              <w:rPr>
                <w:rFonts w:ascii="宋体" w:hAnsi="宋体" w:cs="宋体" w:hint="eastAsia"/>
                <w:sz w:val="20"/>
              </w:rPr>
              <w:t>发送方发送单向实时传输数据，接收方不作应答。</w:t>
            </w:r>
          </w:p>
        </w:tc>
      </w:tr>
      <w:tr w:rsidR="00890AFB" w:rsidRPr="007D252F" w:rsidTr="00890AFB">
        <w:trPr>
          <w:trHeight w:val="300"/>
        </w:trPr>
        <w:tc>
          <w:tcPr>
            <w:tcW w:w="1472" w:type="dxa"/>
            <w:shd w:val="clear" w:color="auto" w:fill="FFC000"/>
          </w:tcPr>
          <w:p w:rsidR="00890AFB" w:rsidRPr="007D252F" w:rsidRDefault="00890AFB" w:rsidP="005C296E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0x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10</w:t>
            </w:r>
          </w:p>
        </w:tc>
        <w:tc>
          <w:tcPr>
            <w:tcW w:w="6673" w:type="dxa"/>
            <w:shd w:val="clear" w:color="auto" w:fill="auto"/>
          </w:tcPr>
          <w:p w:rsidR="00890AFB" w:rsidRPr="00C935DD" w:rsidRDefault="00890AFB" w:rsidP="005C296E">
            <w:pPr>
              <w:jc w:val="left"/>
              <w:rPr>
                <w:rFonts w:ascii="宋体" w:hAnsi="宋体" w:cs="宋体"/>
                <w:sz w:val="20"/>
              </w:rPr>
            </w:pPr>
            <w:r w:rsidRPr="00C935DD">
              <w:rPr>
                <w:rFonts w:ascii="宋体" w:hAnsi="宋体" w:cs="宋体" w:hint="eastAsia"/>
                <w:sz w:val="20"/>
              </w:rPr>
              <w:t>带参</w:t>
            </w:r>
            <w:r w:rsidRPr="00C935DD">
              <w:rPr>
                <w:rFonts w:ascii="宋体" w:hAnsi="宋体" w:cs="宋体"/>
                <w:sz w:val="20"/>
              </w:rPr>
              <w:t>应答</w:t>
            </w:r>
            <w:r w:rsidRPr="00C935DD">
              <w:rPr>
                <w:rFonts w:ascii="宋体" w:hAnsi="宋体" w:cs="宋体" w:hint="eastAsia"/>
                <w:sz w:val="20"/>
              </w:rPr>
              <w:t>(</w:t>
            </w:r>
            <w:r>
              <w:rPr>
                <w:rFonts w:ascii="宋体" w:hAnsi="宋体" w:cs="宋体" w:hint="eastAsia"/>
                <w:sz w:val="20"/>
              </w:rPr>
              <w:t>接收方带</w:t>
            </w:r>
            <w:r>
              <w:rPr>
                <w:rFonts w:ascii="宋体" w:hAnsi="宋体" w:cs="宋体"/>
                <w:sz w:val="20"/>
              </w:rPr>
              <w:t>参数对</w:t>
            </w:r>
            <w:r>
              <w:rPr>
                <w:rFonts w:ascii="宋体" w:hAnsi="宋体" w:cs="宋体" w:hint="eastAsia"/>
                <w:sz w:val="20"/>
              </w:rPr>
              <w:t>发送方</w:t>
            </w:r>
            <w:r w:rsidRPr="00C935DD">
              <w:rPr>
                <w:rFonts w:ascii="宋体" w:hAnsi="宋体" w:cs="宋体"/>
                <w:sz w:val="20"/>
              </w:rPr>
              <w:t>的命令进行回应</w:t>
            </w:r>
            <w:r w:rsidRPr="00C935DD">
              <w:rPr>
                <w:rFonts w:ascii="宋体" w:hAnsi="宋体" w:cs="宋体" w:hint="eastAsia"/>
                <w:sz w:val="20"/>
              </w:rPr>
              <w:t>)</w:t>
            </w:r>
          </w:p>
        </w:tc>
      </w:tr>
      <w:tr w:rsidR="00890AFB" w:rsidRPr="007D252F" w:rsidTr="00890AFB">
        <w:trPr>
          <w:trHeight w:val="300"/>
        </w:trPr>
        <w:tc>
          <w:tcPr>
            <w:tcW w:w="1472" w:type="dxa"/>
            <w:shd w:val="clear" w:color="auto" w:fill="FFC000"/>
          </w:tcPr>
          <w:p w:rsidR="00890AFB" w:rsidRPr="007D252F" w:rsidRDefault="00890AFB" w:rsidP="005C296E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7D252F">
              <w:rPr>
                <w:rFonts w:ascii="宋体" w:hAnsi="宋体" w:cs="宋体"/>
                <w:b/>
                <w:color w:val="000000" w:themeColor="text1"/>
                <w:sz w:val="20"/>
              </w:rPr>
              <w:t>0x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20</w:t>
            </w:r>
          </w:p>
        </w:tc>
        <w:tc>
          <w:tcPr>
            <w:tcW w:w="6673" w:type="dxa"/>
            <w:shd w:val="clear" w:color="auto" w:fill="auto"/>
          </w:tcPr>
          <w:p w:rsidR="00890AFB" w:rsidRPr="00C935DD" w:rsidRDefault="00890AFB" w:rsidP="005C296E">
            <w:pPr>
              <w:jc w:val="left"/>
              <w:rPr>
                <w:rFonts w:ascii="宋体" w:hAnsi="宋体" w:cs="宋体"/>
                <w:sz w:val="20"/>
              </w:rPr>
            </w:pPr>
            <w:r w:rsidRPr="00C935DD">
              <w:rPr>
                <w:rFonts w:ascii="宋体" w:hAnsi="宋体" w:cs="宋体" w:hint="eastAsia"/>
                <w:sz w:val="20"/>
              </w:rPr>
              <w:t>无</w:t>
            </w:r>
            <w:r w:rsidRPr="00C935DD">
              <w:rPr>
                <w:rFonts w:ascii="宋体" w:hAnsi="宋体" w:cs="宋体"/>
                <w:sz w:val="20"/>
              </w:rPr>
              <w:t>参</w:t>
            </w:r>
            <w:r w:rsidRPr="00C935DD">
              <w:rPr>
                <w:rFonts w:ascii="宋体" w:hAnsi="宋体" w:cs="宋体" w:hint="eastAsia"/>
                <w:sz w:val="20"/>
              </w:rPr>
              <w:t>应答</w:t>
            </w:r>
            <w:r w:rsidRPr="00C935DD">
              <w:rPr>
                <w:rFonts w:ascii="宋体" w:hAnsi="宋体" w:cs="宋体"/>
                <w:sz w:val="20"/>
              </w:rPr>
              <w:t>(</w:t>
            </w:r>
            <w:r>
              <w:rPr>
                <w:rFonts w:ascii="宋体" w:hAnsi="宋体" w:cs="宋体" w:hint="eastAsia"/>
                <w:sz w:val="20"/>
              </w:rPr>
              <w:t>接收方不</w:t>
            </w:r>
            <w:r>
              <w:rPr>
                <w:rFonts w:ascii="宋体" w:hAnsi="宋体" w:cs="宋体"/>
                <w:sz w:val="20"/>
              </w:rPr>
              <w:t>带参数对</w:t>
            </w:r>
            <w:r>
              <w:rPr>
                <w:rFonts w:ascii="宋体" w:hAnsi="宋体" w:cs="宋体" w:hint="eastAsia"/>
                <w:sz w:val="20"/>
              </w:rPr>
              <w:t>发送</w:t>
            </w:r>
            <w:r>
              <w:rPr>
                <w:rFonts w:ascii="宋体" w:hAnsi="宋体" w:cs="宋体"/>
                <w:sz w:val="20"/>
              </w:rPr>
              <w:t>方</w:t>
            </w:r>
            <w:r w:rsidRPr="00C935DD">
              <w:rPr>
                <w:rFonts w:ascii="宋体" w:hAnsi="宋体" w:cs="宋体"/>
                <w:sz w:val="20"/>
              </w:rPr>
              <w:t>的命令进行</w:t>
            </w:r>
            <w:r w:rsidRPr="00C935DD">
              <w:rPr>
                <w:rFonts w:ascii="宋体" w:hAnsi="宋体" w:cs="宋体" w:hint="eastAsia"/>
                <w:sz w:val="20"/>
              </w:rPr>
              <w:t>回应</w:t>
            </w:r>
            <w:r>
              <w:rPr>
                <w:rFonts w:ascii="宋体" w:hAnsi="宋体" w:cs="宋体" w:hint="eastAsia"/>
                <w:sz w:val="20"/>
              </w:rPr>
              <w:t>，</w:t>
            </w:r>
            <w:r>
              <w:rPr>
                <w:rFonts w:ascii="宋体" w:hAnsi="宋体" w:cs="宋体"/>
                <w:sz w:val="20"/>
              </w:rPr>
              <w:t>仅将接</w:t>
            </w:r>
            <w:r>
              <w:rPr>
                <w:rFonts w:ascii="宋体" w:hAnsi="宋体" w:cs="宋体" w:hint="eastAsia"/>
                <w:sz w:val="20"/>
              </w:rPr>
              <w:t>收</w:t>
            </w:r>
            <w:r>
              <w:rPr>
                <w:rFonts w:ascii="宋体" w:hAnsi="宋体" w:cs="宋体"/>
                <w:sz w:val="20"/>
              </w:rPr>
              <w:t>到的帧号返回</w:t>
            </w:r>
            <w:r>
              <w:rPr>
                <w:rFonts w:ascii="宋体" w:hAnsi="宋体" w:cs="宋体" w:hint="eastAsia"/>
                <w:sz w:val="20"/>
              </w:rPr>
              <w:t>给</w:t>
            </w:r>
            <w:r>
              <w:rPr>
                <w:rFonts w:ascii="宋体" w:hAnsi="宋体" w:cs="宋体"/>
                <w:sz w:val="20"/>
              </w:rPr>
              <w:t>主机</w:t>
            </w:r>
            <w:r w:rsidRPr="00C935DD">
              <w:rPr>
                <w:rFonts w:ascii="宋体" w:hAnsi="宋体" w:cs="宋体"/>
                <w:sz w:val="20"/>
              </w:rPr>
              <w:t>)</w:t>
            </w:r>
          </w:p>
        </w:tc>
      </w:tr>
    </w:tbl>
    <w:p w:rsidR="00565E6C" w:rsidRDefault="00565E6C" w:rsidP="00282097">
      <w:pPr>
        <w:pStyle w:val="2"/>
        <w:numPr>
          <w:ilvl w:val="0"/>
          <w:numId w:val="10"/>
        </w:numPr>
      </w:pPr>
      <w:bookmarkStart w:id="16" w:name="_帧功能表："/>
      <w:bookmarkStart w:id="17" w:name="_Toc114495962"/>
      <w:bookmarkEnd w:id="16"/>
      <w:r w:rsidRPr="00382248">
        <w:rPr>
          <w:rFonts w:hint="eastAsia"/>
        </w:rPr>
        <w:t>帧功能</w:t>
      </w:r>
      <w:r w:rsidRPr="00382248">
        <w:t>表：</w:t>
      </w:r>
      <w:bookmarkEnd w:id="17"/>
    </w:p>
    <w:tbl>
      <w:tblPr>
        <w:tblpPr w:leftFromText="180" w:rightFromText="180" w:vertAnchor="text" w:horzAnchor="margin" w:tblpX="108" w:tblpY="142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39"/>
        <w:gridCol w:w="6748"/>
      </w:tblGrid>
      <w:tr w:rsidR="00A32DFF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A32DFF" w:rsidRPr="001A2118" w:rsidRDefault="00A32DFF" w:rsidP="00A32DFF">
            <w:pPr>
              <w:jc w:val="center"/>
              <w:rPr>
                <w:rFonts w:ascii="宋体" w:hAnsi="宋体" w:cs="宋体"/>
                <w:b/>
              </w:rPr>
            </w:pPr>
            <w:r w:rsidRPr="001A2118">
              <w:rPr>
                <w:rFonts w:ascii="宋体" w:hAnsi="宋体" w:cs="宋体"/>
                <w:b/>
                <w:sz w:val="20"/>
              </w:rPr>
              <w:t>P</w:t>
            </w:r>
            <w:r>
              <w:rPr>
                <w:rFonts w:ascii="宋体" w:hAnsi="宋体" w:cs="宋体"/>
                <w:b/>
                <w:sz w:val="20"/>
              </w:rPr>
              <w:t>rotocol</w:t>
            </w:r>
            <w:r w:rsidRPr="001A2118">
              <w:rPr>
                <w:rFonts w:ascii="宋体" w:hAnsi="宋体" w:cs="宋体"/>
                <w:b/>
                <w:sz w:val="20"/>
              </w:rPr>
              <w:t xml:space="preserve"> ID</w:t>
            </w:r>
          </w:p>
        </w:tc>
        <w:tc>
          <w:tcPr>
            <w:tcW w:w="6748" w:type="dxa"/>
            <w:shd w:val="clear" w:color="auto" w:fill="auto"/>
          </w:tcPr>
          <w:p w:rsidR="00A32DFF" w:rsidRPr="001A2118" w:rsidRDefault="00A32DFF" w:rsidP="00A32DFF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1A2118">
              <w:rPr>
                <w:rFonts w:ascii="宋体" w:hAnsi="宋体" w:cs="宋体" w:hint="eastAsia"/>
                <w:b/>
                <w:sz w:val="20"/>
              </w:rPr>
              <w:t>功能</w:t>
            </w:r>
            <w:r w:rsidRPr="001A2118">
              <w:rPr>
                <w:rFonts w:ascii="宋体" w:hAnsi="宋体" w:cs="宋体"/>
                <w:b/>
                <w:sz w:val="20"/>
              </w:rPr>
              <w:t>说明</w:t>
            </w:r>
          </w:p>
        </w:tc>
      </w:tr>
      <w:tr w:rsidR="00A32DFF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A32DFF" w:rsidRPr="001A2118" w:rsidRDefault="00A32DFF" w:rsidP="00A32DFF">
            <w:pPr>
              <w:jc w:val="center"/>
              <w:rPr>
                <w:rFonts w:ascii="宋体" w:hAnsi="宋体" w:cs="宋体"/>
                <w:b/>
                <w:sz w:val="20"/>
              </w:rPr>
            </w:pPr>
          </w:p>
        </w:tc>
        <w:tc>
          <w:tcPr>
            <w:tcW w:w="6748" w:type="dxa"/>
            <w:shd w:val="clear" w:color="auto" w:fill="auto"/>
          </w:tcPr>
          <w:p w:rsidR="00A32DFF" w:rsidRPr="001A2118" w:rsidRDefault="00A32DFF" w:rsidP="00A32DFF">
            <w:pPr>
              <w:jc w:val="center"/>
              <w:rPr>
                <w:rFonts w:ascii="宋体" w:hAnsi="宋体" w:cs="宋体"/>
                <w:b/>
                <w:sz w:val="20"/>
              </w:rPr>
            </w:pPr>
          </w:p>
        </w:tc>
      </w:tr>
      <w:tr w:rsidR="00A32DFF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32DFF" w:rsidRPr="00781ACF" w:rsidRDefault="00A32DFF" w:rsidP="00A32DFF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781ACF">
              <w:rPr>
                <w:rFonts w:ascii="宋体" w:hAnsi="宋体" w:cs="宋体" w:hint="eastAsia"/>
                <w:b/>
                <w:sz w:val="20"/>
              </w:rPr>
              <w:t>0x01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DFF" w:rsidRPr="00781ACF" w:rsidRDefault="00A32DFF" w:rsidP="00A32DFF">
            <w:pPr>
              <w:rPr>
                <w:rFonts w:ascii="宋体" w:hAnsi="宋体" w:cs="宋体"/>
                <w:sz w:val="20"/>
              </w:rPr>
            </w:pPr>
            <w:r w:rsidRPr="00781ACF">
              <w:rPr>
                <w:rFonts w:ascii="宋体" w:hAnsi="宋体" w:cs="宋体" w:hint="eastAsia"/>
                <w:sz w:val="20"/>
              </w:rPr>
              <w:t>RF</w:t>
            </w:r>
            <w:r w:rsidRPr="00781ACF">
              <w:rPr>
                <w:rFonts w:ascii="宋体" w:hAnsi="宋体" w:cs="宋体" w:hint="eastAsia"/>
                <w:sz w:val="20"/>
              </w:rPr>
              <w:t>模块就绪</w:t>
            </w:r>
          </w:p>
        </w:tc>
      </w:tr>
      <w:tr w:rsidR="00A32DFF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A32DFF" w:rsidRPr="00781ACF" w:rsidRDefault="00A32DFF" w:rsidP="00A32DFF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781ACF">
              <w:rPr>
                <w:rFonts w:ascii="宋体" w:hAnsi="宋体" w:cs="宋体" w:hint="eastAsia"/>
                <w:b/>
                <w:sz w:val="20"/>
              </w:rPr>
              <w:t>0x02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32DFF" w:rsidRPr="00781ACF" w:rsidRDefault="00A32DFF" w:rsidP="00A32DFF">
            <w:pPr>
              <w:rPr>
                <w:rFonts w:ascii="宋体" w:hAnsi="宋体" w:cs="宋体"/>
                <w:sz w:val="20"/>
              </w:rPr>
            </w:pPr>
            <w:r w:rsidRPr="00781ACF">
              <w:rPr>
                <w:rFonts w:ascii="宋体" w:hAnsi="宋体" w:cs="宋体" w:hint="eastAsia"/>
                <w:sz w:val="20"/>
              </w:rPr>
              <w:t>RF</w:t>
            </w:r>
            <w:r w:rsidRPr="00781ACF">
              <w:rPr>
                <w:rFonts w:ascii="宋体" w:hAnsi="宋体" w:cs="宋体" w:hint="eastAsia"/>
                <w:sz w:val="20"/>
              </w:rPr>
              <w:t>模块状态</w:t>
            </w:r>
          </w:p>
        </w:tc>
      </w:tr>
      <w:tr w:rsidR="00A32DFF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A32DFF" w:rsidRPr="00781ACF" w:rsidRDefault="00A32DFF" w:rsidP="00A32DFF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781ACF">
              <w:rPr>
                <w:rFonts w:ascii="宋体" w:hAnsi="宋体" w:cs="宋体" w:hint="eastAsia"/>
                <w:b/>
                <w:sz w:val="20"/>
              </w:rPr>
              <w:t>0x03</w:t>
            </w:r>
          </w:p>
        </w:tc>
        <w:tc>
          <w:tcPr>
            <w:tcW w:w="6748" w:type="dxa"/>
            <w:shd w:val="clear" w:color="auto" w:fill="auto"/>
          </w:tcPr>
          <w:p w:rsidR="00A32DFF" w:rsidRPr="00781ACF" w:rsidRDefault="00A32DFF" w:rsidP="00A32DFF">
            <w:pPr>
              <w:rPr>
                <w:rFonts w:ascii="宋体" w:hAnsi="宋体" w:cs="宋体"/>
                <w:sz w:val="20"/>
              </w:rPr>
            </w:pPr>
            <w:r w:rsidRPr="00781ACF">
              <w:rPr>
                <w:rFonts w:ascii="宋体" w:hAnsi="宋体" w:cs="宋体" w:hint="eastAsia"/>
                <w:sz w:val="20"/>
              </w:rPr>
              <w:t>RF</w:t>
            </w:r>
            <w:r w:rsidRPr="00781ACF">
              <w:rPr>
                <w:rFonts w:ascii="宋体" w:hAnsi="宋体" w:cs="宋体" w:hint="eastAsia"/>
                <w:sz w:val="20"/>
              </w:rPr>
              <w:t>模块模式设置</w:t>
            </w:r>
          </w:p>
        </w:tc>
      </w:tr>
      <w:tr w:rsidR="00A32DFF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A32DFF" w:rsidRPr="00781ACF" w:rsidRDefault="00A32DFF" w:rsidP="00A32DFF">
            <w:pPr>
              <w:jc w:val="center"/>
              <w:rPr>
                <w:rFonts w:ascii="宋体" w:hAnsi="宋体" w:cs="宋体"/>
                <w:b/>
                <w:sz w:val="20"/>
              </w:rPr>
            </w:pPr>
            <w:r w:rsidRPr="00781ACF">
              <w:rPr>
                <w:rFonts w:ascii="宋体" w:hAnsi="宋体" w:cs="宋体" w:hint="eastAsia"/>
                <w:b/>
                <w:sz w:val="20"/>
              </w:rPr>
              <w:t>0x04</w:t>
            </w:r>
          </w:p>
        </w:tc>
        <w:tc>
          <w:tcPr>
            <w:tcW w:w="6748" w:type="dxa"/>
            <w:shd w:val="clear" w:color="auto" w:fill="auto"/>
          </w:tcPr>
          <w:p w:rsidR="00A32DFF" w:rsidRPr="00781ACF" w:rsidRDefault="00A32DFF" w:rsidP="00A32DFF">
            <w:pPr>
              <w:rPr>
                <w:rFonts w:ascii="宋体" w:hAnsi="宋体" w:cs="宋体"/>
                <w:sz w:val="20"/>
              </w:rPr>
            </w:pPr>
            <w:r w:rsidRPr="00781ACF">
              <w:rPr>
                <w:rFonts w:ascii="宋体" w:hAnsi="宋体" w:cs="宋体" w:hint="eastAsia"/>
                <w:sz w:val="20"/>
              </w:rPr>
              <w:t>RF</w:t>
            </w:r>
            <w:r w:rsidRPr="00781ACF">
              <w:rPr>
                <w:rFonts w:ascii="宋体" w:hAnsi="宋体" w:cs="宋体" w:hint="eastAsia"/>
                <w:sz w:val="20"/>
              </w:rPr>
              <w:t>模块</w:t>
            </w:r>
            <w:r w:rsidR="003D1C2E">
              <w:rPr>
                <w:rFonts w:ascii="宋体" w:hAnsi="宋体" w:cs="宋体" w:hint="eastAsia"/>
                <w:sz w:val="20"/>
              </w:rPr>
              <w:t>对码参数</w:t>
            </w:r>
            <w:r w:rsidRPr="00781ACF">
              <w:rPr>
                <w:rFonts w:ascii="宋体" w:hAnsi="宋体" w:cs="宋体" w:hint="eastAsia"/>
                <w:sz w:val="20"/>
              </w:rPr>
              <w:t>配置</w:t>
            </w:r>
          </w:p>
        </w:tc>
      </w:tr>
      <w:tr w:rsidR="003D1C2E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3D1C2E" w:rsidRPr="00781ACF" w:rsidRDefault="003D1C2E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0x06</w:t>
            </w:r>
          </w:p>
        </w:tc>
        <w:tc>
          <w:tcPr>
            <w:tcW w:w="6748" w:type="dxa"/>
            <w:shd w:val="clear" w:color="auto" w:fill="auto"/>
          </w:tcPr>
          <w:p w:rsidR="003D1C2E" w:rsidRPr="00781ACF" w:rsidRDefault="003D1C2E" w:rsidP="003D1C2E">
            <w:pPr>
              <w:rPr>
                <w:rFonts w:ascii="宋体" w:hAnsi="宋体" w:cs="宋体"/>
                <w:sz w:val="20"/>
              </w:rPr>
            </w:pPr>
            <w:r w:rsidRPr="00781ACF">
              <w:rPr>
                <w:rFonts w:ascii="宋体" w:hAnsi="宋体" w:cs="宋体" w:hint="eastAsia"/>
                <w:sz w:val="20"/>
              </w:rPr>
              <w:t>RF</w:t>
            </w:r>
            <w:r w:rsidRPr="00781ACF">
              <w:rPr>
                <w:rFonts w:ascii="宋体" w:hAnsi="宋体" w:cs="宋体" w:hint="eastAsia"/>
                <w:sz w:val="20"/>
              </w:rPr>
              <w:t>模块</w:t>
            </w:r>
            <w:r>
              <w:rPr>
                <w:rFonts w:ascii="宋体" w:hAnsi="宋体" w:cs="宋体" w:hint="eastAsia"/>
                <w:sz w:val="20"/>
              </w:rPr>
              <w:t>对码参数读取</w:t>
            </w: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B82C0D" w:rsidRDefault="00B82C0D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</w:p>
        </w:tc>
        <w:tc>
          <w:tcPr>
            <w:tcW w:w="6748" w:type="dxa"/>
            <w:shd w:val="clear" w:color="auto" w:fill="auto"/>
          </w:tcPr>
          <w:p w:rsidR="00B82C0D" w:rsidRPr="00781ACF" w:rsidRDefault="00B82C0D" w:rsidP="003D1C2E">
            <w:pPr>
              <w:rPr>
                <w:rFonts w:ascii="宋体" w:hAnsi="宋体" w:cs="宋体"/>
                <w:sz w:val="20"/>
              </w:rPr>
            </w:pPr>
          </w:p>
        </w:tc>
      </w:tr>
      <w:tr w:rsidR="003D1C2E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3D1C2E" w:rsidRPr="00781ACF" w:rsidRDefault="003D1C2E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0x0</w:t>
            </w:r>
            <w:r>
              <w:rPr>
                <w:rFonts w:ascii="宋体" w:hAnsi="宋体" w:cs="宋体"/>
                <w:b/>
                <w:sz w:val="20"/>
              </w:rPr>
              <w:t>7</w:t>
            </w:r>
          </w:p>
        </w:tc>
        <w:tc>
          <w:tcPr>
            <w:tcW w:w="6748" w:type="dxa"/>
            <w:shd w:val="clear" w:color="auto" w:fill="auto"/>
          </w:tcPr>
          <w:p w:rsidR="003D1C2E" w:rsidRPr="00781ACF" w:rsidRDefault="003D1C2E" w:rsidP="003D1C2E">
            <w:pPr>
              <w:rPr>
                <w:rFonts w:ascii="宋体" w:hAnsi="宋体" w:cs="宋体"/>
                <w:sz w:val="20"/>
              </w:rPr>
            </w:pPr>
            <w:r w:rsidRPr="00781ACF">
              <w:rPr>
                <w:rFonts w:ascii="宋体" w:hAnsi="宋体" w:cs="宋体" w:hint="eastAsia"/>
                <w:sz w:val="20"/>
              </w:rPr>
              <w:t>发射机实时数据</w:t>
            </w:r>
            <w:r w:rsidRPr="00781ACF">
              <w:rPr>
                <w:rFonts w:ascii="宋体" w:hAnsi="宋体" w:cs="宋体" w:hint="eastAsia"/>
                <w:sz w:val="20"/>
              </w:rPr>
              <w:t>CH/</w:t>
            </w:r>
            <w:r w:rsidRPr="00781ACF">
              <w:rPr>
                <w:rFonts w:ascii="宋体" w:hAnsi="宋体" w:cs="宋体" w:hint="eastAsia"/>
                <w:sz w:val="20"/>
              </w:rPr>
              <w:t>失控保护</w:t>
            </w:r>
            <w:r>
              <w:rPr>
                <w:rFonts w:ascii="宋体" w:hAnsi="宋体" w:cs="宋体" w:hint="eastAsia"/>
                <w:sz w:val="20"/>
              </w:rPr>
              <w:t xml:space="preserve"> </w:t>
            </w:r>
          </w:p>
        </w:tc>
      </w:tr>
      <w:tr w:rsidR="003D1C2E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3D1C2E" w:rsidRPr="00781ACF" w:rsidRDefault="003D1C2E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0x0</w:t>
            </w:r>
            <w:r>
              <w:rPr>
                <w:rFonts w:ascii="宋体" w:hAnsi="宋体" w:cs="宋体"/>
                <w:b/>
                <w:sz w:val="20"/>
              </w:rPr>
              <w:t>9</w:t>
            </w:r>
          </w:p>
        </w:tc>
        <w:tc>
          <w:tcPr>
            <w:tcW w:w="6748" w:type="dxa"/>
            <w:shd w:val="clear" w:color="auto" w:fill="auto"/>
          </w:tcPr>
          <w:p w:rsidR="003D1C2E" w:rsidRPr="00781ACF" w:rsidRDefault="003D1C2E" w:rsidP="003D1C2E">
            <w:pPr>
              <w:rPr>
                <w:rFonts w:ascii="宋体" w:hAnsi="宋体" w:cs="宋体"/>
                <w:sz w:val="20"/>
              </w:rPr>
            </w:pPr>
            <w:r w:rsidRPr="00781ACF">
              <w:rPr>
                <w:rFonts w:ascii="宋体" w:hAnsi="宋体" w:cs="宋体" w:hint="eastAsia"/>
                <w:sz w:val="20"/>
              </w:rPr>
              <w:t>接收机回传实时数据</w:t>
            </w:r>
            <w:r>
              <w:rPr>
                <w:rFonts w:ascii="宋体" w:hAnsi="宋体" w:cs="宋体" w:hint="eastAsia"/>
                <w:sz w:val="20"/>
              </w:rPr>
              <w:t xml:space="preserve"> </w:t>
            </w:r>
            <w:r>
              <w:rPr>
                <w:rFonts w:ascii="宋体" w:hAnsi="宋体" w:cs="宋体"/>
                <w:sz w:val="20"/>
              </w:rPr>
              <w:t xml:space="preserve">         </w:t>
            </w: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B82C0D" w:rsidRDefault="00B503A9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/>
                <w:b/>
                <w:sz w:val="20"/>
              </w:rPr>
              <w:t>0x10</w:t>
            </w:r>
          </w:p>
        </w:tc>
        <w:tc>
          <w:tcPr>
            <w:tcW w:w="6748" w:type="dxa"/>
            <w:shd w:val="clear" w:color="auto" w:fill="auto"/>
          </w:tcPr>
          <w:p w:rsidR="00B82C0D" w:rsidRPr="00781ACF" w:rsidRDefault="00D133C0" w:rsidP="003D1C2E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模块最大功率</w:t>
            </w:r>
          </w:p>
        </w:tc>
      </w:tr>
      <w:tr w:rsidR="00B503A9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B503A9" w:rsidRDefault="00B503A9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/>
                <w:b/>
                <w:sz w:val="20"/>
              </w:rPr>
              <w:t>0x12</w:t>
            </w:r>
          </w:p>
        </w:tc>
        <w:tc>
          <w:tcPr>
            <w:tcW w:w="6748" w:type="dxa"/>
            <w:shd w:val="clear" w:color="auto" w:fill="auto"/>
          </w:tcPr>
          <w:p w:rsidR="00B503A9" w:rsidRPr="00781ACF" w:rsidRDefault="00D133C0" w:rsidP="003D1C2E">
            <w:pPr>
              <w:rPr>
                <w:rFonts w:ascii="宋体" w:hAnsi="宋体" w:cs="宋体"/>
                <w:sz w:val="20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模块蜂鸣器设置</w:t>
            </w:r>
          </w:p>
        </w:tc>
      </w:tr>
      <w:tr w:rsidR="00B503A9" w:rsidRPr="001A2118" w:rsidTr="00A32DFF">
        <w:trPr>
          <w:trHeight w:val="288"/>
        </w:trPr>
        <w:tc>
          <w:tcPr>
            <w:tcW w:w="1339" w:type="dxa"/>
            <w:shd w:val="clear" w:color="auto" w:fill="92D050"/>
          </w:tcPr>
          <w:p w:rsidR="00B503A9" w:rsidRDefault="00B503A9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</w:p>
        </w:tc>
        <w:tc>
          <w:tcPr>
            <w:tcW w:w="6748" w:type="dxa"/>
            <w:shd w:val="clear" w:color="auto" w:fill="auto"/>
          </w:tcPr>
          <w:p w:rsidR="00B503A9" w:rsidRPr="00781ACF" w:rsidRDefault="00B503A9" w:rsidP="003D1C2E">
            <w:pPr>
              <w:rPr>
                <w:rFonts w:ascii="宋体" w:hAnsi="宋体" w:cs="宋体"/>
                <w:sz w:val="20"/>
              </w:rPr>
            </w:pPr>
          </w:p>
        </w:tc>
      </w:tr>
      <w:tr w:rsidR="003D1C2E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D1C2E" w:rsidRPr="00781ACF" w:rsidRDefault="003D1C2E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0x0</w:t>
            </w:r>
            <w:r>
              <w:rPr>
                <w:rFonts w:ascii="宋体" w:hAnsi="宋体" w:cs="宋体"/>
                <w:b/>
                <w:sz w:val="20"/>
              </w:rPr>
              <w:t>C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C2E" w:rsidRPr="00781ACF" w:rsidRDefault="003D1C2E" w:rsidP="003D1C2E">
            <w:pPr>
              <w:rPr>
                <w:rFonts w:ascii="宋体" w:hAnsi="宋体" w:cs="宋体"/>
                <w:sz w:val="20"/>
              </w:rPr>
            </w:pPr>
            <w:r w:rsidRPr="00781ACF">
              <w:rPr>
                <w:rFonts w:ascii="宋体" w:hAnsi="宋体" w:cs="宋体" w:hint="eastAsia"/>
                <w:sz w:val="20"/>
              </w:rPr>
              <w:t>命令指令</w:t>
            </w:r>
            <w:r>
              <w:rPr>
                <w:rFonts w:ascii="宋体" w:hAnsi="宋体" w:cs="宋体" w:hint="eastAsia"/>
                <w:sz w:val="20"/>
              </w:rPr>
              <w:t xml:space="preserve"> </w:t>
            </w:r>
            <w:r>
              <w:rPr>
                <w:rFonts w:ascii="宋体" w:hAnsi="宋体" w:cs="宋体"/>
                <w:sz w:val="20"/>
              </w:rPr>
              <w:t xml:space="preserve">                   </w:t>
            </w:r>
          </w:p>
        </w:tc>
      </w:tr>
      <w:tr w:rsidR="003D1C2E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D1C2E" w:rsidRPr="00781ACF" w:rsidRDefault="003D1C2E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  <w:r>
              <w:rPr>
                <w:rFonts w:ascii="宋体" w:hAnsi="宋体" w:cs="宋体" w:hint="eastAsia"/>
                <w:b/>
                <w:sz w:val="20"/>
              </w:rPr>
              <w:t>0x0</w:t>
            </w:r>
            <w:r>
              <w:rPr>
                <w:rFonts w:ascii="宋体" w:hAnsi="宋体" w:cs="宋体"/>
                <w:b/>
                <w:sz w:val="20"/>
              </w:rPr>
              <w:t>D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C2E" w:rsidRPr="00781ACF" w:rsidRDefault="003D1C2E" w:rsidP="003D1C2E">
            <w:pPr>
              <w:rPr>
                <w:rFonts w:ascii="宋体" w:hAnsi="宋体" w:cs="宋体"/>
                <w:sz w:val="20"/>
              </w:rPr>
            </w:pPr>
            <w:r w:rsidRPr="00781ACF">
              <w:rPr>
                <w:rFonts w:ascii="宋体" w:hAnsi="宋体" w:cs="宋体" w:hint="eastAsia"/>
                <w:sz w:val="20"/>
              </w:rPr>
              <w:t>返回命令结果</w:t>
            </w:r>
            <w:r>
              <w:rPr>
                <w:rFonts w:ascii="宋体" w:hAnsi="宋体" w:cs="宋体" w:hint="eastAsia"/>
                <w:sz w:val="20"/>
              </w:rPr>
              <w:t xml:space="preserve"> </w:t>
            </w:r>
            <w:r>
              <w:rPr>
                <w:rFonts w:ascii="宋体" w:hAnsi="宋体" w:cs="宋体"/>
                <w:sz w:val="20"/>
              </w:rPr>
              <w:t xml:space="preserve">               </w:t>
            </w: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82C0D" w:rsidRDefault="00B82C0D" w:rsidP="003D1C2E">
            <w:pPr>
              <w:jc w:val="center"/>
              <w:rPr>
                <w:rFonts w:ascii="宋体" w:hAnsi="宋体" w:cs="宋体"/>
                <w:b/>
                <w:sz w:val="20"/>
              </w:rPr>
            </w:pP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C0D" w:rsidRPr="00781ACF" w:rsidRDefault="00B82C0D" w:rsidP="003D1C2E">
            <w:pPr>
              <w:rPr>
                <w:rFonts w:ascii="宋体" w:hAnsi="宋体" w:cs="宋体"/>
                <w:sz w:val="20"/>
              </w:rPr>
            </w:pPr>
          </w:p>
        </w:tc>
      </w:tr>
      <w:tr w:rsidR="003D1C2E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3D1C2E" w:rsidRPr="00B82C0D" w:rsidRDefault="003D1C2E" w:rsidP="003D1C2E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b/>
                <w:color w:val="000000" w:themeColor="text1"/>
                <w:sz w:val="20"/>
              </w:rPr>
              <w:t>0x</w:t>
            </w:r>
            <w:r w:rsidRPr="00B82C0D">
              <w:rPr>
                <w:rFonts w:ascii="宋体" w:hAnsi="宋体" w:cs="宋体"/>
                <w:b/>
                <w:color w:val="000000" w:themeColor="text1"/>
                <w:sz w:val="20"/>
              </w:rPr>
              <w:t>0E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1C2E" w:rsidRPr="00B82C0D" w:rsidRDefault="003D1C2E" w:rsidP="003D1C2E">
            <w:pPr>
              <w:rPr>
                <w:rFonts w:ascii="宋体" w:hAnsi="宋体" w:cs="宋体"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color w:val="000000" w:themeColor="text1"/>
                <w:sz w:val="20"/>
              </w:rPr>
              <w:t>RF</w:t>
            </w:r>
            <w:r w:rsidRPr="00B82C0D">
              <w:rPr>
                <w:rFonts w:ascii="宋体" w:hAnsi="宋体" w:cs="宋体" w:hint="eastAsia"/>
                <w:color w:val="000000" w:themeColor="text1"/>
                <w:sz w:val="20"/>
              </w:rPr>
              <w:t>模块射频测试</w:t>
            </w: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82C0D" w:rsidRPr="00B82C0D" w:rsidRDefault="00B82C0D" w:rsidP="00B82C0D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b/>
                <w:color w:val="000000" w:themeColor="text1"/>
                <w:sz w:val="20"/>
              </w:rPr>
              <w:t>0x</w:t>
            </w:r>
            <w:r w:rsidRPr="00B82C0D">
              <w:rPr>
                <w:rFonts w:ascii="宋体" w:hAnsi="宋体" w:cs="宋体"/>
                <w:b/>
                <w:color w:val="000000" w:themeColor="text1"/>
                <w:sz w:val="20"/>
              </w:rPr>
              <w:t>20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C0D" w:rsidRPr="00B82C0D" w:rsidRDefault="00B82C0D" w:rsidP="00B82C0D">
            <w:pPr>
              <w:rPr>
                <w:rFonts w:ascii="宋体" w:hAnsi="宋体" w:cs="宋体"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color w:val="000000" w:themeColor="text1"/>
                <w:sz w:val="20"/>
              </w:rPr>
              <w:t>RF</w:t>
            </w:r>
            <w:r w:rsidRPr="00B82C0D">
              <w:rPr>
                <w:rFonts w:ascii="宋体" w:hAnsi="宋体" w:cs="宋体" w:hint="eastAsia"/>
                <w:color w:val="000000" w:themeColor="text1"/>
                <w:sz w:val="20"/>
              </w:rPr>
              <w:t>模块版本信息</w:t>
            </w: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82C0D" w:rsidRPr="00B82C0D" w:rsidRDefault="00B82C0D" w:rsidP="00B82C0D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b/>
                <w:color w:val="000000" w:themeColor="text1"/>
                <w:sz w:val="20"/>
              </w:rPr>
              <w:t>0x</w:t>
            </w:r>
            <w:r w:rsidRPr="00B82C0D">
              <w:rPr>
                <w:rFonts w:ascii="宋体" w:hAnsi="宋体" w:cs="宋体"/>
                <w:b/>
                <w:color w:val="000000" w:themeColor="text1"/>
                <w:sz w:val="20"/>
              </w:rPr>
              <w:t>2F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C0D" w:rsidRPr="00B82C0D" w:rsidRDefault="00B82C0D" w:rsidP="00B82C0D">
            <w:pPr>
              <w:rPr>
                <w:rFonts w:ascii="宋体" w:hAnsi="宋体" w:cs="宋体"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color w:val="000000" w:themeColor="text1"/>
                <w:sz w:val="20"/>
              </w:rPr>
              <w:t>RF</w:t>
            </w:r>
            <w:r w:rsidRPr="00B82C0D">
              <w:rPr>
                <w:rFonts w:ascii="宋体" w:hAnsi="宋体" w:cs="宋体" w:hint="eastAsia"/>
                <w:color w:val="000000" w:themeColor="text1"/>
                <w:sz w:val="20"/>
              </w:rPr>
              <w:t>模块模型设置</w:t>
            </w: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82C0D" w:rsidRPr="00B82C0D" w:rsidRDefault="00B82C0D" w:rsidP="00B82C0D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C0D" w:rsidRPr="00B82C0D" w:rsidRDefault="00B82C0D" w:rsidP="00B82C0D">
            <w:pPr>
              <w:rPr>
                <w:rFonts w:ascii="宋体" w:hAnsi="宋体" w:cs="宋体"/>
                <w:color w:val="000000" w:themeColor="text1"/>
                <w:sz w:val="20"/>
              </w:rPr>
            </w:pP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82C0D" w:rsidRPr="00B82C0D" w:rsidRDefault="00B82C0D" w:rsidP="00B82C0D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b/>
                <w:color w:val="000000" w:themeColor="text1"/>
                <w:sz w:val="20"/>
              </w:rPr>
              <w:t>0</w:t>
            </w:r>
            <w:r w:rsidRPr="00B82C0D">
              <w:rPr>
                <w:rFonts w:ascii="宋体" w:hAnsi="宋体" w:cs="宋体"/>
                <w:b/>
                <w:color w:val="000000" w:themeColor="text1"/>
                <w:sz w:val="20"/>
              </w:rPr>
              <w:t>x30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C0D" w:rsidRPr="00B82C0D" w:rsidRDefault="00B82C0D" w:rsidP="00B82C0D">
            <w:pPr>
              <w:rPr>
                <w:rFonts w:ascii="宋体" w:hAnsi="宋体" w:cs="宋体"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color w:val="000000" w:themeColor="text1"/>
                <w:sz w:val="20"/>
              </w:rPr>
              <w:t>启动更新接收机固件</w:t>
            </w: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82C0D" w:rsidRPr="00B82C0D" w:rsidRDefault="00B82C0D" w:rsidP="00B82C0D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B82C0D">
              <w:rPr>
                <w:rFonts w:ascii="宋体" w:hAnsi="宋体" w:cs="宋体"/>
                <w:b/>
                <w:color w:val="000000" w:themeColor="text1"/>
                <w:sz w:val="20"/>
              </w:rPr>
              <w:t>0x31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C0D" w:rsidRPr="00B82C0D" w:rsidRDefault="00B82C0D" w:rsidP="00B82C0D">
            <w:pPr>
              <w:rPr>
                <w:rFonts w:ascii="宋体" w:hAnsi="宋体" w:cs="宋体"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color w:val="000000" w:themeColor="text1"/>
                <w:sz w:val="20"/>
              </w:rPr>
              <w:t>请求接收机固件</w:t>
            </w: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82C0D" w:rsidRPr="00B82C0D" w:rsidRDefault="00B82C0D" w:rsidP="00B82C0D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 w:rsidRPr="00B82C0D">
              <w:rPr>
                <w:rFonts w:ascii="宋体" w:hAnsi="宋体" w:cs="宋体"/>
                <w:b/>
                <w:color w:val="000000" w:themeColor="text1"/>
                <w:sz w:val="20"/>
              </w:rPr>
              <w:t>0x32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C0D" w:rsidRPr="00B82C0D" w:rsidRDefault="00B82C0D" w:rsidP="00B82C0D">
            <w:pPr>
              <w:rPr>
                <w:rFonts w:ascii="宋体" w:hAnsi="宋体" w:cs="宋体"/>
                <w:color w:val="000000" w:themeColor="text1"/>
                <w:sz w:val="20"/>
              </w:rPr>
            </w:pPr>
            <w:r w:rsidRPr="00B82C0D">
              <w:rPr>
                <w:rFonts w:ascii="宋体" w:hAnsi="宋体" w:cs="宋体" w:hint="eastAsia"/>
                <w:color w:val="000000" w:themeColor="text1"/>
                <w:sz w:val="20"/>
              </w:rPr>
              <w:t>更新接收机固件结果</w:t>
            </w:r>
          </w:p>
        </w:tc>
      </w:tr>
      <w:tr w:rsidR="00B82C0D" w:rsidRPr="001A2118" w:rsidTr="00A32DFF">
        <w:trPr>
          <w:trHeight w:val="288"/>
        </w:trPr>
        <w:tc>
          <w:tcPr>
            <w:tcW w:w="1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2D050"/>
          </w:tcPr>
          <w:p w:rsidR="00B82C0D" w:rsidRPr="00B82C0D" w:rsidRDefault="00B82C0D" w:rsidP="00B82C0D">
            <w:pPr>
              <w:jc w:val="center"/>
              <w:rPr>
                <w:rFonts w:ascii="宋体" w:hAnsi="宋体" w:cs="宋体"/>
                <w:b/>
                <w:color w:val="000000" w:themeColor="text1"/>
                <w:sz w:val="20"/>
              </w:rPr>
            </w:pP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0</w:t>
            </w:r>
            <w:r>
              <w:rPr>
                <w:rFonts w:ascii="宋体" w:hAnsi="宋体" w:cs="宋体" w:hint="eastAsia"/>
                <w:b/>
                <w:color w:val="000000" w:themeColor="text1"/>
                <w:sz w:val="20"/>
              </w:rPr>
              <w:t>x</w:t>
            </w:r>
            <w:r>
              <w:rPr>
                <w:rFonts w:ascii="宋体" w:hAnsi="宋体" w:cs="宋体"/>
                <w:b/>
                <w:color w:val="000000" w:themeColor="text1"/>
                <w:sz w:val="20"/>
              </w:rPr>
              <w:t>33</w:t>
            </w:r>
          </w:p>
        </w:tc>
        <w:tc>
          <w:tcPr>
            <w:tcW w:w="67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82C0D" w:rsidRPr="00B82C0D" w:rsidRDefault="00B82C0D" w:rsidP="00B82C0D">
            <w:pPr>
              <w:rPr>
                <w:rFonts w:ascii="宋体" w:hAnsi="宋体" w:cs="宋体"/>
                <w:color w:val="000000" w:themeColor="text1"/>
                <w:sz w:val="20"/>
              </w:rPr>
            </w:pPr>
            <w:r>
              <w:rPr>
                <w:rFonts w:ascii="宋体" w:hAnsi="宋体" w:cs="宋体" w:hint="eastAsia"/>
                <w:color w:val="000000" w:themeColor="text1"/>
                <w:sz w:val="20"/>
              </w:rPr>
              <w:t>更新模式接收机固件信息</w:t>
            </w:r>
          </w:p>
        </w:tc>
      </w:tr>
    </w:tbl>
    <w:p w:rsidR="00A32DFF" w:rsidRPr="00A32DFF" w:rsidRDefault="00A32DFF" w:rsidP="00B82C0D">
      <w:pPr>
        <w:widowControl/>
        <w:jc w:val="left"/>
      </w:pPr>
      <w:r>
        <w:lastRenderedPageBreak/>
        <w:br w:type="page"/>
      </w:r>
    </w:p>
    <w:p w:rsidR="001B7FED" w:rsidRDefault="005C5A8C" w:rsidP="0065055D">
      <w:pPr>
        <w:pStyle w:val="2"/>
        <w:numPr>
          <w:ilvl w:val="0"/>
          <w:numId w:val="10"/>
        </w:numPr>
      </w:pPr>
      <w:bookmarkStart w:id="18" w:name="_Toc114495963"/>
      <w:r w:rsidRPr="00382248">
        <w:rPr>
          <w:rFonts w:hint="eastAsia"/>
        </w:rPr>
        <w:lastRenderedPageBreak/>
        <w:t>通信帧</w:t>
      </w:r>
      <w:r w:rsidRPr="00382248">
        <w:t>内容表：</w:t>
      </w:r>
      <w:bookmarkEnd w:id="18"/>
    </w:p>
    <w:p w:rsidR="007C6E48" w:rsidRPr="007C6E48" w:rsidRDefault="007C6E48" w:rsidP="007C6E48"/>
    <w:p w:rsidR="003D6323" w:rsidRPr="003D6323" w:rsidRDefault="00781ACF" w:rsidP="003D6323">
      <w:pPr>
        <w:pStyle w:val="3"/>
        <w:rPr>
          <w:sz w:val="24"/>
          <w:szCs w:val="24"/>
        </w:rPr>
      </w:pPr>
      <w:bookmarkStart w:id="19" w:name="_4.1就绪"/>
      <w:bookmarkStart w:id="20" w:name="_3.1_RF模块就绪"/>
      <w:bookmarkStart w:id="21" w:name="_Toc114495964"/>
      <w:bookmarkEnd w:id="19"/>
      <w:bookmarkEnd w:id="20"/>
      <w:r>
        <w:rPr>
          <w:rFonts w:hint="eastAsia"/>
          <w:sz w:val="24"/>
          <w:szCs w:val="24"/>
        </w:rPr>
        <w:t>4</w:t>
      </w:r>
      <w:r w:rsidRPr="003D6323">
        <w:rPr>
          <w:rFonts w:hint="eastAsia"/>
          <w:sz w:val="24"/>
          <w:szCs w:val="24"/>
        </w:rPr>
        <w:t>.1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RF</w:t>
      </w:r>
      <w:r>
        <w:rPr>
          <w:rFonts w:hint="eastAsia"/>
          <w:sz w:val="24"/>
          <w:szCs w:val="24"/>
        </w:rPr>
        <w:t>模块</w:t>
      </w:r>
      <w:r w:rsidRPr="003D6323">
        <w:rPr>
          <w:rFonts w:hint="eastAsia"/>
          <w:sz w:val="24"/>
          <w:szCs w:val="24"/>
        </w:rPr>
        <w:t>就绪</w:t>
      </w:r>
      <w:bookmarkEnd w:id="21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166581" w:rsidTr="0065055D">
        <w:trPr>
          <w:trHeight w:val="300"/>
        </w:trPr>
        <w:tc>
          <w:tcPr>
            <w:tcW w:w="1305" w:type="dxa"/>
            <w:shd w:val="clear" w:color="auto" w:fill="00FFFF"/>
          </w:tcPr>
          <w:p w:rsidR="00166581" w:rsidRPr="006A266F" w:rsidRDefault="00166581" w:rsidP="0065055D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166581" w:rsidRPr="006A266F" w:rsidRDefault="00166581" w:rsidP="0065055D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166581" w:rsidRPr="006A266F" w:rsidRDefault="00166581" w:rsidP="0065055D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166581" w:rsidRPr="006A266F" w:rsidRDefault="00166581" w:rsidP="0065055D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166581" w:rsidRPr="006A266F" w:rsidRDefault="00166581" w:rsidP="0065055D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413531" w:rsidTr="001800A8">
        <w:trPr>
          <w:trHeight w:val="56"/>
        </w:trPr>
        <w:tc>
          <w:tcPr>
            <w:tcW w:w="1305" w:type="dxa"/>
            <w:shd w:val="clear" w:color="auto" w:fill="FFC000"/>
          </w:tcPr>
          <w:p w:rsidR="006D5290" w:rsidRPr="00A5344C" w:rsidRDefault="006D5290" w:rsidP="0065055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6D5290" w:rsidRPr="00A5344C" w:rsidRDefault="006D5290" w:rsidP="0065055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6D5290" w:rsidRPr="00A5344C" w:rsidRDefault="006D5290" w:rsidP="0065055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 w:rsidR="001A54EE">
              <w:rPr>
                <w:rFonts w:ascii="宋体" w:hAnsi="宋体" w:cs="宋体"/>
                <w:b/>
                <w:bCs/>
                <w:sz w:val="18"/>
              </w:rPr>
              <w:t>1</w:t>
            </w:r>
          </w:p>
        </w:tc>
        <w:tc>
          <w:tcPr>
            <w:tcW w:w="4818" w:type="dxa"/>
            <w:shd w:val="clear" w:color="auto" w:fill="FFC000"/>
          </w:tcPr>
          <w:p w:rsidR="009C005E" w:rsidRPr="00A5344C" w:rsidRDefault="009C005E" w:rsidP="001B7FED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9C005E">
              <w:rPr>
                <w:rFonts w:ascii="宋体" w:hAnsi="宋体" w:cs="宋体" w:hint="eastAsia"/>
                <w:b/>
                <w:bCs/>
                <w:sz w:val="18"/>
              </w:rPr>
              <w:t>对</w:t>
            </w:r>
            <w:r w:rsid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="001B7FED"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="001B7FED"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9C005E">
              <w:rPr>
                <w:rFonts w:ascii="宋体" w:hAnsi="宋体" w:cs="宋体" w:hint="eastAsia"/>
                <w:b/>
                <w:bCs/>
                <w:sz w:val="18"/>
              </w:rPr>
              <w:t>进行数据读取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D5290" w:rsidRPr="00A5344C" w:rsidRDefault="006D5290" w:rsidP="0065055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413531" w:rsidTr="0065055D">
        <w:trPr>
          <w:trHeight w:val="300"/>
        </w:trPr>
        <w:tc>
          <w:tcPr>
            <w:tcW w:w="1305" w:type="dxa"/>
            <w:shd w:val="clear" w:color="auto" w:fill="92D050"/>
          </w:tcPr>
          <w:p w:rsidR="006D5290" w:rsidRPr="00A5344C" w:rsidRDefault="006D5290" w:rsidP="0065055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6D5290" w:rsidRPr="00A5344C" w:rsidRDefault="006D5290" w:rsidP="0065055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6D5290" w:rsidRPr="00A5344C" w:rsidRDefault="006D5290" w:rsidP="0065055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01</w:t>
            </w:r>
          </w:p>
        </w:tc>
        <w:tc>
          <w:tcPr>
            <w:tcW w:w="4818" w:type="dxa"/>
            <w:shd w:val="clear" w:color="auto" w:fill="92D050"/>
          </w:tcPr>
          <w:p w:rsidR="006D5290" w:rsidRPr="00A5344C" w:rsidRDefault="006D5290" w:rsidP="0065055D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模块就绪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65055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0689B" w:rsidRPr="00413531" w:rsidTr="0065055D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F0689B" w:rsidRPr="00413531" w:rsidRDefault="00F0689B" w:rsidP="0065055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0C2A3B" w:rsidRPr="006D5290" w:rsidRDefault="000C2A3B" w:rsidP="006D5290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0C2A3B" w:rsidRPr="006A266F" w:rsidTr="000C2A3B">
        <w:trPr>
          <w:trHeight w:val="300"/>
        </w:trPr>
        <w:tc>
          <w:tcPr>
            <w:tcW w:w="1305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0C2A3B" w:rsidRPr="006A266F" w:rsidRDefault="000C2A3B" w:rsidP="000C2A3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A5344C" w:rsidTr="006D5290">
        <w:trPr>
          <w:trHeight w:val="300"/>
        </w:trPr>
        <w:tc>
          <w:tcPr>
            <w:tcW w:w="1305" w:type="dxa"/>
            <w:shd w:val="clear" w:color="auto" w:fill="FFC00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1A54EE"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6D5290" w:rsidRPr="00A5344C" w:rsidRDefault="006D5290" w:rsidP="001B7FED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="001B7FED" w:rsidRPr="001B7FED">
              <w:rPr>
                <w:rFonts w:ascii="宋体" w:hAnsi="宋体" w:cs="宋体" w:hint="eastAsia"/>
                <w:b/>
                <w:bCs/>
                <w:sz w:val="18"/>
              </w:rPr>
              <w:t>带参数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="001B7FED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A5344C" w:rsidTr="006D5290">
        <w:trPr>
          <w:trHeight w:val="300"/>
        </w:trPr>
        <w:tc>
          <w:tcPr>
            <w:tcW w:w="1305" w:type="dxa"/>
            <w:shd w:val="clear" w:color="auto" w:fill="92D05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01</w:t>
            </w:r>
          </w:p>
        </w:tc>
        <w:tc>
          <w:tcPr>
            <w:tcW w:w="4818" w:type="dxa"/>
            <w:shd w:val="clear" w:color="auto" w:fill="92D050"/>
          </w:tcPr>
          <w:p w:rsidR="006D5290" w:rsidRPr="00A5344C" w:rsidRDefault="006D5290" w:rsidP="000C2A3B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模块就绪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A5344C" w:rsidTr="000C2A3B">
        <w:trPr>
          <w:trHeight w:val="300"/>
        </w:trPr>
        <w:tc>
          <w:tcPr>
            <w:tcW w:w="1305" w:type="dxa"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6D5290" w:rsidRPr="00603A07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603A07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6D5290" w:rsidRPr="00603A07" w:rsidRDefault="00407F6B" w:rsidP="00407F6B">
            <w:pPr>
              <w:rPr>
                <w:rFonts w:ascii="宋体" w:hAnsi="宋体" w:cs="宋体"/>
                <w:b/>
                <w:bCs/>
                <w:sz w:val="18"/>
              </w:rPr>
            </w:pP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0546DE" w:rsidRPr="00603A07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：未就绪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 xml:space="preserve">   </w:t>
            </w:r>
            <w:r w:rsidR="000546DE" w:rsidRPr="00603A07"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 w:rsidR="006D5290" w:rsidRPr="00603A07">
              <w:rPr>
                <w:rFonts w:ascii="宋体" w:hAnsi="宋体" w:cs="宋体" w:hint="eastAsia"/>
                <w:b/>
                <w:bCs/>
                <w:sz w:val="18"/>
              </w:rPr>
              <w:t>：已就绪；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C2A3B" w:rsidRPr="00413531" w:rsidTr="000C2A3B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0C2A3B" w:rsidRPr="00413531" w:rsidRDefault="000C2A3B" w:rsidP="000C2A3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9C7A03" w:rsidRDefault="009C7A03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0B0C90" w:rsidRDefault="000B0C90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0B0C90" w:rsidRPr="00B45126" w:rsidRDefault="000B0C90" w:rsidP="000C2A3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632BBD" w:rsidRDefault="00632BBD">
      <w:pPr>
        <w:widowControl/>
        <w:jc w:val="left"/>
        <w:rPr>
          <w:rFonts w:cs="Arial"/>
          <w:b/>
          <w:bCs/>
          <w:color w:val="000000"/>
        </w:rPr>
      </w:pPr>
      <w:r>
        <w:br w:type="page"/>
      </w:r>
    </w:p>
    <w:p w:rsidR="00BE2580" w:rsidRPr="00BE2580" w:rsidRDefault="00781ACF" w:rsidP="00BE2580">
      <w:pPr>
        <w:pStyle w:val="3"/>
        <w:rPr>
          <w:sz w:val="24"/>
          <w:szCs w:val="24"/>
        </w:rPr>
      </w:pPr>
      <w:bookmarkStart w:id="22" w:name="_Toc114495965"/>
      <w:r>
        <w:rPr>
          <w:rFonts w:hint="eastAsia"/>
          <w:sz w:val="24"/>
          <w:szCs w:val="24"/>
        </w:rPr>
        <w:lastRenderedPageBreak/>
        <w:t>4</w:t>
      </w:r>
      <w:r w:rsidR="00BE2580" w:rsidRPr="00BE2580">
        <w:rPr>
          <w:rFonts w:hint="eastAsia"/>
          <w:sz w:val="24"/>
          <w:szCs w:val="24"/>
        </w:rPr>
        <w:t>.</w:t>
      </w:r>
      <w:r w:rsidR="00E5224C">
        <w:rPr>
          <w:rFonts w:hint="eastAsia"/>
          <w:sz w:val="24"/>
          <w:szCs w:val="24"/>
        </w:rPr>
        <w:t>2</w:t>
      </w:r>
      <w:r w:rsidR="00BE2580" w:rsidRPr="00BE2580">
        <w:rPr>
          <w:sz w:val="24"/>
          <w:szCs w:val="24"/>
        </w:rPr>
        <w:t xml:space="preserve"> RF</w:t>
      </w:r>
      <w:r w:rsidR="00BE2580" w:rsidRPr="00BE2580">
        <w:rPr>
          <w:rFonts w:hint="eastAsia"/>
          <w:sz w:val="24"/>
          <w:szCs w:val="24"/>
        </w:rPr>
        <w:t>模块状态</w:t>
      </w:r>
      <w:bookmarkEnd w:id="22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BE2580" w:rsidTr="00BE2580">
        <w:trPr>
          <w:trHeight w:val="300"/>
        </w:trPr>
        <w:tc>
          <w:tcPr>
            <w:tcW w:w="1305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BE2580" w:rsidRPr="006A266F" w:rsidRDefault="00BE2580" w:rsidP="00BE2580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BE2580" w:rsidRPr="00413531" w:rsidTr="00BE2580">
        <w:trPr>
          <w:trHeight w:val="300"/>
        </w:trPr>
        <w:tc>
          <w:tcPr>
            <w:tcW w:w="1305" w:type="dxa"/>
            <w:shd w:val="clear" w:color="auto" w:fill="FFC00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BE2580" w:rsidRPr="00603A07" w:rsidRDefault="009758CB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 w:rsidRPr="00603A07">
              <w:rPr>
                <w:rFonts w:ascii="宋体" w:hAnsi="宋体" w:cs="宋体"/>
                <w:b/>
                <w:bCs/>
                <w:sz w:val="18"/>
              </w:rPr>
              <w:t>x01</w:t>
            </w:r>
          </w:p>
        </w:tc>
        <w:tc>
          <w:tcPr>
            <w:tcW w:w="4818" w:type="dxa"/>
            <w:shd w:val="clear" w:color="auto" w:fill="FFC000"/>
          </w:tcPr>
          <w:p w:rsidR="00BE2580" w:rsidRPr="00A5344C" w:rsidRDefault="001B7FED" w:rsidP="00BE2580">
            <w:pPr>
              <w:rPr>
                <w:rFonts w:ascii="宋体" w:hAnsi="宋体" w:cs="宋体"/>
                <w:b/>
                <w:bCs/>
                <w:sz w:val="18"/>
              </w:rPr>
            </w:pP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对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进行数据读取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E2580" w:rsidRPr="00413531" w:rsidTr="00BE2580">
        <w:trPr>
          <w:trHeight w:val="300"/>
        </w:trPr>
        <w:tc>
          <w:tcPr>
            <w:tcW w:w="1305" w:type="dxa"/>
            <w:shd w:val="clear" w:color="auto" w:fill="92D05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8764E3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E5224C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4818" w:type="dxa"/>
            <w:shd w:val="clear" w:color="auto" w:fill="92D050"/>
          </w:tcPr>
          <w:p w:rsidR="00BE2580" w:rsidRPr="00A5344C" w:rsidRDefault="00BE2580" w:rsidP="00BE258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 w:rsidR="008764E3">
              <w:rPr>
                <w:rFonts w:ascii="宋体" w:hAnsi="宋体" w:cs="宋体" w:hint="eastAsia"/>
                <w:b/>
                <w:bCs/>
                <w:sz w:val="18"/>
              </w:rPr>
              <w:t>模块状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态</w:t>
            </w:r>
          </w:p>
        </w:tc>
        <w:tc>
          <w:tcPr>
            <w:tcW w:w="1286" w:type="dxa"/>
            <w:vMerge/>
            <w:shd w:val="clear" w:color="auto" w:fill="auto"/>
          </w:tcPr>
          <w:p w:rsidR="00BE2580" w:rsidRPr="00A5344C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E2580" w:rsidRPr="00413531" w:rsidTr="00BE2580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BE2580" w:rsidRPr="00413531" w:rsidRDefault="00BE2580" w:rsidP="00BE258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1573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66347B" w:rsidRPr="006A266F" w:rsidTr="0066347B">
        <w:trPr>
          <w:trHeight w:val="300"/>
        </w:trPr>
        <w:tc>
          <w:tcPr>
            <w:tcW w:w="1305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6347B" w:rsidRPr="00A5344C" w:rsidTr="0066347B">
        <w:trPr>
          <w:trHeight w:val="300"/>
        </w:trPr>
        <w:tc>
          <w:tcPr>
            <w:tcW w:w="1305" w:type="dxa"/>
            <w:shd w:val="clear" w:color="auto" w:fill="FFC000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66347B" w:rsidRPr="00A5344C" w:rsidRDefault="0066347B" w:rsidP="0066347B">
            <w:pPr>
              <w:rPr>
                <w:rFonts w:ascii="宋体" w:hAnsi="宋体" w:cs="宋体"/>
                <w:b/>
                <w:bCs/>
                <w:sz w:val="18"/>
              </w:rPr>
            </w:pP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带参数应答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6347B" w:rsidRPr="00A5344C" w:rsidTr="0066347B">
        <w:trPr>
          <w:trHeight w:val="300"/>
        </w:trPr>
        <w:tc>
          <w:tcPr>
            <w:tcW w:w="1305" w:type="dxa"/>
            <w:shd w:val="clear" w:color="auto" w:fill="92D050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4818" w:type="dxa"/>
            <w:shd w:val="clear" w:color="auto" w:fill="92D050"/>
          </w:tcPr>
          <w:p w:rsidR="0066347B" w:rsidRPr="00A5344C" w:rsidRDefault="0066347B" w:rsidP="0066347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模块状态</w:t>
            </w:r>
          </w:p>
        </w:tc>
        <w:tc>
          <w:tcPr>
            <w:tcW w:w="1286" w:type="dxa"/>
            <w:vMerge/>
            <w:shd w:val="clear" w:color="auto" w:fill="auto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6347B" w:rsidRPr="00A5344C" w:rsidTr="0066347B">
        <w:trPr>
          <w:trHeight w:val="300"/>
        </w:trPr>
        <w:tc>
          <w:tcPr>
            <w:tcW w:w="1305" w:type="dxa"/>
            <w:shd w:val="clear" w:color="auto" w:fill="auto"/>
          </w:tcPr>
          <w:p w:rsidR="0066347B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6347B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6347B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66347B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6347B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6347B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6347B" w:rsidRPr="00A5344C" w:rsidRDefault="0066347B" w:rsidP="0066347B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66347B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6347B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6347B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66347B" w:rsidRPr="00AF642C" w:rsidRDefault="0066347B" w:rsidP="0066347B">
            <w:pP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AF642C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RF</w:t>
            </w:r>
            <w:r w:rsidRPr="00AF642C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模块状态：</w:t>
            </w:r>
          </w:p>
          <w:p w:rsidR="0066347B" w:rsidRPr="003E1892" w:rsidRDefault="0066347B" w:rsidP="0066347B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硬件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错误</w:t>
            </w:r>
          </w:p>
          <w:p w:rsidR="0066347B" w:rsidRPr="003E1892" w:rsidRDefault="0066347B" w:rsidP="0066347B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：对码中</w:t>
            </w:r>
          </w:p>
          <w:p w:rsidR="0066347B" w:rsidRPr="003E1892" w:rsidRDefault="0066347B" w:rsidP="0066347B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0x03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：同步中</w:t>
            </w:r>
          </w:p>
          <w:p w:rsidR="0066347B" w:rsidRPr="003E1892" w:rsidRDefault="0066347B" w:rsidP="0066347B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：已同步</w:t>
            </w:r>
          </w:p>
          <w:p w:rsidR="0066347B" w:rsidRPr="003E1892" w:rsidRDefault="0066347B" w:rsidP="0066347B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0x05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：待机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中</w:t>
            </w:r>
          </w:p>
          <w:p w:rsidR="0066347B" w:rsidRPr="00F7164D" w:rsidRDefault="0066347B" w:rsidP="0066347B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F7164D">
              <w:rPr>
                <w:rFonts w:ascii="宋体" w:hAnsi="宋体" w:cs="宋体"/>
                <w:b/>
                <w:bCs/>
                <w:sz w:val="18"/>
              </w:rPr>
              <w:t>06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高频头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等待更新</w:t>
            </w:r>
          </w:p>
          <w:p w:rsidR="0066347B" w:rsidRPr="00F7164D" w:rsidRDefault="0066347B" w:rsidP="0066347B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0x07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高频头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更新中</w:t>
            </w:r>
          </w:p>
          <w:p w:rsidR="0066347B" w:rsidRDefault="0066347B" w:rsidP="0066347B">
            <w:pPr>
              <w:ind w:firstLineChars="196" w:firstLine="353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</w:t>
            </w:r>
            <w:r w:rsidRPr="008D72C6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x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08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：无线更新接收机</w:t>
            </w:r>
          </w:p>
          <w:p w:rsidR="0019197E" w:rsidRPr="008D72C6" w:rsidRDefault="0019197E" w:rsidP="0066347B">
            <w:pPr>
              <w:ind w:firstLineChars="196" w:firstLine="353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0x0</w:t>
            </w:r>
            <w: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9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无线更新接收机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失败</w:t>
            </w:r>
          </w:p>
          <w:p w:rsidR="0066347B" w:rsidRPr="008D72C6" w:rsidRDefault="0066347B" w:rsidP="0066347B">
            <w:pPr>
              <w:ind w:firstLineChars="196" w:firstLine="353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 w:rsidRPr="008D72C6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 w:rsidR="0019197E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A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：高频头射频测试</w:t>
            </w:r>
          </w:p>
          <w:p w:rsidR="0066347B" w:rsidRPr="00F7164D" w:rsidRDefault="0066347B" w:rsidP="009823B5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9823B5">
              <w:rPr>
                <w:rFonts w:ascii="宋体" w:hAnsi="宋体" w:cs="宋体"/>
                <w:b/>
                <w:bCs/>
                <w:sz w:val="18"/>
              </w:rPr>
              <w:t>FF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：硬件测试模式</w:t>
            </w:r>
          </w:p>
        </w:tc>
        <w:tc>
          <w:tcPr>
            <w:tcW w:w="1286" w:type="dxa"/>
            <w:vMerge/>
            <w:shd w:val="clear" w:color="auto" w:fill="auto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6347B" w:rsidRPr="00413531" w:rsidTr="0066347B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66347B" w:rsidRPr="00413531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F134E4" w:rsidRDefault="00F134E4" w:rsidP="00F134E4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C6E48" w:rsidRDefault="007C6E48" w:rsidP="00F134E4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C6E48" w:rsidRPr="006D5290" w:rsidRDefault="007C6E48" w:rsidP="00F134E4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F134E4" w:rsidRPr="006A266F" w:rsidTr="004F53D5">
        <w:trPr>
          <w:trHeight w:val="300"/>
        </w:trPr>
        <w:tc>
          <w:tcPr>
            <w:tcW w:w="1305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F134E4" w:rsidRPr="006A266F" w:rsidRDefault="00F134E4" w:rsidP="004F53D5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F134E4" w:rsidRPr="00A5344C" w:rsidTr="004F53D5">
        <w:trPr>
          <w:trHeight w:val="300"/>
        </w:trPr>
        <w:tc>
          <w:tcPr>
            <w:tcW w:w="1305" w:type="dxa"/>
            <w:shd w:val="clear" w:color="auto" w:fill="FFC00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F134E4" w:rsidRPr="003E1892" w:rsidRDefault="002A2549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</w:rPr>
              <w:t>0X03</w:t>
            </w:r>
          </w:p>
        </w:tc>
        <w:tc>
          <w:tcPr>
            <w:tcW w:w="4818" w:type="dxa"/>
            <w:shd w:val="clear" w:color="auto" w:fill="FFC000"/>
          </w:tcPr>
          <w:p w:rsidR="00F134E4" w:rsidRPr="00A5344C" w:rsidRDefault="00F134E4" w:rsidP="001B7FED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发送消息至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6347B" w:rsidRDefault="0066347B" w:rsidP="0066347B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66347B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66347B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66347B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66347B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134E4" w:rsidRPr="00A5344C" w:rsidRDefault="0066347B" w:rsidP="0066347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模块状态改变时，主动通知遥控器</w:t>
            </w:r>
          </w:p>
        </w:tc>
      </w:tr>
      <w:tr w:rsidR="00F134E4" w:rsidRPr="00A5344C" w:rsidTr="004F53D5">
        <w:trPr>
          <w:trHeight w:val="300"/>
        </w:trPr>
        <w:tc>
          <w:tcPr>
            <w:tcW w:w="1305" w:type="dxa"/>
            <w:shd w:val="clear" w:color="auto" w:fill="92D05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E5224C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4818" w:type="dxa"/>
            <w:shd w:val="clear" w:color="auto" w:fill="92D050"/>
          </w:tcPr>
          <w:p w:rsidR="00F134E4" w:rsidRPr="00A5344C" w:rsidRDefault="00F134E4" w:rsidP="004F53D5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模块状态</w:t>
            </w:r>
          </w:p>
        </w:tc>
        <w:tc>
          <w:tcPr>
            <w:tcW w:w="1286" w:type="dxa"/>
            <w:vMerge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134E4" w:rsidRPr="00A5344C" w:rsidTr="004F53D5">
        <w:trPr>
          <w:trHeight w:val="300"/>
        </w:trPr>
        <w:tc>
          <w:tcPr>
            <w:tcW w:w="1305" w:type="dxa"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F134E4" w:rsidRPr="00F134E4" w:rsidRDefault="00F134E4" w:rsidP="00F134E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模块状态：</w:t>
            </w:r>
          </w:p>
          <w:p w:rsidR="00F134E4" w:rsidRPr="007E213F" w:rsidRDefault="007E213F" w:rsidP="007E213F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9C005E">
              <w:rPr>
                <w:rFonts w:ascii="宋体" w:hAnsi="宋体" w:cs="宋体" w:hint="eastAsia"/>
                <w:b/>
                <w:bCs/>
                <w:sz w:val="18"/>
              </w:rPr>
              <w:t>硬件</w:t>
            </w:r>
            <w:r w:rsidR="00F134E4" w:rsidRPr="007E213F">
              <w:rPr>
                <w:rFonts w:ascii="宋体" w:hAnsi="宋体" w:cs="宋体" w:hint="eastAsia"/>
                <w:b/>
                <w:bCs/>
                <w:sz w:val="18"/>
              </w:rPr>
              <w:t>错误</w:t>
            </w:r>
          </w:p>
          <w:p w:rsidR="00F134E4" w:rsidRPr="007E213F" w:rsidRDefault="007E213F" w:rsidP="007E213F">
            <w:pPr>
              <w:ind w:left="360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F134E4" w:rsidRPr="007E213F">
              <w:rPr>
                <w:rFonts w:ascii="宋体" w:hAnsi="宋体" w:cs="宋体" w:hint="eastAsia"/>
                <w:b/>
                <w:bCs/>
                <w:sz w:val="18"/>
              </w:rPr>
              <w:t>对码</w:t>
            </w:r>
            <w:r w:rsidR="00AE0188" w:rsidRPr="007E213F">
              <w:rPr>
                <w:rFonts w:ascii="宋体" w:hAnsi="宋体" w:cs="宋体" w:hint="eastAsia"/>
                <w:b/>
                <w:bCs/>
                <w:sz w:val="18"/>
              </w:rPr>
              <w:t>中</w:t>
            </w:r>
          </w:p>
          <w:p w:rsidR="00F134E4" w:rsidRPr="007E213F" w:rsidRDefault="007E213F" w:rsidP="007E213F">
            <w:pPr>
              <w:ind w:left="360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0x03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F134E4" w:rsidRPr="007E213F">
              <w:rPr>
                <w:rFonts w:ascii="宋体" w:hAnsi="宋体" w:cs="宋体" w:hint="eastAsia"/>
                <w:b/>
                <w:bCs/>
                <w:sz w:val="18"/>
              </w:rPr>
              <w:t>同步中</w:t>
            </w:r>
          </w:p>
          <w:p w:rsidR="00F134E4" w:rsidRPr="007E213F" w:rsidRDefault="007E213F" w:rsidP="007E213F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0x04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F134E4" w:rsidRPr="007E213F">
              <w:rPr>
                <w:rFonts w:ascii="宋体" w:hAnsi="宋体" w:cs="宋体" w:hint="eastAsia"/>
                <w:b/>
                <w:bCs/>
                <w:sz w:val="18"/>
              </w:rPr>
              <w:t>已同步</w:t>
            </w:r>
          </w:p>
          <w:p w:rsidR="00B75528" w:rsidRDefault="007E213F" w:rsidP="007E213F">
            <w:pPr>
              <w:ind w:firstLineChars="195" w:firstLine="351"/>
              <w:rPr>
                <w:rFonts w:ascii="宋体" w:hAnsi="宋体" w:cs="宋体"/>
                <w:b/>
                <w:bCs/>
                <w:sz w:val="18"/>
              </w:rPr>
            </w:pPr>
            <w:r w:rsidRPr="007E213F">
              <w:rPr>
                <w:rFonts w:ascii="宋体" w:hAnsi="宋体" w:cs="宋体" w:hint="eastAsia"/>
                <w:b/>
                <w:bCs/>
                <w:sz w:val="18"/>
              </w:rPr>
              <w:t>0x05</w:t>
            </w:r>
            <w:r w:rsidRPr="007E213F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B75528" w:rsidRPr="007E213F">
              <w:rPr>
                <w:rFonts w:ascii="宋体" w:hAnsi="宋体" w:cs="宋体" w:hint="eastAsia"/>
                <w:b/>
                <w:bCs/>
                <w:sz w:val="18"/>
              </w:rPr>
              <w:t>待机</w:t>
            </w:r>
            <w:r w:rsidR="00B75528" w:rsidRPr="007E213F">
              <w:rPr>
                <w:rFonts w:ascii="宋体" w:hAnsi="宋体" w:cs="宋体"/>
                <w:b/>
                <w:bCs/>
                <w:sz w:val="18"/>
              </w:rPr>
              <w:t>中</w:t>
            </w:r>
          </w:p>
          <w:p w:rsidR="003E1892" w:rsidRPr="00F7164D" w:rsidRDefault="003E1892" w:rsidP="003E189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F7164D">
              <w:rPr>
                <w:rFonts w:ascii="宋体" w:hAnsi="宋体" w:cs="宋体"/>
                <w:b/>
                <w:bCs/>
                <w:sz w:val="18"/>
              </w:rPr>
              <w:t>06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9C005E"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高频头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等待更新</w:t>
            </w:r>
          </w:p>
          <w:p w:rsidR="003E1892" w:rsidRPr="00F7164D" w:rsidRDefault="003E1892" w:rsidP="003E1892">
            <w:pPr>
              <w:ind w:firstLineChars="196" w:firstLine="353"/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0x07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9C005E"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高频头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更新中</w:t>
            </w:r>
          </w:p>
          <w:p w:rsidR="00F7164D" w:rsidRPr="008D72C6" w:rsidRDefault="00F7164D" w:rsidP="003E1892">
            <w:pPr>
              <w:ind w:firstLineChars="196" w:firstLine="353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</w:t>
            </w:r>
            <w:r w:rsidRPr="008D72C6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x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08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：无线更新接收机</w:t>
            </w:r>
          </w:p>
          <w:p w:rsidR="009823B5" w:rsidRPr="008D72C6" w:rsidRDefault="009823B5" w:rsidP="009823B5">
            <w:pPr>
              <w:ind w:firstLineChars="196" w:firstLine="353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0x0</w:t>
            </w:r>
            <w: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9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无线更新接收机</w:t>
            </w:r>
            <w:r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失败</w:t>
            </w:r>
          </w:p>
          <w:p w:rsidR="009823B5" w:rsidRPr="008D72C6" w:rsidRDefault="009823B5" w:rsidP="009823B5">
            <w:pPr>
              <w:ind w:firstLineChars="196" w:firstLine="353"/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 w:rsidRPr="008D72C6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A</w:t>
            </w:r>
            <w:r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：高频头射频测试</w:t>
            </w:r>
          </w:p>
          <w:p w:rsidR="003E1892" w:rsidRPr="00991E63" w:rsidRDefault="00AF642C" w:rsidP="009823B5">
            <w:pPr>
              <w:ind w:firstLineChars="195" w:firstLine="351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9823B5">
              <w:rPr>
                <w:rFonts w:ascii="宋体" w:hAnsi="宋体" w:cs="宋体"/>
                <w:b/>
                <w:bCs/>
                <w:sz w:val="18"/>
              </w:rPr>
              <w:t>FF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：硬件测试模式</w:t>
            </w:r>
          </w:p>
        </w:tc>
        <w:tc>
          <w:tcPr>
            <w:tcW w:w="1286" w:type="dxa"/>
            <w:vMerge/>
            <w:shd w:val="clear" w:color="auto" w:fill="auto"/>
          </w:tcPr>
          <w:p w:rsidR="00F134E4" w:rsidRPr="00A5344C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134E4" w:rsidRPr="00413531" w:rsidTr="004F53D5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F134E4" w:rsidRPr="00413531" w:rsidRDefault="00F134E4" w:rsidP="004F53D5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tbl>
      <w:tblPr>
        <w:tblpPr w:leftFromText="180" w:rightFromText="180" w:vertAnchor="text" w:horzAnchor="margin" w:tblpY="123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66347B" w:rsidRPr="006A266F" w:rsidTr="0066347B">
        <w:trPr>
          <w:trHeight w:val="300"/>
        </w:trPr>
        <w:tc>
          <w:tcPr>
            <w:tcW w:w="1305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66347B" w:rsidRPr="006A266F" w:rsidRDefault="0066347B" w:rsidP="0066347B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6347B" w:rsidRPr="00A5344C" w:rsidTr="0066347B">
        <w:trPr>
          <w:trHeight w:val="300"/>
        </w:trPr>
        <w:tc>
          <w:tcPr>
            <w:tcW w:w="1305" w:type="dxa"/>
            <w:shd w:val="clear" w:color="auto" w:fill="FFC000"/>
          </w:tcPr>
          <w:p w:rsidR="0066347B" w:rsidRPr="003E1892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66347B" w:rsidRPr="003E1892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66347B" w:rsidRPr="003E1892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</w:rPr>
              <w:t>0x20</w:t>
            </w:r>
          </w:p>
        </w:tc>
        <w:tc>
          <w:tcPr>
            <w:tcW w:w="4818" w:type="dxa"/>
            <w:shd w:val="clear" w:color="auto" w:fill="FFC000"/>
          </w:tcPr>
          <w:p w:rsidR="0066347B" w:rsidRPr="003E1892" w:rsidRDefault="0066347B" w:rsidP="0066347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不带参数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6347B" w:rsidRPr="00A5344C" w:rsidTr="0066347B">
        <w:trPr>
          <w:trHeight w:val="300"/>
        </w:trPr>
        <w:tc>
          <w:tcPr>
            <w:tcW w:w="1305" w:type="dxa"/>
            <w:shd w:val="clear" w:color="auto" w:fill="92D050"/>
          </w:tcPr>
          <w:p w:rsidR="0066347B" w:rsidRPr="003E1892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66347B" w:rsidRPr="003E1892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66347B" w:rsidRPr="003E1892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4818" w:type="dxa"/>
            <w:shd w:val="clear" w:color="auto" w:fill="92D050"/>
          </w:tcPr>
          <w:p w:rsidR="0066347B" w:rsidRPr="003E1892" w:rsidRDefault="0066347B" w:rsidP="0066347B">
            <w:pPr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/>
                <w:b/>
                <w:bCs/>
                <w:sz w:val="18"/>
              </w:rPr>
              <w:t>RF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模块状态</w:t>
            </w:r>
          </w:p>
        </w:tc>
        <w:tc>
          <w:tcPr>
            <w:tcW w:w="1286" w:type="dxa"/>
            <w:vMerge/>
            <w:shd w:val="clear" w:color="auto" w:fill="auto"/>
          </w:tcPr>
          <w:p w:rsidR="0066347B" w:rsidRPr="00A5344C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6347B" w:rsidRPr="00413531" w:rsidTr="0066347B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66347B" w:rsidRPr="00413531" w:rsidRDefault="0066347B" w:rsidP="0066347B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66347B" w:rsidRDefault="0066347B" w:rsidP="00B75528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632BBD" w:rsidRDefault="00632BBD">
      <w:pPr>
        <w:widowControl/>
        <w:jc w:val="left"/>
        <w:rPr>
          <w:rFonts w:cs="Arial"/>
          <w:b/>
          <w:bCs/>
          <w:color w:val="000000"/>
        </w:rPr>
      </w:pPr>
      <w:r>
        <w:br w:type="page"/>
      </w:r>
    </w:p>
    <w:p w:rsidR="006D5290" w:rsidRPr="003D6323" w:rsidRDefault="00781ACF" w:rsidP="006D5290">
      <w:pPr>
        <w:pStyle w:val="3"/>
        <w:rPr>
          <w:sz w:val="24"/>
          <w:szCs w:val="24"/>
        </w:rPr>
      </w:pPr>
      <w:bookmarkStart w:id="23" w:name="_Toc114495966"/>
      <w:r>
        <w:rPr>
          <w:rFonts w:hint="eastAsia"/>
          <w:sz w:val="24"/>
          <w:szCs w:val="24"/>
        </w:rPr>
        <w:lastRenderedPageBreak/>
        <w:t>4</w:t>
      </w:r>
      <w:r w:rsidR="006D5290" w:rsidRPr="003D6323">
        <w:rPr>
          <w:rFonts w:hint="eastAsia"/>
          <w:sz w:val="24"/>
          <w:szCs w:val="24"/>
        </w:rPr>
        <w:t>.</w:t>
      </w:r>
      <w:r w:rsidR="007E14DE">
        <w:rPr>
          <w:rFonts w:hint="eastAsia"/>
          <w:sz w:val="24"/>
          <w:szCs w:val="24"/>
        </w:rPr>
        <w:t>3</w:t>
      </w:r>
      <w:r w:rsidR="00E87657">
        <w:rPr>
          <w:sz w:val="24"/>
          <w:szCs w:val="24"/>
        </w:rPr>
        <w:t xml:space="preserve"> RF</w:t>
      </w:r>
      <w:r w:rsidR="007E14DE">
        <w:rPr>
          <w:rFonts w:hint="eastAsia"/>
          <w:sz w:val="24"/>
          <w:szCs w:val="24"/>
        </w:rPr>
        <w:t>模块</w:t>
      </w:r>
      <w:r w:rsidR="009C005E">
        <w:rPr>
          <w:rFonts w:hint="eastAsia"/>
          <w:sz w:val="24"/>
          <w:szCs w:val="24"/>
        </w:rPr>
        <w:t>模式</w:t>
      </w:r>
      <w:r w:rsidR="007E14DE">
        <w:rPr>
          <w:rFonts w:hint="eastAsia"/>
          <w:sz w:val="24"/>
          <w:szCs w:val="24"/>
        </w:rPr>
        <w:t>设置</w:t>
      </w:r>
      <w:bookmarkEnd w:id="23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6D5290" w:rsidTr="00FD4AD2">
        <w:trPr>
          <w:trHeight w:val="300"/>
        </w:trPr>
        <w:tc>
          <w:tcPr>
            <w:tcW w:w="1305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F81322" w:rsidRPr="00413531" w:rsidTr="00FD4AD2">
        <w:trPr>
          <w:trHeight w:val="300"/>
        </w:trPr>
        <w:tc>
          <w:tcPr>
            <w:tcW w:w="1305" w:type="dxa"/>
            <w:shd w:val="clear" w:color="auto" w:fill="FFC000"/>
          </w:tcPr>
          <w:p w:rsidR="00F81322" w:rsidRPr="00A5344C" w:rsidRDefault="00F81322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F81322" w:rsidRPr="00A5344C" w:rsidRDefault="00F81322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F81322" w:rsidRPr="00A5344C" w:rsidRDefault="00F81322" w:rsidP="008716EA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x02</w:t>
            </w:r>
          </w:p>
        </w:tc>
        <w:tc>
          <w:tcPr>
            <w:tcW w:w="4818" w:type="dxa"/>
            <w:shd w:val="clear" w:color="auto" w:fill="FFC000"/>
          </w:tcPr>
          <w:p w:rsidR="00F81322" w:rsidRPr="00A5344C" w:rsidRDefault="00F81322" w:rsidP="006D52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对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进行设置，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模块带参数应答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070275" w:rsidRDefault="00070275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070275" w:rsidRDefault="00070275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F81322" w:rsidRPr="00A5344C" w:rsidRDefault="00070275" w:rsidP="00070275">
            <w:pPr>
              <w:jc w:val="left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模式不存在优先级，可以任意切换</w:t>
            </w:r>
          </w:p>
        </w:tc>
      </w:tr>
      <w:tr w:rsidR="00F81322" w:rsidRPr="00413531" w:rsidTr="007E14DE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F81322" w:rsidRPr="00A5344C" w:rsidRDefault="00F81322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F81322" w:rsidRPr="00A5344C" w:rsidRDefault="00F81322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F81322" w:rsidRPr="00A5344C" w:rsidRDefault="00F81322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F81322" w:rsidRPr="00A5344C" w:rsidRDefault="00F81322" w:rsidP="007E14D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模块状态设置</w:t>
            </w:r>
          </w:p>
        </w:tc>
        <w:tc>
          <w:tcPr>
            <w:tcW w:w="1286" w:type="dxa"/>
            <w:vMerge/>
            <w:shd w:val="clear" w:color="auto" w:fill="auto"/>
          </w:tcPr>
          <w:p w:rsidR="00F81322" w:rsidRPr="00A5344C" w:rsidRDefault="00F81322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81322" w:rsidRPr="00413531" w:rsidTr="007E14DE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F81322" w:rsidRPr="00A5344C" w:rsidRDefault="00F81322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FFFFFF" w:themeFill="background1"/>
          </w:tcPr>
          <w:p w:rsidR="00F81322" w:rsidRPr="00A5344C" w:rsidRDefault="00F81322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F81322" w:rsidRPr="00A5344C" w:rsidRDefault="00F81322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F81322" w:rsidRDefault="00F81322" w:rsidP="007E14D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：进入待机模式</w:t>
            </w:r>
            <w:r w:rsidR="00686E04"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 w:rsidR="00686E04" w:rsidRPr="00686E04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进入待机模式后不能再发送实时数据（如通道值），否则会进入正常通信模式</w:t>
            </w:r>
            <w:r w:rsidR="00686E04">
              <w:rPr>
                <w:rFonts w:ascii="宋体" w:hAnsi="宋体" w:cs="宋体" w:hint="eastAsia"/>
                <w:b/>
                <w:bCs/>
                <w:sz w:val="18"/>
              </w:rPr>
              <w:t>)</w:t>
            </w:r>
          </w:p>
          <w:p w:rsidR="006A1503" w:rsidRDefault="006A1503" w:rsidP="006A1503">
            <w:pPr>
              <w:rPr>
                <w:rFonts w:ascii="宋体" w:hAnsi="宋体" w:cs="宋体"/>
                <w:b/>
                <w:bCs/>
                <w:sz w:val="18"/>
              </w:rPr>
            </w:pP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：进入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对码</w:t>
            </w:r>
            <w:r w:rsidRPr="00F7164D">
              <w:rPr>
                <w:rFonts w:ascii="宋体" w:hAnsi="宋体" w:cs="宋体" w:hint="eastAsia"/>
                <w:b/>
                <w:bCs/>
                <w:sz w:val="18"/>
              </w:rPr>
              <w:t>模式</w:t>
            </w:r>
            <w:r w:rsidR="0018056D"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 w:rsidR="0018056D">
              <w:rPr>
                <w:rFonts w:ascii="宋体" w:hAnsi="宋体" w:cs="宋体" w:hint="eastAsia"/>
                <w:b/>
                <w:bCs/>
                <w:sz w:val="18"/>
              </w:rPr>
              <w:t>对码成功后自动进入正常通信状态</w:t>
            </w:r>
            <w:r w:rsidR="000D64EA">
              <w:rPr>
                <w:rFonts w:ascii="宋体" w:hAnsi="宋体" w:cs="宋体" w:hint="eastAsia"/>
                <w:b/>
                <w:bCs/>
                <w:sz w:val="18"/>
              </w:rPr>
              <w:t>，单向除外</w:t>
            </w:r>
            <w:r w:rsidR="0018056D">
              <w:rPr>
                <w:rFonts w:ascii="宋体" w:hAnsi="宋体" w:cs="宋体"/>
                <w:b/>
                <w:bCs/>
                <w:sz w:val="18"/>
              </w:rPr>
              <w:t>)</w:t>
            </w:r>
          </w:p>
          <w:p w:rsidR="00F81322" w:rsidRDefault="006A1503" w:rsidP="007E14D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0x03</w:t>
            </w:r>
            <w:r w:rsidR="00F81322">
              <w:rPr>
                <w:rFonts w:ascii="宋体" w:hAnsi="宋体" w:cs="宋体" w:hint="eastAsia"/>
                <w:b/>
                <w:bCs/>
                <w:sz w:val="18"/>
              </w:rPr>
              <w:t>：进入正常通信模式</w:t>
            </w:r>
          </w:p>
          <w:p w:rsidR="00F81322" w:rsidRDefault="00241644" w:rsidP="00F73F9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0x04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：进入更新接收机模式</w:t>
            </w:r>
            <w:r w:rsidR="00DE7DA0"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 w:rsidR="00DE7DA0">
              <w:rPr>
                <w:rFonts w:ascii="宋体" w:hAnsi="宋体" w:cs="宋体" w:hint="eastAsia"/>
                <w:b/>
                <w:bCs/>
                <w:sz w:val="18"/>
              </w:rPr>
              <w:t>更新完成自动进入待机状态</w:t>
            </w:r>
            <w:r w:rsidR="00B92B03">
              <w:rPr>
                <w:rFonts w:ascii="宋体" w:hAnsi="宋体" w:cs="宋体" w:hint="eastAsia"/>
                <w:b/>
                <w:bCs/>
                <w:sz w:val="18"/>
              </w:rPr>
              <w:t>，失败进入</w:t>
            </w:r>
            <w:r w:rsidR="0019197E" w:rsidRPr="008D72C6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无线更新接收机</w:t>
            </w:r>
            <w:r w:rsidR="0019197E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失败</w:t>
            </w:r>
            <w:r w:rsidR="00B92B03">
              <w:rPr>
                <w:rFonts w:ascii="宋体" w:hAnsi="宋体" w:cs="宋体" w:hint="eastAsia"/>
                <w:b/>
                <w:bCs/>
                <w:sz w:val="18"/>
              </w:rPr>
              <w:t>状态</w:t>
            </w:r>
            <w:r w:rsidR="00DE7DA0">
              <w:rPr>
                <w:rFonts w:ascii="宋体" w:hAnsi="宋体" w:cs="宋体"/>
                <w:b/>
                <w:bCs/>
                <w:sz w:val="18"/>
              </w:rPr>
              <w:t>)</w:t>
            </w:r>
          </w:p>
          <w:p w:rsidR="00F73F9B" w:rsidRPr="006A1503" w:rsidRDefault="00F73F9B" w:rsidP="00F73F9B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 w:rsidRPr="006A1503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0x55</w:t>
            </w:r>
            <w:r w:rsidRPr="006A1503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：进入硬件测试模式</w:t>
            </w: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（内部）</w:t>
            </w:r>
          </w:p>
        </w:tc>
        <w:tc>
          <w:tcPr>
            <w:tcW w:w="1286" w:type="dxa"/>
            <w:vMerge/>
            <w:shd w:val="clear" w:color="auto" w:fill="auto"/>
          </w:tcPr>
          <w:p w:rsidR="00F81322" w:rsidRPr="00A5344C" w:rsidRDefault="00F81322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E14DE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7E14DE" w:rsidRPr="00413531" w:rsidRDefault="007E14DE" w:rsidP="007E14D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6D5290" w:rsidRPr="006D5290" w:rsidRDefault="006D5290" w:rsidP="006D5290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6D5290" w:rsidRPr="006A266F" w:rsidTr="00FD4AD2">
        <w:trPr>
          <w:trHeight w:val="300"/>
        </w:trPr>
        <w:tc>
          <w:tcPr>
            <w:tcW w:w="1305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A5344C" w:rsidTr="00FD4AD2">
        <w:trPr>
          <w:trHeight w:val="300"/>
        </w:trPr>
        <w:tc>
          <w:tcPr>
            <w:tcW w:w="1305" w:type="dxa"/>
            <w:shd w:val="clear" w:color="auto" w:fill="FFC00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502098"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6D5290" w:rsidRPr="00A5344C" w:rsidRDefault="001B7FED" w:rsidP="006D52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带参数应答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A5344C" w:rsidTr="00FD4AD2">
        <w:trPr>
          <w:trHeight w:val="300"/>
        </w:trPr>
        <w:tc>
          <w:tcPr>
            <w:tcW w:w="1305" w:type="dxa"/>
            <w:shd w:val="clear" w:color="auto" w:fill="92D05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58356F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7E14DE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818" w:type="dxa"/>
            <w:shd w:val="clear" w:color="auto" w:fill="92D050"/>
          </w:tcPr>
          <w:p w:rsidR="006D5290" w:rsidRPr="00A5344C" w:rsidRDefault="00E87657" w:rsidP="007E14D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="007E14DE">
              <w:rPr>
                <w:rFonts w:ascii="宋体" w:hAnsi="宋体" w:cs="宋体" w:hint="eastAsia"/>
                <w:b/>
                <w:bCs/>
                <w:sz w:val="18"/>
              </w:rPr>
              <w:t>状态设置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A5344C" w:rsidTr="00FD4AD2">
        <w:trPr>
          <w:trHeight w:val="300"/>
        </w:trPr>
        <w:tc>
          <w:tcPr>
            <w:tcW w:w="1305" w:type="dxa"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6D5290" w:rsidRPr="003E1892" w:rsidRDefault="00407F6B" w:rsidP="006D52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C22157" w:rsidRPr="003E1892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：未</w:t>
            </w:r>
            <w:r w:rsidR="008716EA" w:rsidRPr="003E1892">
              <w:rPr>
                <w:rFonts w:ascii="宋体" w:hAnsi="宋体" w:cs="宋体" w:hint="eastAsia"/>
                <w:b/>
                <w:bCs/>
                <w:sz w:val="18"/>
              </w:rPr>
              <w:t>成功</w:t>
            </w:r>
            <w:r w:rsidR="008428C4" w:rsidRPr="003E1892">
              <w:rPr>
                <w:rFonts w:ascii="宋体" w:hAnsi="宋体" w:cs="宋体" w:hint="eastAsia"/>
                <w:b/>
                <w:bCs/>
                <w:sz w:val="18"/>
              </w:rPr>
              <w:t xml:space="preserve">  </w:t>
            </w:r>
            <w:r w:rsidR="00C22157" w:rsidRPr="003E1892"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8716EA" w:rsidRPr="003E1892">
              <w:rPr>
                <w:rFonts w:ascii="宋体" w:hAnsi="宋体" w:cs="宋体" w:hint="eastAsia"/>
                <w:b/>
                <w:bCs/>
                <w:sz w:val="18"/>
              </w:rPr>
              <w:t>已成功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；</w:t>
            </w:r>
          </w:p>
        </w:tc>
        <w:tc>
          <w:tcPr>
            <w:tcW w:w="1286" w:type="dxa"/>
            <w:vMerge/>
            <w:shd w:val="clear" w:color="auto" w:fill="auto"/>
          </w:tcPr>
          <w:p w:rsidR="006D5290" w:rsidRPr="00A5344C" w:rsidRDefault="006D5290" w:rsidP="006D529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6D5290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6D5290" w:rsidRPr="00413531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6D5290" w:rsidRPr="003D6323" w:rsidRDefault="00781ACF" w:rsidP="006D5290">
      <w:pPr>
        <w:pStyle w:val="3"/>
        <w:rPr>
          <w:sz w:val="24"/>
          <w:szCs w:val="24"/>
        </w:rPr>
      </w:pPr>
      <w:bookmarkStart w:id="24" w:name="_Toc114495967"/>
      <w:r>
        <w:rPr>
          <w:rFonts w:hint="eastAsia"/>
          <w:sz w:val="24"/>
          <w:szCs w:val="24"/>
        </w:rPr>
        <w:t>4</w:t>
      </w:r>
      <w:r w:rsidR="006D5290" w:rsidRPr="003D6323">
        <w:rPr>
          <w:rFonts w:hint="eastAsia"/>
          <w:sz w:val="24"/>
          <w:szCs w:val="24"/>
        </w:rPr>
        <w:t>.</w:t>
      </w:r>
      <w:r w:rsidR="002268D8">
        <w:rPr>
          <w:rFonts w:hint="eastAsia"/>
          <w:sz w:val="24"/>
          <w:szCs w:val="24"/>
        </w:rPr>
        <w:t>4</w:t>
      </w:r>
      <w:r w:rsidR="003D1C2E" w:rsidRPr="003D1C2E">
        <w:rPr>
          <w:rFonts w:ascii="宋体" w:hAnsi="宋体" w:cs="宋体" w:hint="eastAsia"/>
          <w:color w:val="auto"/>
          <w:sz w:val="18"/>
          <w:szCs w:val="24"/>
        </w:rPr>
        <w:t xml:space="preserve"> </w:t>
      </w:r>
      <w:r w:rsidR="003D1C2E" w:rsidRPr="003D1C2E">
        <w:rPr>
          <w:rFonts w:hint="eastAsia"/>
          <w:sz w:val="24"/>
          <w:szCs w:val="24"/>
        </w:rPr>
        <w:t>RF</w:t>
      </w:r>
      <w:r w:rsidR="003D1C2E" w:rsidRPr="003D1C2E">
        <w:rPr>
          <w:rFonts w:hint="eastAsia"/>
          <w:sz w:val="24"/>
          <w:szCs w:val="24"/>
        </w:rPr>
        <w:t>模块对码参数配置</w:t>
      </w:r>
      <w:bookmarkEnd w:id="24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1174"/>
        <w:gridCol w:w="1106"/>
        <w:gridCol w:w="4866"/>
        <w:gridCol w:w="1161"/>
      </w:tblGrid>
      <w:tr w:rsidR="006D5290" w:rsidTr="009B520C">
        <w:trPr>
          <w:trHeight w:val="300"/>
        </w:trPr>
        <w:tc>
          <w:tcPr>
            <w:tcW w:w="1467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74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06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66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61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B97817" w:rsidRPr="00413531" w:rsidTr="009B520C">
        <w:trPr>
          <w:trHeight w:val="300"/>
        </w:trPr>
        <w:tc>
          <w:tcPr>
            <w:tcW w:w="1467" w:type="dxa"/>
            <w:shd w:val="clear" w:color="auto" w:fill="FFC000"/>
          </w:tcPr>
          <w:p w:rsidR="00B97817" w:rsidRPr="00A5344C" w:rsidRDefault="00B97817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74" w:type="dxa"/>
            <w:shd w:val="clear" w:color="auto" w:fill="FFC000"/>
          </w:tcPr>
          <w:p w:rsidR="00B97817" w:rsidRPr="00A5344C" w:rsidRDefault="00B97817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shd w:val="clear" w:color="auto" w:fill="FFC000"/>
          </w:tcPr>
          <w:p w:rsidR="00B97817" w:rsidRPr="00A5344C" w:rsidRDefault="00B97817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x02</w:t>
            </w:r>
          </w:p>
        </w:tc>
        <w:tc>
          <w:tcPr>
            <w:tcW w:w="4866" w:type="dxa"/>
            <w:shd w:val="clear" w:color="auto" w:fill="FFC000"/>
          </w:tcPr>
          <w:p w:rsidR="00B97817" w:rsidRPr="00A5344C" w:rsidRDefault="00B97817" w:rsidP="00FD4AD2">
            <w:pPr>
              <w:rPr>
                <w:rFonts w:ascii="宋体" w:hAnsi="宋体" w:cs="宋体"/>
                <w:b/>
                <w:bCs/>
                <w:sz w:val="18"/>
              </w:rPr>
            </w:pP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对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进行设置，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模块带参数应答</w:t>
            </w:r>
          </w:p>
        </w:tc>
        <w:tc>
          <w:tcPr>
            <w:tcW w:w="1161" w:type="dxa"/>
            <w:vMerge w:val="restart"/>
            <w:shd w:val="clear" w:color="auto" w:fill="auto"/>
          </w:tcPr>
          <w:p w:rsidR="00F468F2" w:rsidRDefault="00F468F2" w:rsidP="00AA7E8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AA7E8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AA7E8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AA7E8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AA7E8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AA7E8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B97817" w:rsidRPr="00A5344C" w:rsidRDefault="00B97817" w:rsidP="00AA7E8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模块配置需对码成功后才能生效</w:t>
            </w:r>
          </w:p>
        </w:tc>
      </w:tr>
      <w:tr w:rsidR="00B97817" w:rsidRPr="00413531" w:rsidTr="009B520C">
        <w:trPr>
          <w:trHeight w:val="300"/>
        </w:trPr>
        <w:tc>
          <w:tcPr>
            <w:tcW w:w="1467" w:type="dxa"/>
            <w:tcBorders>
              <w:bottom w:val="single" w:sz="4" w:space="0" w:color="auto"/>
            </w:tcBorders>
            <w:shd w:val="clear" w:color="auto" w:fill="92D050"/>
          </w:tcPr>
          <w:p w:rsidR="00B97817" w:rsidRPr="00A5344C" w:rsidRDefault="00B97817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92D050"/>
          </w:tcPr>
          <w:p w:rsidR="00B97817" w:rsidRPr="00A5344C" w:rsidRDefault="00B97817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92D050"/>
          </w:tcPr>
          <w:p w:rsidR="00B97817" w:rsidRPr="00A5344C" w:rsidRDefault="00B97817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</w:tc>
        <w:tc>
          <w:tcPr>
            <w:tcW w:w="4866" w:type="dxa"/>
            <w:tcBorders>
              <w:bottom w:val="single" w:sz="4" w:space="0" w:color="auto"/>
            </w:tcBorders>
            <w:shd w:val="clear" w:color="auto" w:fill="92D050"/>
          </w:tcPr>
          <w:p w:rsidR="00B97817" w:rsidRPr="00A5344C" w:rsidRDefault="003D1C2E" w:rsidP="003D1C2E">
            <w:pPr>
              <w:rPr>
                <w:rFonts w:ascii="宋体" w:hAnsi="宋体" w:cs="宋体"/>
                <w:b/>
                <w:bCs/>
                <w:sz w:val="18"/>
              </w:rPr>
            </w:pPr>
            <w:r w:rsidRPr="003D1C2E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3D1C2E">
              <w:rPr>
                <w:rFonts w:ascii="宋体" w:hAnsi="宋体" w:cs="宋体" w:hint="eastAsia"/>
                <w:b/>
                <w:bCs/>
                <w:sz w:val="18"/>
              </w:rPr>
              <w:t>模块对码参数配置</w:t>
            </w:r>
          </w:p>
        </w:tc>
        <w:tc>
          <w:tcPr>
            <w:tcW w:w="1161" w:type="dxa"/>
            <w:vMerge/>
            <w:shd w:val="clear" w:color="auto" w:fill="auto"/>
          </w:tcPr>
          <w:p w:rsidR="00B97817" w:rsidRPr="00A5344C" w:rsidRDefault="00B97817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A44952" w:rsidRPr="00413531" w:rsidTr="009B520C">
        <w:trPr>
          <w:trHeight w:val="300"/>
        </w:trPr>
        <w:tc>
          <w:tcPr>
            <w:tcW w:w="1467" w:type="dxa"/>
            <w:shd w:val="clear" w:color="auto" w:fill="auto"/>
          </w:tcPr>
          <w:p w:rsidR="00A44952" w:rsidRPr="00A5344C" w:rsidRDefault="00A44952" w:rsidP="00A4495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0~</w:t>
            </w:r>
            <w:r>
              <w:rPr>
                <w:rFonts w:ascii="宋体" w:hAnsi="宋体" w:cs="宋体"/>
                <w:b/>
                <w:bCs/>
                <w:sz w:val="18"/>
              </w:rPr>
              <w:t>N</w:t>
            </w:r>
          </w:p>
        </w:tc>
        <w:tc>
          <w:tcPr>
            <w:tcW w:w="1174" w:type="dxa"/>
            <w:shd w:val="clear" w:color="auto" w:fill="auto"/>
          </w:tcPr>
          <w:p w:rsidR="00A44952" w:rsidRPr="00A5344C" w:rsidRDefault="00A44952" w:rsidP="00A4495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shd w:val="clear" w:color="auto" w:fill="auto"/>
          </w:tcPr>
          <w:p w:rsidR="00A44952" w:rsidRPr="00A5344C" w:rsidRDefault="00A44952" w:rsidP="00A4495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66" w:type="dxa"/>
            <w:shd w:val="clear" w:color="auto" w:fill="auto"/>
          </w:tcPr>
          <w:p w:rsidR="00A44952" w:rsidRDefault="00A44952" w:rsidP="00A4495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对码结构体如下：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ab/>
            </w:r>
          </w:p>
          <w:p w:rsidR="00A44952" w:rsidRPr="00A44952" w:rsidRDefault="00A44952" w:rsidP="00A44952">
            <w:pPr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typedef struct __attribute__((packed)) </w:t>
            </w:r>
          </w:p>
          <w:p w:rsidR="009B520C" w:rsidRDefault="009B520C" w:rsidP="009B520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 xml:space="preserve">{                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 char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Version;</w:t>
            </w:r>
            <w:r w:rsidR="006A29A0">
              <w:rPr>
                <w:rFonts w:ascii="宋体" w:hAnsi="宋体" w:cs="宋体" w:hint="eastAsia"/>
                <w:b/>
                <w:bCs/>
                <w:sz w:val="18"/>
              </w:rPr>
              <w:t>//=0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eLNK_EMIStandard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EMIStandard;        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 char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IsTwoWay;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eDATA_PHYMODE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PhyMode;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</w:t>
            </w:r>
            <w:r w:rsidR="009B520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char</w:t>
            </w:r>
            <w:r w:rsidR="009B520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SignalStrengthRCChannelNb; //0xFF if not used</w:t>
            </w:r>
            <w:r w:rsidR="0058622C">
              <w:rPr>
                <w:rFonts w:ascii="宋体" w:hAnsi="宋体" w:cs="宋体"/>
                <w:b/>
                <w:bCs/>
                <w:sz w:val="18"/>
              </w:rPr>
              <w:t>, 0`18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                               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 short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FailsafeTimeout;//in unit of ms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signed</w:t>
            </w:r>
            <w:r w:rsidR="009B520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short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FailSafe[MAX_RF_CHANNELS_NUMBER];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char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FailsafeOutputMode;</w:t>
            </w:r>
            <w:r w:rsidR="00491BF7">
              <w:rPr>
                <w:rFonts w:ascii="宋体" w:hAnsi="宋体" w:cs="宋体" w:hint="eastAsia"/>
                <w:b/>
                <w:bCs/>
                <w:sz w:val="18"/>
              </w:rPr>
              <w:t>//</w:t>
            </w:r>
            <w:r w:rsidR="00491BF7">
              <w:rPr>
                <w:rFonts w:ascii="宋体" w:hAnsi="宋体" w:cs="宋体"/>
                <w:b/>
                <w:bCs/>
                <w:sz w:val="18"/>
              </w:rPr>
              <w:t>TRUE O</w:t>
            </w:r>
            <w:r w:rsidR="00491BF7">
              <w:rPr>
                <w:rFonts w:ascii="宋体" w:hAnsi="宋体" w:cs="宋体" w:hint="eastAsia"/>
                <w:b/>
                <w:bCs/>
                <w:sz w:val="18"/>
              </w:rPr>
              <w:t>r</w:t>
            </w:r>
            <w:r w:rsidR="00491BF7">
              <w:rPr>
                <w:rFonts w:ascii="宋体" w:hAnsi="宋体" w:cs="宋体"/>
                <w:b/>
                <w:bCs/>
                <w:sz w:val="18"/>
              </w:rPr>
              <w:t xml:space="preserve"> FALSE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sSES_PWMFrequencyV0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ab/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PWMFrequency;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eSES_PA_SetAnalogOutput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AnalogOutput;                                                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eEB_BusType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ab/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ExternalBusType;     </w:t>
            </w:r>
          </w:p>
          <w:p w:rsidR="00A44952" w:rsidRPr="00A44952" w:rsidRDefault="00A44952" w:rsidP="00A44952">
            <w:pPr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}sDATA_ConfigV0;</w:t>
            </w:r>
          </w:p>
          <w:p w:rsidR="00A44952" w:rsidRPr="00A44952" w:rsidRDefault="00A44952" w:rsidP="00A4495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A44952" w:rsidRPr="00A44952" w:rsidRDefault="00A44952" w:rsidP="00A44952">
            <w:pPr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typedef struct __attribute__((packed)) </w:t>
            </w:r>
          </w:p>
          <w:p w:rsidR="00A44952" w:rsidRPr="00A44952" w:rsidRDefault="00A44952" w:rsidP="00A44952">
            <w:pPr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 char</w:t>
            </w:r>
            <w:r w:rsidR="00FF396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Version;</w:t>
            </w:r>
            <w:r w:rsidR="006A29A0">
              <w:rPr>
                <w:rFonts w:ascii="宋体" w:hAnsi="宋体" w:cs="宋体" w:hint="eastAsia"/>
                <w:b/>
                <w:bCs/>
                <w:sz w:val="18"/>
              </w:rPr>
              <w:t>//=1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        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eLNK_EMIStandard</w:t>
            </w:r>
            <w:r w:rsidR="00FF396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EMIStandard;        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 char</w:t>
            </w:r>
            <w:r w:rsidR="00FF396C">
              <w:rPr>
                <w:rFonts w:ascii="宋体" w:hAnsi="宋体" w:cs="宋体"/>
                <w:b/>
                <w:bCs/>
                <w:sz w:val="18"/>
              </w:rPr>
              <w:t xml:space="preserve"> 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IsTwoWay;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eDATA_PHYMODE</w:t>
            </w:r>
            <w:r w:rsidR="00FF396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PhyMode;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 char</w:t>
            </w:r>
            <w:r w:rsidR="00FF396C">
              <w:rPr>
                <w:rFonts w:ascii="宋体" w:hAnsi="宋体" w:cs="宋体"/>
                <w:b/>
                <w:bCs/>
                <w:sz w:val="18"/>
              </w:rPr>
              <w:t xml:space="preserve"> SignalStrengthRCChannelNb;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// 0xFF if not used </w:t>
            </w:r>
            <w:r w:rsidR="00572B10">
              <w:rPr>
                <w:rFonts w:ascii="宋体" w:hAnsi="宋体" w:cs="宋体"/>
                <w:b/>
                <w:bCs/>
                <w:sz w:val="18"/>
              </w:rPr>
              <w:t>, 0`18</w:t>
            </w:r>
            <w:r w:rsidR="00572B10" w:rsidRPr="00A44952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                               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 short</w:t>
            </w:r>
            <w:r w:rsidR="00FF396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FailsafeTimeout;//in unit of ms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lastRenderedPageBreak/>
              <w:t>signed</w:t>
            </w:r>
            <w:r w:rsidR="009B520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>short</w:t>
            </w:r>
            <w:r w:rsidR="00FF396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FailSafe[MAX_RF_CHANNELS_NUMBER];   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unsigned char</w:t>
            </w:r>
            <w:r w:rsidR="009B520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FailsafeOutputMode; </w:t>
            </w:r>
            <w:r w:rsidR="00B21A6E">
              <w:rPr>
                <w:rFonts w:ascii="宋体" w:hAnsi="宋体" w:cs="宋体" w:hint="eastAsia"/>
                <w:b/>
                <w:bCs/>
                <w:sz w:val="18"/>
              </w:rPr>
              <w:t>//</w:t>
            </w:r>
            <w:r w:rsidR="00B21A6E">
              <w:rPr>
                <w:rFonts w:ascii="宋体" w:hAnsi="宋体" w:cs="宋体"/>
                <w:b/>
                <w:bCs/>
                <w:sz w:val="18"/>
              </w:rPr>
              <w:t>TRUE O</w:t>
            </w:r>
            <w:r w:rsidR="00B21A6E">
              <w:rPr>
                <w:rFonts w:ascii="宋体" w:hAnsi="宋体" w:cs="宋体" w:hint="eastAsia"/>
                <w:b/>
                <w:bCs/>
                <w:sz w:val="18"/>
              </w:rPr>
              <w:t>r</w:t>
            </w:r>
            <w:r w:rsidR="00B21A6E">
              <w:rPr>
                <w:rFonts w:ascii="宋体" w:hAnsi="宋体" w:cs="宋体"/>
                <w:b/>
                <w:bCs/>
                <w:sz w:val="18"/>
              </w:rPr>
              <w:t xml:space="preserve"> FALSE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eSES_NewPortType</w:t>
            </w:r>
            <w:r w:rsidR="009B520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NewPortTypes[SES_NPT_NB_MAX_PORTS];     </w:t>
            </w:r>
          </w:p>
          <w:p w:rsidR="00A44952" w:rsidRPr="00A44952" w:rsidRDefault="00A44952" w:rsidP="009B520C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sSES_PWMFrequenciesAPPV1</w:t>
            </w:r>
            <w:r w:rsidR="009B520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PWMFrequenciesV1;      </w:t>
            </w:r>
          </w:p>
          <w:p w:rsidR="00A44952" w:rsidRPr="00A44952" w:rsidRDefault="00A44952" w:rsidP="009B520C">
            <w:pPr>
              <w:rPr>
                <w:rFonts w:ascii="宋体" w:hAnsi="宋体" w:cs="宋体"/>
                <w:b/>
                <w:bCs/>
                <w:sz w:val="18"/>
              </w:rPr>
            </w:pPr>
            <w:r w:rsidRPr="00A44952">
              <w:rPr>
                <w:rFonts w:ascii="宋体" w:hAnsi="宋体" w:cs="宋体"/>
                <w:b/>
                <w:bCs/>
                <w:sz w:val="18"/>
              </w:rPr>
              <w:t>}sDATA_ConfigV1;</w:t>
            </w:r>
          </w:p>
          <w:p w:rsidR="00A44952" w:rsidRPr="00A44952" w:rsidRDefault="00A44952" w:rsidP="00A4495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A44952" w:rsidRDefault="00C65B1F" w:rsidP="009B520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对码结构体里包含的结构体</w:t>
            </w:r>
            <w:r w:rsidR="004A54BE">
              <w:rPr>
                <w:rFonts w:ascii="宋体" w:hAnsi="宋体" w:cs="宋体" w:hint="eastAsia"/>
                <w:b/>
                <w:bCs/>
                <w:sz w:val="18"/>
              </w:rPr>
              <w:t>类型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枚举类型</w:t>
            </w:r>
            <w:r w:rsidR="004A54BE">
              <w:rPr>
                <w:rFonts w:ascii="宋体" w:hAnsi="宋体" w:cs="宋体" w:hint="eastAsia"/>
                <w:b/>
                <w:bCs/>
                <w:sz w:val="18"/>
              </w:rPr>
              <w:t>/</w:t>
            </w:r>
            <w:r w:rsidR="004A54BE">
              <w:rPr>
                <w:rFonts w:ascii="宋体" w:hAnsi="宋体" w:cs="宋体" w:hint="eastAsia"/>
                <w:b/>
                <w:bCs/>
                <w:sz w:val="18"/>
              </w:rPr>
              <w:t>宏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定义如下：</w:t>
            </w:r>
          </w:p>
          <w:p w:rsidR="00C65B1F" w:rsidRP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typedef enum</w:t>
            </w:r>
          </w:p>
          <w:p w:rsidR="00C65B1F" w:rsidRP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 xml:space="preserve">CLASSIC_FLCR1_18CH=0,                        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 xml:space="preserve">CLASSIC_FLCR6_10CH,                        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 xml:space="preserve">ROUTINE_FLCR1_18CH,                                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 xml:space="preserve">ROUTINE_FLCR6_8CH,                        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ROUTINE_LORA_12CH</w:t>
            </w:r>
          </w:p>
          <w:p w:rsid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}eDATA_PHYMODE;</w:t>
            </w:r>
          </w:p>
          <w:p w:rsid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C65B1F" w:rsidRP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typedef enum</w:t>
            </w:r>
          </w:p>
          <w:p w:rsidR="00C65B1F" w:rsidRP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LNK_ES_FREE,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LNK_ES_CE,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LNK_ES_FCC</w:t>
            </w:r>
          </w:p>
          <w:p w:rsid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} eLNK_EMIStandard;</w:t>
            </w:r>
          </w:p>
          <w:p w:rsid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C65B1F" w:rsidRP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C65B1F" w:rsidRP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unsigned short Frequency:15; // From 50 to 400Hz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unsigned short Synchronized:1; // 1=Synchronize the PWM output to the RF cycle (lower latency but unstable frequency)</w:t>
            </w:r>
          </w:p>
          <w:p w:rsid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} sSES_PWMFrequencyV0;</w:t>
            </w:r>
          </w:p>
          <w:p w:rsid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C65B1F" w:rsidRP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typedef enum __attribute__((packed))</w:t>
            </w:r>
          </w:p>
          <w:p w:rsidR="00C65B1F" w:rsidRP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SES_ANALOG_OUTPUT_PWM,</w:t>
            </w:r>
          </w:p>
          <w:p w:rsidR="00C65B1F" w:rsidRPr="00C65B1F" w:rsidRDefault="00C65B1F" w:rsidP="00C65B1F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SES_ANALOG_OUTPUT_PPM</w:t>
            </w:r>
          </w:p>
          <w:p w:rsidR="00C65B1F" w:rsidRDefault="00C65B1F" w:rsidP="00C65B1F">
            <w:pPr>
              <w:rPr>
                <w:rFonts w:ascii="宋体" w:hAnsi="宋体" w:cs="宋体"/>
                <w:b/>
                <w:bCs/>
                <w:sz w:val="18"/>
              </w:rPr>
            </w:pPr>
            <w:r w:rsidRPr="00C65B1F">
              <w:rPr>
                <w:rFonts w:ascii="宋体" w:hAnsi="宋体" w:cs="宋体"/>
                <w:b/>
                <w:bCs/>
                <w:sz w:val="18"/>
              </w:rPr>
              <w:t>} eSES_PA_SetAnalogOutput;</w:t>
            </w:r>
          </w:p>
          <w:p w:rsidR="00355791" w:rsidRDefault="00355791" w:rsidP="00C65B1F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355791" w:rsidRP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typedef enum</w:t>
            </w:r>
          </w:p>
          <w:p w:rsidR="00355791" w:rsidRP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EB_BT_IBUS1,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EB_BT_IBUS2,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EB_BT_SBUS1</w:t>
            </w:r>
          </w:p>
          <w:p w:rsid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} eEB_BusType;</w:t>
            </w:r>
          </w:p>
          <w:p w:rsid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355791" w:rsidRP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typedef enum</w:t>
            </w:r>
          </w:p>
          <w:p w:rsidR="00355791" w:rsidRP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SES_NPT_PWM,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SES_NPT_PPM,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SES_NPT_SBUS,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SES_NPT_IBUS1_IN,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SES_NPT_IBUS1_OUT,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SES_NPT_IBUS2,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SES_NPT_IBUS2_HUB_PORT,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SES_NPT_WSTX,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SES_NPT_WSRX,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SES_NPT_NONE=0xFF</w:t>
            </w:r>
          </w:p>
          <w:p w:rsid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} eSES_NewPortType;</w:t>
            </w:r>
          </w:p>
          <w:p w:rsid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355791" w:rsidRP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// This structure may be used by main applications to store the PWM parameters in a single convenient structure</w:t>
            </w:r>
          </w:p>
          <w:p w:rsidR="00355791" w:rsidRP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355791" w:rsidRP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u</w:t>
            </w:r>
            <w:r w:rsidRPr="00355791">
              <w:rPr>
                <w:rFonts w:ascii="宋体" w:hAnsi="宋体" w:cs="宋体"/>
                <w:b/>
                <w:bCs/>
                <w:sz w:val="18"/>
              </w:rPr>
              <w:t>nsigned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355791">
              <w:rPr>
                <w:rFonts w:ascii="宋体" w:hAnsi="宋体" w:cs="宋体"/>
                <w:b/>
                <w:bCs/>
                <w:sz w:val="18"/>
              </w:rPr>
              <w:t>short PWMFrequencies[SES_NB_MAX_CHANNELS];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355791">
              <w:rPr>
                <w:rFonts w:ascii="宋体" w:hAnsi="宋体" w:cs="宋体"/>
                <w:b/>
                <w:bCs/>
                <w:sz w:val="18"/>
              </w:rPr>
              <w:t>//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355791">
              <w:rPr>
                <w:rFonts w:ascii="宋体" w:hAnsi="宋体" w:cs="宋体"/>
                <w:b/>
                <w:bCs/>
                <w:sz w:val="18"/>
              </w:rPr>
              <w:t>One unsigned short per channel</w:t>
            </w:r>
            <w:r w:rsidR="001407F9">
              <w:rPr>
                <w:rFonts w:ascii="宋体" w:hAnsi="宋体" w:cs="宋体"/>
                <w:b/>
                <w:bCs/>
                <w:sz w:val="18"/>
              </w:rPr>
              <w:t>,</w:t>
            </w:r>
            <w:r w:rsidR="005E292D" w:rsidRPr="00C65B1F">
              <w:rPr>
                <w:rFonts w:ascii="宋体" w:hAnsi="宋体" w:cs="宋体"/>
                <w:b/>
                <w:bCs/>
                <w:sz w:val="18"/>
              </w:rPr>
              <w:t xml:space="preserve"> From 50 to 400Hz</w:t>
            </w:r>
            <w:r w:rsidR="005E292D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="001407F9">
              <w:rPr>
                <w:rFonts w:ascii="宋体" w:hAnsi="宋体" w:cs="宋体"/>
                <w:b/>
                <w:bCs/>
                <w:sz w:val="18"/>
              </w:rPr>
              <w:t>,1:1000Hz,2:833Hz</w:t>
            </w:r>
          </w:p>
          <w:p w:rsidR="00355791" w:rsidRPr="00355791" w:rsidRDefault="00355791" w:rsidP="00355791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unsigned long Synchronized; // 1 bit per channel, 32 channels total</w:t>
            </w:r>
          </w:p>
          <w:p w:rsid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} sSES_PWMFrequenciesAPPV1;</w:t>
            </w:r>
          </w:p>
          <w:p w:rsidR="004A54BE" w:rsidRDefault="004A54BE" w:rsidP="00355791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355791" w:rsidRDefault="00355791" w:rsidP="003557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#define SES_NB_MAX_CHANNELS</w:t>
            </w:r>
            <w:r w:rsidR="00AF6D13">
              <w:rPr>
                <w:rFonts w:ascii="宋体" w:hAnsi="宋体" w:cs="宋体"/>
                <w:b/>
                <w:bCs/>
                <w:sz w:val="18"/>
              </w:rPr>
              <w:t xml:space="preserve">     (</w:t>
            </w:r>
            <w:r w:rsidRPr="00355791">
              <w:rPr>
                <w:rFonts w:ascii="宋体" w:hAnsi="宋体" w:cs="宋体"/>
                <w:b/>
                <w:bCs/>
                <w:sz w:val="18"/>
              </w:rPr>
              <w:t>32</w:t>
            </w:r>
            <w:r w:rsidR="00AF6D13">
              <w:rPr>
                <w:rFonts w:ascii="宋体" w:hAnsi="宋体" w:cs="宋体"/>
                <w:b/>
                <w:bCs/>
                <w:sz w:val="18"/>
              </w:rPr>
              <w:t>)</w:t>
            </w:r>
          </w:p>
          <w:p w:rsidR="00355791" w:rsidRDefault="00AF6D13" w:rsidP="00AF6D13">
            <w:pPr>
              <w:rPr>
                <w:rFonts w:ascii="宋体" w:hAnsi="宋体" w:cs="宋体"/>
                <w:b/>
                <w:bCs/>
                <w:sz w:val="18"/>
              </w:rPr>
            </w:pPr>
            <w:r w:rsidRPr="00AF6D13">
              <w:rPr>
                <w:rFonts w:ascii="宋体" w:hAnsi="宋体" w:cs="宋体"/>
                <w:b/>
                <w:bCs/>
                <w:sz w:val="18"/>
              </w:rPr>
              <w:t>#define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F6D13">
              <w:rPr>
                <w:rFonts w:ascii="宋体" w:hAnsi="宋体" w:cs="宋体"/>
                <w:b/>
                <w:bCs/>
                <w:sz w:val="18"/>
              </w:rPr>
              <w:t xml:space="preserve">MAX_RF_CHANNELS_NUMBER 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AF6D13">
              <w:rPr>
                <w:rFonts w:ascii="宋体" w:hAnsi="宋体" w:cs="宋体"/>
                <w:b/>
                <w:bCs/>
                <w:sz w:val="18"/>
              </w:rPr>
              <w:t>(18)</w:t>
            </w:r>
          </w:p>
          <w:p w:rsidR="007E22D0" w:rsidRPr="00AF6D13" w:rsidRDefault="007E22D0" w:rsidP="00AF6D13">
            <w:pPr>
              <w:rPr>
                <w:rFonts w:ascii="宋体" w:hAnsi="宋体" w:cs="宋体"/>
                <w:b/>
                <w:bCs/>
                <w:sz w:val="18"/>
              </w:rPr>
            </w:pPr>
            <w:r w:rsidRPr="007E22D0">
              <w:rPr>
                <w:rFonts w:ascii="宋体" w:hAnsi="宋体" w:cs="宋体"/>
                <w:b/>
                <w:bCs/>
                <w:sz w:val="18"/>
              </w:rPr>
              <w:t xml:space="preserve">#define SES_NPT_NB_MAX_PORTS 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  (</w:t>
            </w:r>
            <w:r w:rsidRPr="007E22D0">
              <w:rPr>
                <w:rFonts w:ascii="宋体" w:hAnsi="宋体" w:cs="宋体"/>
                <w:b/>
                <w:bCs/>
                <w:sz w:val="18"/>
              </w:rPr>
              <w:t>4</w:t>
            </w:r>
            <w:r>
              <w:rPr>
                <w:rFonts w:ascii="宋体" w:hAnsi="宋体" w:cs="宋体"/>
                <w:b/>
                <w:bCs/>
                <w:sz w:val="18"/>
              </w:rPr>
              <w:t>)</w:t>
            </w:r>
          </w:p>
        </w:tc>
        <w:tc>
          <w:tcPr>
            <w:tcW w:w="1161" w:type="dxa"/>
            <w:vMerge/>
            <w:shd w:val="clear" w:color="auto" w:fill="auto"/>
          </w:tcPr>
          <w:p w:rsidR="00A44952" w:rsidRPr="00A5344C" w:rsidRDefault="00A44952" w:rsidP="00A4495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A44952" w:rsidRPr="00413531" w:rsidTr="009B520C">
        <w:trPr>
          <w:trHeight w:val="300"/>
        </w:trPr>
        <w:tc>
          <w:tcPr>
            <w:tcW w:w="1467" w:type="dxa"/>
            <w:shd w:val="clear" w:color="auto" w:fill="FFFFFF" w:themeFill="background1"/>
          </w:tcPr>
          <w:p w:rsidR="00A44952" w:rsidRPr="00A5344C" w:rsidRDefault="00A44952" w:rsidP="00A4495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74" w:type="dxa"/>
            <w:shd w:val="clear" w:color="auto" w:fill="FFFFFF" w:themeFill="background1"/>
          </w:tcPr>
          <w:p w:rsidR="00A44952" w:rsidRPr="00A5344C" w:rsidRDefault="00A44952" w:rsidP="00A4495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06" w:type="dxa"/>
            <w:shd w:val="clear" w:color="auto" w:fill="FFFFFF" w:themeFill="background1"/>
          </w:tcPr>
          <w:p w:rsidR="00A44952" w:rsidRPr="00A5344C" w:rsidRDefault="00A44952" w:rsidP="00A4495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866" w:type="dxa"/>
            <w:shd w:val="clear" w:color="auto" w:fill="FFFFFF" w:themeFill="background1"/>
          </w:tcPr>
          <w:p w:rsidR="00A44952" w:rsidRPr="002770B7" w:rsidRDefault="00A44952" w:rsidP="00A44952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</w:p>
        </w:tc>
        <w:tc>
          <w:tcPr>
            <w:tcW w:w="1161" w:type="dxa"/>
            <w:vMerge/>
            <w:shd w:val="clear" w:color="auto" w:fill="auto"/>
          </w:tcPr>
          <w:p w:rsidR="00A44952" w:rsidRPr="00A5344C" w:rsidRDefault="00A44952" w:rsidP="00A4495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A44952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A44952" w:rsidRPr="00413531" w:rsidRDefault="00A44952" w:rsidP="00A4495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32659B" w:rsidRPr="006D5290" w:rsidRDefault="0032659B" w:rsidP="006D5290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207"/>
        <w:gridCol w:w="1144"/>
        <w:gridCol w:w="4754"/>
        <w:gridCol w:w="1273"/>
      </w:tblGrid>
      <w:tr w:rsidR="006D5290" w:rsidRPr="006A266F" w:rsidTr="00EC10F8">
        <w:trPr>
          <w:trHeight w:val="300"/>
        </w:trPr>
        <w:tc>
          <w:tcPr>
            <w:tcW w:w="1396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07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44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54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73" w:type="dxa"/>
            <w:shd w:val="clear" w:color="auto" w:fill="00FFFF"/>
          </w:tcPr>
          <w:p w:rsidR="006D5290" w:rsidRPr="006A266F" w:rsidRDefault="006D5290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6D5290" w:rsidRPr="00A5344C" w:rsidTr="00EC10F8">
        <w:trPr>
          <w:trHeight w:val="300"/>
        </w:trPr>
        <w:tc>
          <w:tcPr>
            <w:tcW w:w="1396" w:type="dxa"/>
            <w:shd w:val="clear" w:color="auto" w:fill="FFC00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07" w:type="dxa"/>
            <w:shd w:val="clear" w:color="auto" w:fill="FFC00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FFC00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F65960"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754" w:type="dxa"/>
            <w:shd w:val="clear" w:color="auto" w:fill="FFC000"/>
          </w:tcPr>
          <w:p w:rsidR="006D5290" w:rsidRPr="00A5344C" w:rsidRDefault="0066347B" w:rsidP="00FD4AD2">
            <w:pPr>
              <w:rPr>
                <w:rFonts w:ascii="宋体" w:hAnsi="宋体" w:cs="宋体"/>
                <w:b/>
                <w:bCs/>
                <w:sz w:val="18"/>
              </w:rPr>
            </w:pP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带参数应答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</w:p>
        </w:tc>
        <w:tc>
          <w:tcPr>
            <w:tcW w:w="1273" w:type="dxa"/>
            <w:vMerge w:val="restart"/>
            <w:shd w:val="clear" w:color="auto" w:fill="auto"/>
          </w:tcPr>
          <w:p w:rsidR="003646AE" w:rsidRDefault="003646AE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6D5290" w:rsidRPr="003646AE" w:rsidRDefault="003646AE" w:rsidP="003646AE">
            <w:pPr>
              <w:jc w:val="center"/>
              <w:rPr>
                <w:rFonts w:ascii="宋体" w:hAnsi="宋体" w:cs="宋体"/>
                <w:sz w:val="18"/>
              </w:rPr>
            </w:pPr>
            <w:r w:rsidRPr="003646AE">
              <w:rPr>
                <w:rFonts w:ascii="宋体" w:hAnsi="宋体" w:cs="宋体" w:hint="eastAsia"/>
                <w:b/>
                <w:bCs/>
                <w:sz w:val="18"/>
              </w:rPr>
              <w:t>对码状态下无法配置</w:t>
            </w:r>
          </w:p>
        </w:tc>
      </w:tr>
      <w:tr w:rsidR="006D5290" w:rsidRPr="00A5344C" w:rsidTr="00EC10F8">
        <w:trPr>
          <w:trHeight w:val="300"/>
        </w:trPr>
        <w:tc>
          <w:tcPr>
            <w:tcW w:w="1396" w:type="dxa"/>
            <w:shd w:val="clear" w:color="auto" w:fill="92D05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07" w:type="dxa"/>
            <w:shd w:val="clear" w:color="auto" w:fill="92D05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92D050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F65960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669C2"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</w:tc>
        <w:tc>
          <w:tcPr>
            <w:tcW w:w="4754" w:type="dxa"/>
            <w:shd w:val="clear" w:color="auto" w:fill="92D050"/>
          </w:tcPr>
          <w:p w:rsidR="006D5290" w:rsidRPr="00A5344C" w:rsidRDefault="003D1C2E" w:rsidP="00E5224C">
            <w:pPr>
              <w:rPr>
                <w:rFonts w:ascii="宋体" w:hAnsi="宋体" w:cs="宋体"/>
                <w:b/>
                <w:bCs/>
                <w:sz w:val="18"/>
              </w:rPr>
            </w:pPr>
            <w:r w:rsidRPr="003D1C2E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3D1C2E">
              <w:rPr>
                <w:rFonts w:ascii="宋体" w:hAnsi="宋体" w:cs="宋体" w:hint="eastAsia"/>
                <w:b/>
                <w:bCs/>
                <w:sz w:val="18"/>
              </w:rPr>
              <w:t>模块对码参数配置</w:t>
            </w:r>
          </w:p>
        </w:tc>
        <w:tc>
          <w:tcPr>
            <w:tcW w:w="1273" w:type="dxa"/>
            <w:vMerge/>
            <w:shd w:val="clear" w:color="auto" w:fill="auto"/>
          </w:tcPr>
          <w:p w:rsidR="006D5290" w:rsidRPr="00A5344C" w:rsidRDefault="006D5290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65960" w:rsidRPr="00A5344C" w:rsidTr="00EC10F8">
        <w:trPr>
          <w:trHeight w:val="300"/>
        </w:trPr>
        <w:tc>
          <w:tcPr>
            <w:tcW w:w="1396" w:type="dxa"/>
            <w:shd w:val="clear" w:color="auto" w:fill="auto"/>
          </w:tcPr>
          <w:p w:rsidR="00F65960" w:rsidRPr="00A5344C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1207" w:type="dxa"/>
            <w:shd w:val="clear" w:color="auto" w:fill="auto"/>
          </w:tcPr>
          <w:p w:rsidR="00F65960" w:rsidRPr="00A5344C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auto"/>
          </w:tcPr>
          <w:p w:rsidR="00F65960" w:rsidRPr="00A5344C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54" w:type="dxa"/>
            <w:shd w:val="clear" w:color="auto" w:fill="auto"/>
          </w:tcPr>
          <w:p w:rsidR="001A5A60" w:rsidRPr="00A5344C" w:rsidRDefault="0024296E" w:rsidP="001A5A60">
            <w:pPr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：未成功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 xml:space="preserve">  0x02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：已成功；</w:t>
            </w:r>
          </w:p>
        </w:tc>
        <w:tc>
          <w:tcPr>
            <w:tcW w:w="1273" w:type="dxa"/>
            <w:vMerge/>
            <w:shd w:val="clear" w:color="auto" w:fill="auto"/>
          </w:tcPr>
          <w:p w:rsidR="00F65960" w:rsidRPr="00A5344C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65960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F65960" w:rsidRPr="00413531" w:rsidRDefault="00F65960" w:rsidP="00F6596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B32EA9" w:rsidRDefault="00B32EA9" w:rsidP="00BC1F54"/>
    <w:p w:rsidR="00632BBD" w:rsidRDefault="00632BBD">
      <w:pPr>
        <w:widowControl/>
        <w:jc w:val="left"/>
        <w:rPr>
          <w:rFonts w:cs="Arial"/>
          <w:b/>
          <w:bCs/>
          <w:color w:val="000000"/>
        </w:rPr>
      </w:pPr>
      <w:r>
        <w:br w:type="page"/>
      </w:r>
    </w:p>
    <w:p w:rsidR="003D1C2E" w:rsidRPr="003D1C2E" w:rsidRDefault="003D1C2E" w:rsidP="003D1C2E">
      <w:pPr>
        <w:pStyle w:val="3"/>
        <w:rPr>
          <w:sz w:val="24"/>
          <w:szCs w:val="24"/>
        </w:rPr>
      </w:pPr>
      <w:bookmarkStart w:id="25" w:name="_Toc114495968"/>
      <w:r>
        <w:rPr>
          <w:rFonts w:hint="eastAsia"/>
          <w:sz w:val="24"/>
          <w:szCs w:val="24"/>
        </w:rPr>
        <w:lastRenderedPageBreak/>
        <w:t>4</w:t>
      </w:r>
      <w:r w:rsidRPr="003D6323">
        <w:rPr>
          <w:rFonts w:hint="eastAsia"/>
          <w:sz w:val="24"/>
          <w:szCs w:val="24"/>
        </w:rPr>
        <w:t>.</w:t>
      </w:r>
      <w:r>
        <w:rPr>
          <w:rFonts w:hint="eastAsia"/>
          <w:sz w:val="24"/>
          <w:szCs w:val="24"/>
        </w:rPr>
        <w:t>5</w:t>
      </w:r>
      <w:r w:rsidRPr="003D1C2E">
        <w:rPr>
          <w:rFonts w:ascii="宋体" w:hAnsi="宋体" w:cs="宋体" w:hint="eastAsia"/>
          <w:color w:val="auto"/>
          <w:sz w:val="18"/>
          <w:szCs w:val="24"/>
        </w:rPr>
        <w:t xml:space="preserve"> </w:t>
      </w:r>
      <w:r w:rsidRPr="003D1C2E">
        <w:rPr>
          <w:rFonts w:hint="eastAsia"/>
          <w:sz w:val="24"/>
          <w:szCs w:val="24"/>
        </w:rPr>
        <w:t>RF</w:t>
      </w:r>
      <w:r w:rsidRPr="003D1C2E">
        <w:rPr>
          <w:rFonts w:hint="eastAsia"/>
          <w:sz w:val="24"/>
          <w:szCs w:val="24"/>
        </w:rPr>
        <w:t>模块对码参数</w:t>
      </w:r>
      <w:r>
        <w:rPr>
          <w:rFonts w:hint="eastAsia"/>
          <w:sz w:val="24"/>
          <w:szCs w:val="24"/>
        </w:rPr>
        <w:t>读取</w:t>
      </w:r>
      <w:bookmarkEnd w:id="25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467"/>
        <w:gridCol w:w="1174"/>
        <w:gridCol w:w="1106"/>
        <w:gridCol w:w="4731"/>
        <w:gridCol w:w="1296"/>
      </w:tblGrid>
      <w:tr w:rsidR="00AA7E82" w:rsidTr="00AA7E82">
        <w:trPr>
          <w:trHeight w:val="300"/>
        </w:trPr>
        <w:tc>
          <w:tcPr>
            <w:tcW w:w="1467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74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06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31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96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AA7E82" w:rsidRPr="00413531" w:rsidTr="00AA7E82">
        <w:trPr>
          <w:trHeight w:val="300"/>
        </w:trPr>
        <w:tc>
          <w:tcPr>
            <w:tcW w:w="1467" w:type="dxa"/>
            <w:shd w:val="clear" w:color="auto" w:fill="FFC000"/>
          </w:tcPr>
          <w:p w:rsidR="00AA7E82" w:rsidRPr="00A5344C" w:rsidRDefault="00AA7E82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74" w:type="dxa"/>
            <w:shd w:val="clear" w:color="auto" w:fill="FFC000"/>
          </w:tcPr>
          <w:p w:rsidR="00AA7E82" w:rsidRPr="00A5344C" w:rsidRDefault="00AA7E82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shd w:val="clear" w:color="auto" w:fill="FFC000"/>
          </w:tcPr>
          <w:p w:rsidR="00AA7E82" w:rsidRPr="00A5344C" w:rsidRDefault="00AA7E82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</w:tc>
        <w:tc>
          <w:tcPr>
            <w:tcW w:w="4731" w:type="dxa"/>
            <w:shd w:val="clear" w:color="auto" w:fill="FFC000"/>
          </w:tcPr>
          <w:p w:rsidR="00AA7E82" w:rsidRPr="00A5344C" w:rsidRDefault="00AA7E82" w:rsidP="00E71D94">
            <w:pPr>
              <w:rPr>
                <w:rFonts w:ascii="宋体" w:hAnsi="宋体" w:cs="宋体"/>
                <w:b/>
                <w:bCs/>
                <w:sz w:val="18"/>
              </w:rPr>
            </w:pPr>
            <w:r w:rsidRPr="00AA7E82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AA7E82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AA7E82">
              <w:rPr>
                <w:rFonts w:ascii="宋体" w:hAnsi="宋体" w:cs="宋体" w:hint="eastAsia"/>
                <w:b/>
                <w:bCs/>
                <w:sz w:val="18"/>
              </w:rPr>
              <w:t>对</w:t>
            </w:r>
            <w:r w:rsidRPr="00AA7E82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AA7E82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AA7E82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AA7E82">
              <w:rPr>
                <w:rFonts w:ascii="宋体" w:hAnsi="宋体" w:cs="宋体" w:hint="eastAsia"/>
                <w:b/>
                <w:bCs/>
                <w:sz w:val="18"/>
              </w:rPr>
              <w:t>进行数据读取</w:t>
            </w:r>
          </w:p>
        </w:tc>
        <w:tc>
          <w:tcPr>
            <w:tcW w:w="1296" w:type="dxa"/>
            <w:vMerge w:val="restart"/>
            <w:shd w:val="clear" w:color="auto" w:fill="auto"/>
          </w:tcPr>
          <w:p w:rsidR="00AA7E82" w:rsidRDefault="00AA7E82" w:rsidP="00E71D94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AA7E82" w:rsidRPr="00A5344C" w:rsidRDefault="00AA7E82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AA7E82" w:rsidRPr="00413531" w:rsidTr="00AA7E82">
        <w:trPr>
          <w:trHeight w:val="300"/>
        </w:trPr>
        <w:tc>
          <w:tcPr>
            <w:tcW w:w="1467" w:type="dxa"/>
            <w:tcBorders>
              <w:bottom w:val="single" w:sz="4" w:space="0" w:color="auto"/>
            </w:tcBorders>
            <w:shd w:val="clear" w:color="auto" w:fill="92D050"/>
          </w:tcPr>
          <w:p w:rsidR="00AA7E82" w:rsidRPr="00A5344C" w:rsidRDefault="00AA7E82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74" w:type="dxa"/>
            <w:tcBorders>
              <w:bottom w:val="single" w:sz="4" w:space="0" w:color="auto"/>
            </w:tcBorders>
            <w:shd w:val="clear" w:color="auto" w:fill="92D050"/>
          </w:tcPr>
          <w:p w:rsidR="00AA7E82" w:rsidRPr="00A5344C" w:rsidRDefault="00AA7E82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06" w:type="dxa"/>
            <w:tcBorders>
              <w:bottom w:val="single" w:sz="4" w:space="0" w:color="auto"/>
            </w:tcBorders>
            <w:shd w:val="clear" w:color="auto" w:fill="92D050"/>
          </w:tcPr>
          <w:p w:rsidR="00AA7E82" w:rsidRPr="00A5344C" w:rsidRDefault="00AA7E82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3D1C2E">
              <w:rPr>
                <w:rFonts w:ascii="宋体" w:hAnsi="宋体" w:cs="宋体" w:hint="eastAsia"/>
                <w:b/>
                <w:bCs/>
                <w:sz w:val="18"/>
              </w:rPr>
              <w:t>6</w:t>
            </w:r>
          </w:p>
        </w:tc>
        <w:tc>
          <w:tcPr>
            <w:tcW w:w="4731" w:type="dxa"/>
            <w:tcBorders>
              <w:bottom w:val="single" w:sz="4" w:space="0" w:color="auto"/>
            </w:tcBorders>
            <w:shd w:val="clear" w:color="auto" w:fill="92D050"/>
          </w:tcPr>
          <w:p w:rsidR="00AA7E82" w:rsidRPr="00A5344C" w:rsidRDefault="003D1C2E" w:rsidP="00E71D94">
            <w:pPr>
              <w:rPr>
                <w:rFonts w:ascii="宋体" w:hAnsi="宋体" w:cs="宋体"/>
                <w:b/>
                <w:bCs/>
                <w:sz w:val="18"/>
              </w:rPr>
            </w:pPr>
            <w:r w:rsidRPr="003D1C2E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3D1C2E">
              <w:rPr>
                <w:rFonts w:ascii="宋体" w:hAnsi="宋体" w:cs="宋体" w:hint="eastAsia"/>
                <w:b/>
                <w:bCs/>
                <w:sz w:val="18"/>
              </w:rPr>
              <w:t>模块对码参数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读取</w:t>
            </w:r>
          </w:p>
        </w:tc>
        <w:tc>
          <w:tcPr>
            <w:tcW w:w="1296" w:type="dxa"/>
            <w:vMerge/>
            <w:shd w:val="clear" w:color="auto" w:fill="auto"/>
          </w:tcPr>
          <w:p w:rsidR="00AA7E82" w:rsidRPr="00A5344C" w:rsidRDefault="00AA7E82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AA7E82" w:rsidRPr="00413531" w:rsidTr="00E71D94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AA7E82" w:rsidRPr="00413531" w:rsidRDefault="00AA7E82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32659B" w:rsidRPr="006D5290" w:rsidRDefault="0032659B" w:rsidP="00AA7E82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96"/>
        <w:gridCol w:w="1207"/>
        <w:gridCol w:w="1144"/>
        <w:gridCol w:w="4754"/>
        <w:gridCol w:w="1273"/>
      </w:tblGrid>
      <w:tr w:rsidR="00AA7E82" w:rsidRPr="006A266F" w:rsidTr="00E71D94">
        <w:trPr>
          <w:trHeight w:val="300"/>
        </w:trPr>
        <w:tc>
          <w:tcPr>
            <w:tcW w:w="1396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07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44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54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73" w:type="dxa"/>
            <w:shd w:val="clear" w:color="auto" w:fill="00FFFF"/>
          </w:tcPr>
          <w:p w:rsidR="00AA7E82" w:rsidRPr="006A266F" w:rsidRDefault="00AA7E82" w:rsidP="00E71D94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975E2F" w:rsidRPr="00A5344C" w:rsidTr="00E71D94">
        <w:trPr>
          <w:trHeight w:val="300"/>
        </w:trPr>
        <w:tc>
          <w:tcPr>
            <w:tcW w:w="1396" w:type="dxa"/>
            <w:shd w:val="clear" w:color="auto" w:fill="FFC000"/>
          </w:tcPr>
          <w:p w:rsidR="00975E2F" w:rsidRPr="00A5344C" w:rsidRDefault="00975E2F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07" w:type="dxa"/>
            <w:shd w:val="clear" w:color="auto" w:fill="FFC000"/>
          </w:tcPr>
          <w:p w:rsidR="00975E2F" w:rsidRPr="00A5344C" w:rsidRDefault="00975E2F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FFC000"/>
          </w:tcPr>
          <w:p w:rsidR="00975E2F" w:rsidRPr="00A5344C" w:rsidRDefault="00975E2F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754" w:type="dxa"/>
            <w:shd w:val="clear" w:color="auto" w:fill="FFC000"/>
          </w:tcPr>
          <w:p w:rsidR="00975E2F" w:rsidRPr="00A5344C" w:rsidRDefault="00975E2F" w:rsidP="00E71D94">
            <w:pPr>
              <w:rPr>
                <w:rFonts w:ascii="宋体" w:hAnsi="宋体" w:cs="宋体"/>
                <w:b/>
                <w:bCs/>
                <w:sz w:val="18"/>
              </w:rPr>
            </w:pP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带参数应答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66347B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</w:p>
        </w:tc>
        <w:tc>
          <w:tcPr>
            <w:tcW w:w="1273" w:type="dxa"/>
            <w:vMerge w:val="restart"/>
            <w:shd w:val="clear" w:color="auto" w:fill="auto"/>
          </w:tcPr>
          <w:p w:rsidR="00975E2F" w:rsidRPr="00A5344C" w:rsidRDefault="00975E2F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975E2F" w:rsidRPr="00A5344C" w:rsidTr="00E71D94">
        <w:trPr>
          <w:trHeight w:val="300"/>
        </w:trPr>
        <w:tc>
          <w:tcPr>
            <w:tcW w:w="1396" w:type="dxa"/>
            <w:shd w:val="clear" w:color="auto" w:fill="92D050"/>
          </w:tcPr>
          <w:p w:rsidR="00975E2F" w:rsidRPr="00A5344C" w:rsidRDefault="00975E2F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07" w:type="dxa"/>
            <w:shd w:val="clear" w:color="auto" w:fill="92D050"/>
          </w:tcPr>
          <w:p w:rsidR="00975E2F" w:rsidRPr="00A5344C" w:rsidRDefault="00975E2F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92D050"/>
          </w:tcPr>
          <w:p w:rsidR="00975E2F" w:rsidRPr="00A5344C" w:rsidRDefault="00975E2F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3D1C2E">
              <w:rPr>
                <w:rFonts w:ascii="宋体" w:hAnsi="宋体" w:cs="宋体" w:hint="eastAsia"/>
                <w:b/>
                <w:bCs/>
                <w:sz w:val="18"/>
              </w:rPr>
              <w:t>6</w:t>
            </w:r>
          </w:p>
        </w:tc>
        <w:tc>
          <w:tcPr>
            <w:tcW w:w="4754" w:type="dxa"/>
            <w:shd w:val="clear" w:color="auto" w:fill="92D050"/>
          </w:tcPr>
          <w:p w:rsidR="00975E2F" w:rsidRPr="00A5344C" w:rsidRDefault="003D1C2E" w:rsidP="00E71D94">
            <w:pPr>
              <w:rPr>
                <w:rFonts w:ascii="宋体" w:hAnsi="宋体" w:cs="宋体"/>
                <w:b/>
                <w:bCs/>
                <w:sz w:val="18"/>
              </w:rPr>
            </w:pPr>
            <w:r w:rsidRPr="003D1C2E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3D1C2E">
              <w:rPr>
                <w:rFonts w:ascii="宋体" w:hAnsi="宋体" w:cs="宋体" w:hint="eastAsia"/>
                <w:b/>
                <w:bCs/>
                <w:sz w:val="18"/>
              </w:rPr>
              <w:t>模块对码参数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读取</w:t>
            </w:r>
          </w:p>
        </w:tc>
        <w:tc>
          <w:tcPr>
            <w:tcW w:w="1273" w:type="dxa"/>
            <w:vMerge/>
            <w:shd w:val="clear" w:color="auto" w:fill="auto"/>
          </w:tcPr>
          <w:p w:rsidR="00975E2F" w:rsidRPr="00A5344C" w:rsidRDefault="00975E2F" w:rsidP="00E71D9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0~</w:t>
            </w:r>
            <w:r>
              <w:rPr>
                <w:rFonts w:ascii="宋体" w:hAnsi="宋体" w:cs="宋体"/>
                <w:b/>
                <w:bCs/>
                <w:sz w:val="18"/>
              </w:rPr>
              <w:t>N</w:t>
            </w: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54" w:type="dxa"/>
            <w:shd w:val="clear" w:color="auto" w:fill="auto"/>
          </w:tcPr>
          <w:p w:rsidR="001E7B57" w:rsidRPr="001E7B5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  <w:r w:rsidRPr="001E7B57">
              <w:rPr>
                <w:rFonts w:ascii="宋体" w:hAnsi="宋体" w:cs="宋体"/>
                <w:b/>
                <w:bCs/>
                <w:sz w:val="18"/>
              </w:rPr>
              <w:t>typedef union  __attribute__((packed))</w:t>
            </w:r>
          </w:p>
          <w:p w:rsidR="001E7B57" w:rsidRPr="001E7B5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  <w:r w:rsidRPr="001E7B57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1E7B57" w:rsidRPr="001E7B57" w:rsidRDefault="001E7B57" w:rsidP="001E7B57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1E7B57">
              <w:rPr>
                <w:rFonts w:ascii="宋体" w:hAnsi="宋体" w:cs="宋体"/>
                <w:b/>
                <w:bCs/>
                <w:sz w:val="18"/>
              </w:rPr>
              <w:t>unsigned char</w:t>
            </w:r>
            <w:r w:rsidRPr="001E7B57">
              <w:rPr>
                <w:rFonts w:ascii="宋体" w:hAnsi="宋体" w:cs="宋体"/>
                <w:b/>
                <w:bCs/>
                <w:sz w:val="18"/>
              </w:rPr>
              <w:tab/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1E7B57">
              <w:rPr>
                <w:rFonts w:ascii="宋体" w:hAnsi="宋体" w:cs="宋体"/>
                <w:b/>
                <w:bCs/>
                <w:sz w:val="18"/>
              </w:rPr>
              <w:t>Version;</w:t>
            </w:r>
          </w:p>
          <w:p w:rsidR="001E7B57" w:rsidRPr="001E7B57" w:rsidRDefault="001E7B57" w:rsidP="001E7B57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1E7B57">
              <w:rPr>
                <w:rFonts w:ascii="宋体" w:hAnsi="宋体" w:cs="宋体"/>
                <w:b/>
                <w:bCs/>
                <w:sz w:val="18"/>
              </w:rPr>
              <w:t>sDATA_ConfigV0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1E7B57">
              <w:rPr>
                <w:rFonts w:ascii="宋体" w:hAnsi="宋体" w:cs="宋体"/>
                <w:b/>
                <w:bCs/>
                <w:sz w:val="18"/>
              </w:rPr>
              <w:t>ConfigV0;</w:t>
            </w:r>
          </w:p>
          <w:p w:rsidR="001E7B57" w:rsidRPr="001E7B57" w:rsidRDefault="001E7B57" w:rsidP="001E7B57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1E7B57">
              <w:rPr>
                <w:rFonts w:ascii="宋体" w:hAnsi="宋体" w:cs="宋体"/>
                <w:b/>
                <w:bCs/>
                <w:sz w:val="18"/>
              </w:rPr>
              <w:t>sDATA_ConfigV1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1E7B57">
              <w:rPr>
                <w:rFonts w:ascii="宋体" w:hAnsi="宋体" w:cs="宋体"/>
                <w:b/>
                <w:bCs/>
                <w:sz w:val="18"/>
              </w:rPr>
              <w:t>ConfigV1;</w:t>
            </w:r>
          </w:p>
          <w:p w:rsidR="001E7B57" w:rsidRPr="00B97817" w:rsidRDefault="001E7B57" w:rsidP="00253147">
            <w:pPr>
              <w:rPr>
                <w:rFonts w:ascii="宋体" w:hAnsi="宋体" w:cs="宋体"/>
                <w:b/>
                <w:bCs/>
                <w:sz w:val="18"/>
              </w:rPr>
            </w:pPr>
            <w:r w:rsidRPr="001E7B57">
              <w:rPr>
                <w:rFonts w:ascii="宋体" w:hAnsi="宋体" w:cs="宋体"/>
                <w:b/>
                <w:bCs/>
                <w:sz w:val="18"/>
              </w:rPr>
              <w:t>}uDATA_Config;</w:t>
            </w: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754" w:type="dxa"/>
            <w:shd w:val="clear" w:color="auto" w:fill="auto"/>
          </w:tcPr>
          <w:p w:rsidR="001E7B57" w:rsidRPr="002770B7" w:rsidRDefault="001E7B57" w:rsidP="001E7B57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754" w:type="dxa"/>
            <w:shd w:val="clear" w:color="auto" w:fill="auto"/>
          </w:tcPr>
          <w:p w:rsidR="001E7B57" w:rsidRPr="00B9781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754" w:type="dxa"/>
            <w:shd w:val="clear" w:color="auto" w:fill="auto"/>
          </w:tcPr>
          <w:p w:rsidR="001E7B57" w:rsidRPr="00B9781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754" w:type="dxa"/>
            <w:shd w:val="clear" w:color="auto" w:fill="auto"/>
          </w:tcPr>
          <w:p w:rsidR="001E7B57" w:rsidRPr="00B9781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754" w:type="dxa"/>
            <w:shd w:val="clear" w:color="auto" w:fill="auto"/>
          </w:tcPr>
          <w:p w:rsidR="001E7B57" w:rsidRPr="00B9781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754" w:type="dxa"/>
            <w:shd w:val="clear" w:color="auto" w:fill="auto"/>
          </w:tcPr>
          <w:p w:rsidR="001E7B57" w:rsidRPr="00B9781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754" w:type="dxa"/>
            <w:shd w:val="clear" w:color="auto" w:fill="auto"/>
          </w:tcPr>
          <w:p w:rsidR="001E7B57" w:rsidRPr="00B9781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754" w:type="dxa"/>
            <w:shd w:val="clear" w:color="auto" w:fill="auto"/>
          </w:tcPr>
          <w:p w:rsidR="001E7B5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A5344C" w:rsidTr="00E71D94">
        <w:trPr>
          <w:trHeight w:val="300"/>
        </w:trPr>
        <w:tc>
          <w:tcPr>
            <w:tcW w:w="1396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07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144" w:type="dxa"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4754" w:type="dxa"/>
            <w:shd w:val="clear" w:color="auto" w:fill="auto"/>
          </w:tcPr>
          <w:p w:rsidR="001E7B57" w:rsidRPr="00B97817" w:rsidRDefault="001E7B57" w:rsidP="001E7B57">
            <w:pPr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73" w:type="dxa"/>
            <w:vMerge/>
            <w:shd w:val="clear" w:color="auto" w:fill="auto"/>
          </w:tcPr>
          <w:p w:rsidR="001E7B57" w:rsidRPr="00A5344C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E7B57" w:rsidRPr="00413531" w:rsidTr="00E71D94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1E7B57" w:rsidRPr="00413531" w:rsidRDefault="001E7B57" w:rsidP="001E7B5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632BBD" w:rsidRDefault="00632BBD">
      <w:pPr>
        <w:widowControl/>
        <w:jc w:val="left"/>
        <w:rPr>
          <w:rFonts w:cs="Arial"/>
          <w:b/>
          <w:bCs/>
          <w:color w:val="000000"/>
        </w:rPr>
      </w:pPr>
      <w:r>
        <w:br w:type="page"/>
      </w:r>
    </w:p>
    <w:p w:rsidR="0006115C" w:rsidRPr="003D6323" w:rsidRDefault="00781ACF" w:rsidP="0006115C">
      <w:pPr>
        <w:pStyle w:val="3"/>
        <w:rPr>
          <w:sz w:val="24"/>
          <w:szCs w:val="24"/>
        </w:rPr>
      </w:pPr>
      <w:bookmarkStart w:id="26" w:name="_Toc114495969"/>
      <w:r>
        <w:rPr>
          <w:rFonts w:hint="eastAsia"/>
          <w:sz w:val="24"/>
          <w:szCs w:val="24"/>
        </w:rPr>
        <w:lastRenderedPageBreak/>
        <w:t>4</w:t>
      </w:r>
      <w:r w:rsidR="0006115C" w:rsidRPr="003D6323">
        <w:rPr>
          <w:rFonts w:hint="eastAsia"/>
          <w:sz w:val="24"/>
          <w:szCs w:val="24"/>
        </w:rPr>
        <w:t>.</w:t>
      </w:r>
      <w:r w:rsidR="003D1C2E">
        <w:rPr>
          <w:rFonts w:hint="eastAsia"/>
          <w:sz w:val="24"/>
          <w:szCs w:val="24"/>
        </w:rPr>
        <w:t>6</w:t>
      </w:r>
      <w:r w:rsidR="00F81322">
        <w:rPr>
          <w:rFonts w:hint="eastAsia"/>
          <w:sz w:val="24"/>
          <w:szCs w:val="24"/>
        </w:rPr>
        <w:t>发射机</w:t>
      </w:r>
      <w:r w:rsidR="0006115C">
        <w:rPr>
          <w:rFonts w:hint="eastAsia"/>
          <w:sz w:val="24"/>
          <w:szCs w:val="24"/>
        </w:rPr>
        <w:t>实时数据</w:t>
      </w:r>
      <w:r w:rsidR="003C4085">
        <w:rPr>
          <w:rFonts w:hint="eastAsia"/>
          <w:sz w:val="24"/>
          <w:szCs w:val="24"/>
        </w:rPr>
        <w:t>C</w:t>
      </w:r>
      <w:r w:rsidR="003C4085">
        <w:rPr>
          <w:sz w:val="24"/>
          <w:szCs w:val="24"/>
        </w:rPr>
        <w:t>H</w:t>
      </w:r>
      <w:r w:rsidR="003B637D">
        <w:rPr>
          <w:rFonts w:hint="eastAsia"/>
          <w:sz w:val="24"/>
          <w:szCs w:val="24"/>
        </w:rPr>
        <w:t>/</w:t>
      </w:r>
      <w:r w:rsidR="003B637D">
        <w:rPr>
          <w:rFonts w:hint="eastAsia"/>
          <w:sz w:val="24"/>
          <w:szCs w:val="24"/>
        </w:rPr>
        <w:t>失控保护</w:t>
      </w:r>
      <w:bookmarkEnd w:id="26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06115C" w:rsidTr="00FD4AD2">
        <w:trPr>
          <w:trHeight w:val="300"/>
        </w:trPr>
        <w:tc>
          <w:tcPr>
            <w:tcW w:w="1305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06115C" w:rsidRPr="006A266F" w:rsidRDefault="0006115C" w:rsidP="00FD4AD2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F81322" w:rsidRPr="00413531" w:rsidTr="00FD4AD2">
        <w:trPr>
          <w:trHeight w:val="300"/>
        </w:trPr>
        <w:tc>
          <w:tcPr>
            <w:tcW w:w="1305" w:type="dxa"/>
            <w:shd w:val="clear" w:color="auto" w:fill="FFC000"/>
          </w:tcPr>
          <w:p w:rsidR="00F81322" w:rsidRPr="00A5344C" w:rsidRDefault="00F81322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F81322" w:rsidRPr="00A5344C" w:rsidRDefault="00F81322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F81322" w:rsidRPr="00A5344C" w:rsidRDefault="00F81322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x05</w:t>
            </w:r>
          </w:p>
        </w:tc>
        <w:tc>
          <w:tcPr>
            <w:tcW w:w="4818" w:type="dxa"/>
            <w:shd w:val="clear" w:color="auto" w:fill="FFC000"/>
          </w:tcPr>
          <w:p w:rsidR="00F81322" w:rsidRPr="00A5344C" w:rsidRDefault="00F81322" w:rsidP="00FD4AD2">
            <w:pPr>
              <w:rPr>
                <w:rFonts w:ascii="宋体" w:hAnsi="宋体" w:cs="宋体"/>
                <w:b/>
                <w:bCs/>
                <w:sz w:val="18"/>
              </w:rPr>
            </w:pP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发送单向实时传输数据，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不作应答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F81322" w:rsidRPr="00DB683C" w:rsidRDefault="00F81322" w:rsidP="00FD4AD2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</w:p>
        </w:tc>
      </w:tr>
      <w:tr w:rsidR="00F81322" w:rsidRPr="00413531" w:rsidTr="003B637D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F81322" w:rsidRPr="00A5344C" w:rsidRDefault="00F81322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F81322" w:rsidRPr="00A5344C" w:rsidRDefault="00F81322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F81322" w:rsidRPr="00A5344C" w:rsidRDefault="00F81322" w:rsidP="00A82F0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F203E0">
              <w:rPr>
                <w:rFonts w:ascii="宋体" w:hAnsi="宋体" w:cs="宋体"/>
                <w:b/>
                <w:bCs/>
                <w:sz w:val="18"/>
              </w:rPr>
              <w:t>7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F81322" w:rsidRPr="00A5344C" w:rsidRDefault="00F81322" w:rsidP="00FD4AD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发射机实时数据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CH/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失控保护</w:t>
            </w:r>
          </w:p>
        </w:tc>
        <w:tc>
          <w:tcPr>
            <w:tcW w:w="1286" w:type="dxa"/>
            <w:vMerge/>
            <w:shd w:val="clear" w:color="auto" w:fill="auto"/>
          </w:tcPr>
          <w:p w:rsidR="00F81322" w:rsidRPr="00A5344C" w:rsidRDefault="00F81322" w:rsidP="00FD4AD2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81322" w:rsidRPr="00413531" w:rsidTr="003B637D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FFFFFF" w:themeFill="background1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F81322" w:rsidRDefault="00F81322" w:rsidP="003B637D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0x01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：实时数据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CH</w:t>
            </w:r>
          </w:p>
          <w:p w:rsidR="00F81322" w:rsidRPr="00A5344C" w:rsidRDefault="00F81322" w:rsidP="003B637D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0x02: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失控保护（</w:t>
            </w:r>
            <w:r w:rsidRPr="002770B7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仅单向使用</w:t>
            </w:r>
            <w:r w:rsidR="006A1503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，双向通过命令指令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286" w:type="dxa"/>
            <w:vMerge/>
            <w:shd w:val="clear" w:color="auto" w:fill="auto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81322" w:rsidRPr="00413531" w:rsidTr="00FD4AD2">
        <w:trPr>
          <w:trHeight w:val="300"/>
        </w:trPr>
        <w:tc>
          <w:tcPr>
            <w:tcW w:w="1305" w:type="dxa"/>
            <w:shd w:val="clear" w:color="auto" w:fill="auto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</w:tc>
        <w:tc>
          <w:tcPr>
            <w:tcW w:w="1213" w:type="dxa"/>
            <w:shd w:val="clear" w:color="auto" w:fill="auto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F81322" w:rsidRPr="00A5344C" w:rsidRDefault="00F81322" w:rsidP="003B637D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通道个数</w:t>
            </w:r>
          </w:p>
        </w:tc>
        <w:tc>
          <w:tcPr>
            <w:tcW w:w="1286" w:type="dxa"/>
            <w:vMerge/>
            <w:shd w:val="clear" w:color="auto" w:fill="auto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81322" w:rsidRPr="00413531" w:rsidTr="00FD4AD2">
        <w:trPr>
          <w:trHeight w:val="300"/>
        </w:trPr>
        <w:tc>
          <w:tcPr>
            <w:tcW w:w="1305" w:type="dxa"/>
            <w:shd w:val="clear" w:color="auto" w:fill="auto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2~</w:t>
            </w:r>
            <w:r>
              <w:rPr>
                <w:rFonts w:ascii="宋体" w:hAnsi="宋体" w:cs="宋体"/>
                <w:b/>
                <w:bCs/>
                <w:sz w:val="18"/>
              </w:rPr>
              <w:t>N</w:t>
            </w:r>
          </w:p>
        </w:tc>
        <w:tc>
          <w:tcPr>
            <w:tcW w:w="1213" w:type="dxa"/>
            <w:shd w:val="clear" w:color="auto" w:fill="auto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F81322" w:rsidRDefault="00F81322" w:rsidP="003B637D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字节长度</w:t>
            </w:r>
            <w:r>
              <w:rPr>
                <w:rFonts w:ascii="宋体" w:hAnsi="宋体" w:cs="宋体"/>
                <w:b/>
                <w:bCs/>
                <w:sz w:val="18"/>
              </w:rPr>
              <w:t>=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rPr>
                <w:rFonts w:ascii="宋体" w:hAnsi="宋体" w:cs="宋体"/>
                <w:b/>
                <w:bCs/>
                <w:sz w:val="18"/>
              </w:rPr>
              <w:t>signed short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*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通道个数</w:t>
            </w:r>
          </w:p>
          <w:p w:rsidR="00F81322" w:rsidRDefault="00F81322" w:rsidP="00AA7E8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通道数据范围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-15000~15000)</w:t>
            </w:r>
          </w:p>
          <w:p w:rsidR="007D1395" w:rsidRDefault="007D1395" w:rsidP="00AA7E8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-15000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7</w:t>
            </w:r>
            <w:r>
              <w:rPr>
                <w:rFonts w:ascii="宋体" w:hAnsi="宋体" w:cs="宋体"/>
                <w:b/>
                <w:bCs/>
                <w:sz w:val="18"/>
              </w:rPr>
              <w:t>50us</w:t>
            </w:r>
          </w:p>
          <w:p w:rsidR="007D1395" w:rsidRDefault="007D1395" w:rsidP="00AA7E8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-10000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000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us</w:t>
            </w:r>
          </w:p>
          <w:p w:rsidR="007D1395" w:rsidRDefault="007D1395" w:rsidP="00AA7E8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0:1500us</w:t>
            </w:r>
          </w:p>
          <w:p w:rsidR="007D1395" w:rsidRDefault="007D1395" w:rsidP="00AA7E8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10000:2000us</w:t>
            </w:r>
          </w:p>
          <w:p w:rsidR="007D1395" w:rsidRPr="00A5344C" w:rsidRDefault="007D1395" w:rsidP="00AA7E8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15000:2250us</w:t>
            </w:r>
          </w:p>
        </w:tc>
        <w:tc>
          <w:tcPr>
            <w:tcW w:w="1286" w:type="dxa"/>
            <w:vMerge/>
            <w:shd w:val="clear" w:color="auto" w:fill="auto"/>
          </w:tcPr>
          <w:p w:rsidR="00F81322" w:rsidRPr="00A5344C" w:rsidRDefault="00F81322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B637D" w:rsidRPr="00413531" w:rsidTr="00FD4AD2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3B637D" w:rsidRPr="00413531" w:rsidRDefault="003B637D" w:rsidP="003B637D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4D254C" w:rsidRDefault="004D254C" w:rsidP="00B766AD"/>
    <w:p w:rsidR="00632BBD" w:rsidRDefault="00632BBD" w:rsidP="00B766AD"/>
    <w:p w:rsidR="00632BBD" w:rsidRDefault="00632BBD" w:rsidP="00B766AD"/>
    <w:p w:rsidR="00632BBD" w:rsidRDefault="00632BBD" w:rsidP="00B766AD"/>
    <w:p w:rsidR="004D254C" w:rsidRPr="003D6323" w:rsidRDefault="004D254C" w:rsidP="004D254C">
      <w:pPr>
        <w:pStyle w:val="3"/>
        <w:rPr>
          <w:sz w:val="24"/>
          <w:szCs w:val="24"/>
        </w:rPr>
      </w:pPr>
      <w:bookmarkStart w:id="27" w:name="_Toc114495970"/>
      <w:r>
        <w:rPr>
          <w:rFonts w:hint="eastAsia"/>
          <w:sz w:val="24"/>
          <w:szCs w:val="24"/>
        </w:rPr>
        <w:t>4</w:t>
      </w:r>
      <w:r w:rsidRPr="003D6323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7</w:t>
      </w:r>
      <w:r>
        <w:rPr>
          <w:rFonts w:hint="eastAsia"/>
          <w:sz w:val="24"/>
          <w:szCs w:val="24"/>
        </w:rPr>
        <w:t>发射机实时</w:t>
      </w:r>
      <w:r>
        <w:rPr>
          <w:rFonts w:hint="eastAsia"/>
          <w:sz w:val="24"/>
          <w:szCs w:val="24"/>
        </w:rPr>
        <w:t>O</w:t>
      </w:r>
      <w:r>
        <w:rPr>
          <w:sz w:val="24"/>
          <w:szCs w:val="24"/>
        </w:rPr>
        <w:t>EM</w:t>
      </w:r>
      <w:r>
        <w:rPr>
          <w:rFonts w:hint="eastAsia"/>
          <w:sz w:val="24"/>
          <w:szCs w:val="24"/>
        </w:rPr>
        <w:t>数据</w:t>
      </w:r>
      <w:bookmarkEnd w:id="27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40"/>
        <w:gridCol w:w="1127"/>
        <w:gridCol w:w="1043"/>
        <w:gridCol w:w="4547"/>
        <w:gridCol w:w="1117"/>
      </w:tblGrid>
      <w:tr w:rsidR="004D254C" w:rsidTr="004D254C">
        <w:trPr>
          <w:trHeight w:val="300"/>
        </w:trPr>
        <w:tc>
          <w:tcPr>
            <w:tcW w:w="1305" w:type="dxa"/>
            <w:shd w:val="clear" w:color="auto" w:fill="00FFFF"/>
          </w:tcPr>
          <w:p w:rsidR="004D254C" w:rsidRPr="006A266F" w:rsidRDefault="004D254C" w:rsidP="004D25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4D254C" w:rsidRPr="006A266F" w:rsidRDefault="004D254C" w:rsidP="004D25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4D254C" w:rsidRPr="006A266F" w:rsidRDefault="004D254C" w:rsidP="004D25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4D254C" w:rsidRPr="006A266F" w:rsidRDefault="004D254C" w:rsidP="004D25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4D254C" w:rsidRPr="006A266F" w:rsidRDefault="004D254C" w:rsidP="004D254C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4D254C" w:rsidRPr="00413531" w:rsidTr="004D254C">
        <w:trPr>
          <w:trHeight w:val="300"/>
        </w:trPr>
        <w:tc>
          <w:tcPr>
            <w:tcW w:w="1305" w:type="dxa"/>
            <w:shd w:val="clear" w:color="auto" w:fill="FFC000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x05</w:t>
            </w:r>
          </w:p>
        </w:tc>
        <w:tc>
          <w:tcPr>
            <w:tcW w:w="4818" w:type="dxa"/>
            <w:shd w:val="clear" w:color="auto" w:fill="FFC000"/>
          </w:tcPr>
          <w:p w:rsidR="004D254C" w:rsidRPr="00A5344C" w:rsidRDefault="004D254C" w:rsidP="004D254C">
            <w:pPr>
              <w:rPr>
                <w:rFonts w:ascii="宋体" w:hAnsi="宋体" w:cs="宋体"/>
                <w:b/>
                <w:bCs/>
                <w:sz w:val="18"/>
              </w:rPr>
            </w:pP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发送单向实时传输数据，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24296E">
              <w:rPr>
                <w:rFonts w:ascii="宋体" w:hAnsi="宋体" w:cs="宋体" w:hint="eastAsia"/>
                <w:b/>
                <w:bCs/>
                <w:sz w:val="18"/>
              </w:rPr>
              <w:t>不作应答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4D254C" w:rsidRPr="00DB683C" w:rsidRDefault="004D254C" w:rsidP="004D254C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</w:p>
        </w:tc>
      </w:tr>
      <w:tr w:rsidR="004D254C" w:rsidRPr="00413531" w:rsidTr="004D254C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08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4D254C" w:rsidRPr="00A5344C" w:rsidRDefault="004D254C" w:rsidP="004D254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发射机实时数据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CH/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失控保护</w:t>
            </w:r>
          </w:p>
        </w:tc>
        <w:tc>
          <w:tcPr>
            <w:tcW w:w="1286" w:type="dxa"/>
            <w:vMerge/>
            <w:shd w:val="clear" w:color="auto" w:fill="auto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D254C" w:rsidRPr="00413531" w:rsidTr="004D254C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FFFFFF" w:themeFill="background1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D31DA0" w:rsidRDefault="004D254C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C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am</w:t>
            </w:r>
            <w:r>
              <w:rPr>
                <w:rFonts w:ascii="宋体" w:hAnsi="宋体" w:cs="宋体"/>
                <w:b/>
                <w:bCs/>
                <w:sz w:val="18"/>
              </w:rPr>
              <w:t>mand</w:t>
            </w:r>
          </w:p>
          <w:p w:rsid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1575D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接收机配置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/>
                <w:b/>
                <w:bCs/>
                <w:sz w:val="18"/>
              </w:rPr>
              <w:t>0x30</w:t>
            </w:r>
          </w:p>
          <w:p w:rsid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1575D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D1575D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D1575D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频率（</w:t>
            </w:r>
            <w:r w:rsidRPr="00D1575D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V</w:t>
            </w:r>
            <w:r w:rsidRPr="00D1575D">
              <w:rPr>
                <w:rFonts w:ascii="宋体" w:hAnsi="宋体" w:cs="宋体"/>
                <w:b/>
                <w:bCs/>
                <w:sz w:val="18"/>
                <w:highlight w:val="yellow"/>
              </w:rPr>
              <w:t>1</w:t>
            </w:r>
            <w:r w:rsidRPr="00D1575D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）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:</w:t>
            </w:r>
            <w:r>
              <w:rPr>
                <w:rFonts w:ascii="宋体" w:hAnsi="宋体" w:cs="宋体"/>
                <w:b/>
                <w:bCs/>
                <w:sz w:val="18"/>
              </w:rPr>
              <w:t>0x32</w:t>
            </w:r>
          </w:p>
          <w:p w:rsidR="00D31DA0" w:rsidRPr="00A5344C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1575D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短命令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3E</w:t>
            </w:r>
          </w:p>
        </w:tc>
        <w:tc>
          <w:tcPr>
            <w:tcW w:w="1286" w:type="dxa"/>
            <w:vMerge/>
            <w:shd w:val="clear" w:color="auto" w:fill="auto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D254C" w:rsidRPr="00413531" w:rsidTr="004D254C">
        <w:trPr>
          <w:trHeight w:val="300"/>
        </w:trPr>
        <w:tc>
          <w:tcPr>
            <w:tcW w:w="1305" w:type="dxa"/>
            <w:shd w:val="clear" w:color="auto" w:fill="auto"/>
          </w:tcPr>
          <w:p w:rsidR="004D25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</w:t>
            </w:r>
            <w:r w:rsidR="00D31DA0" w:rsidRPr="00D91BD4">
              <w:rPr>
                <w:rFonts w:ascii="宋体" w:hAnsi="宋体" w:cs="宋体"/>
                <w:b/>
                <w:bCs/>
                <w:sz w:val="18"/>
              </w:rPr>
              <w:t xml:space="preserve"> ArgumentLength</w:t>
            </w:r>
            <w:r w:rsidR="00D31DA0">
              <w:rPr>
                <w:rFonts w:ascii="宋体" w:hAnsi="宋体" w:cs="宋体" w:hint="eastAsia"/>
                <w:b/>
                <w:bCs/>
                <w:sz w:val="18"/>
              </w:rPr>
              <w:t>+</w:t>
            </w:r>
            <w:r w:rsidR="00D31DA0">
              <w:rPr>
                <w:rFonts w:ascii="宋体" w:hAnsi="宋体" w:cs="宋体"/>
                <w:b/>
                <w:bCs/>
                <w:sz w:val="18"/>
              </w:rPr>
              <w:t>1</w:t>
            </w:r>
          </w:p>
          <w:p w:rsidR="00D31DA0" w:rsidRDefault="00D31DA0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D31DA0" w:rsidRPr="00D31DA0" w:rsidRDefault="00D31DA0" w:rsidP="00D31D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CLASSIC_FLCR1_18CH: ArgumentLength = 25;</w:t>
            </w:r>
          </w:p>
          <w:p w:rsidR="00D31DA0" w:rsidRPr="00D31DA0" w:rsidRDefault="00D31DA0" w:rsidP="00D31D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CLASSIC_FLCR6_10CH:  ArgumentLength = 14;</w:t>
            </w:r>
          </w:p>
          <w:p w:rsidR="00D31DA0" w:rsidRPr="00D31DA0" w:rsidRDefault="00D31DA0" w:rsidP="00D31D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ROUTINE_FLCR1_18CH:  ArgumentLength = 25;</w:t>
            </w:r>
          </w:p>
          <w:p w:rsidR="00D31DA0" w:rsidRPr="00D31DA0" w:rsidRDefault="00D31DA0" w:rsidP="00D31D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ROUTINE_FLCR6_8CH:  ArgumentLength = 11;</w:t>
            </w:r>
          </w:p>
          <w:p w:rsidR="00D31DA0" w:rsidRPr="00A5344C" w:rsidRDefault="00D31DA0" w:rsidP="00D31DA0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ROUTINE_LORA_12CH:  ArgumentLength = 17;</w:t>
            </w:r>
          </w:p>
        </w:tc>
        <w:tc>
          <w:tcPr>
            <w:tcW w:w="1213" w:type="dxa"/>
            <w:shd w:val="clear" w:color="auto" w:fill="auto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4D254C" w:rsidRDefault="00D31DA0" w:rsidP="004D254C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Argument</w:t>
            </w:r>
            <w:r>
              <w:rPr>
                <w:rFonts w:ascii="宋体" w:hAnsi="宋体" w:cs="宋体"/>
                <w:b/>
                <w:bCs/>
                <w:sz w:val="18"/>
              </w:rPr>
              <w:t>[</w:t>
            </w:r>
            <w:r w:rsidRPr="00D91BD4">
              <w:rPr>
                <w:rFonts w:ascii="宋体" w:hAnsi="宋体" w:cs="宋体"/>
                <w:b/>
                <w:bCs/>
                <w:sz w:val="18"/>
              </w:rPr>
              <w:t>ArgumentLength</w:t>
            </w:r>
            <w:r>
              <w:rPr>
                <w:rFonts w:ascii="宋体" w:hAnsi="宋体" w:cs="宋体"/>
                <w:b/>
                <w:bCs/>
                <w:sz w:val="18"/>
              </w:rPr>
              <w:t>]</w:t>
            </w:r>
          </w:p>
          <w:p w:rsid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4526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接收机配置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6566C2" w:rsidRPr="00D31DA0" w:rsidRDefault="006566C2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6566C2">
              <w:rPr>
                <w:rFonts w:ascii="宋体" w:hAnsi="宋体" w:cs="宋体" w:hint="eastAsia"/>
                <w:b/>
                <w:bCs/>
                <w:sz w:val="18"/>
                <w:highlight w:val="green"/>
              </w:rPr>
              <w:t>V</w:t>
            </w:r>
            <w:r w:rsidRPr="006566C2">
              <w:rPr>
                <w:rFonts w:ascii="宋体" w:hAnsi="宋体" w:cs="宋体"/>
                <w:b/>
                <w:bCs/>
                <w:sz w:val="18"/>
                <w:highlight w:val="green"/>
              </w:rPr>
              <w:t>1: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// Structure sent by the SES_CMD_V1_CONFIG_1 real-time packet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eSES_NewPortType NewPortTypes[SES_NPT_NB_MAX_PORTS];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unsigned char RXFirstPWMRCChannelNb;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unsigned char IsFailsafeInNoOutputMode:1;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unsigned char Reserved1:7; // Should be set to zero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unsigned char Reserved2[2]; // Should be set to zero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} sSES_RTPA_ReceiverV1Config;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typedef enum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SES_NPT_PWM,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SES_NPT_PPM,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SES_NPT_SBUS,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SES_NPT_IBUS1_IN,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lastRenderedPageBreak/>
              <w:tab/>
              <w:t>SES_NPT_IBUS1_OUT,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SES_NPT_IBUS2,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SES_NPT_IBUS2_HUB_PORT,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SES_NPT_WSTX,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SES_NPT_WSRX,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SES_NPT_NONE=0xFF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} eSES_NewPortType;</w:t>
            </w:r>
          </w:p>
          <w:p w:rsid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#define SES_NPT_NB_MAX_PORTS 4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 w:rsidRPr="006566C2">
              <w:rPr>
                <w:rFonts w:ascii="宋体" w:hAnsi="宋体" w:cs="宋体"/>
                <w:b/>
                <w:bCs/>
                <w:sz w:val="18"/>
                <w:highlight w:val="green"/>
              </w:rPr>
              <w:t>V0: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typedef struct __attribute__((packed))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{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sSES_PWMFrequencyV0 PWMFrequency;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eEB_BusType ExternalBusType:4;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eSES_PA_SetAnalogOutput AnalogOutput:2;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unsigned char IsFailsafeInNoOutputMode:1;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eEB_SingleBusPortType SingleBusPortType:1; // For single external bus port receivers only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unsigned char Reserved2[5]; // Should be set to zero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} sSES_RTPA_ReceiverV0Config;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typedef struct __attribute__((packed))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{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unsigned short Frequency:15; // From 50 to 400Hz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unsigned short Synchronized:1; // 1=Synchronize the PWM output to the RF cycle (lower latency but unstable frequency)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} sSES_PWMFrequencyV0;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typedef enum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{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EB_BT_IBUS1,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EB_BT_IBUS2,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EB_BT_SBUS1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} eEB_BusType;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typedef enum __attribute__((packed))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{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SES_ANALOG_OUTPUT_PWM,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SES_ANALOG_OUTPUT_PPM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} eSES_PA_SetAnalogOutput;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typedef enum __attribute__((packed))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{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EB_SBPT_OUTPUT, // i-Bus, i-Bus 2 or S-bus servos output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ab/>
              <w:t>EB_SBPT_INPUT  // i-bus sensors input</w:t>
            </w:r>
          </w:p>
          <w:p w:rsidR="006566C2" w:rsidRDefault="006566C2" w:rsidP="006566C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} eEB_SingleBusPortType;</w:t>
            </w:r>
          </w:p>
          <w:p w:rsidR="006566C2" w:rsidRPr="00D31DA0" w:rsidRDefault="006566C2" w:rsidP="00D31DA0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4526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频率（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V1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）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: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// Structure sent by the SES_CMD_PWM_FREQUENCY real-time packet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unsigned char FirstChannelNb;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unsigned char PWMFrequencies[(9*4+7)/8]; // 9 bits per channels, 4 channels total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 xml:space="preserve">unsigned char Synchronized; // 1 bit </w:t>
            </w:r>
            <w:r w:rsidRPr="00D31DA0">
              <w:rPr>
                <w:rFonts w:ascii="宋体" w:hAnsi="宋体" w:cs="宋体"/>
                <w:b/>
                <w:bCs/>
                <w:sz w:val="18"/>
              </w:rPr>
              <w:lastRenderedPageBreak/>
              <w:t>per channel, 4 channels total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unsigned char Reserved; // Should be set to zero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} sSES_RTPA_PWMFrequencies;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4526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短命令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设置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PPM/PWM(V0)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Argument[0]: 0x7016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Argument[1]: 1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Argument[2]: 0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PWM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，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PPM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设置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PWM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频率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(V0)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Argument[0]: 0x7017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Argument[1]: 2</w:t>
            </w:r>
          </w:p>
          <w:p w:rsidR="00D31DA0" w:rsidRPr="00D31DA0" w:rsidRDefault="00D31DA0" w:rsidP="00D4526A">
            <w:pPr>
              <w:ind w:firstLineChars="200" w:firstLine="360"/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Argument[2]~ Argument[3]: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unsigned short Frequency:15; // From 50 to 400Hz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ab/>
              <w:t>unsigned short Synchronized:1; // 1=Synchronize the PWM output to the RF cycle (lower latency but unstable frequency)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} sSES_PWMFrequencyV0;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设置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I-BUS/S-BUS(V0)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Argument[0]: 0x7018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Argument[1]: 1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Argument[2]: 0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IBUS1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，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IBUS2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，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SBUS1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设置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I-BUS IN/I-BUS OUT(V0)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Argument[0]: 0x7020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Argument[1]: 1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Argument[2]: 0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 xml:space="preserve"> I-BUS OUT 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，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 xml:space="preserve"> I-BUS IN 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设置失控保护时间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Argument[0]: 0x6012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Argument[1]: 2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>Argument[2]~ Argument[3]: &gt;0(ms)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设置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RSSI</w:t>
            </w:r>
            <w:r w:rsidRPr="00D4526A">
              <w:rPr>
                <w:rFonts w:ascii="宋体" w:hAnsi="宋体" w:cs="宋体" w:hint="eastAsia"/>
                <w:b/>
                <w:bCs/>
                <w:sz w:val="18"/>
                <w:highlight w:val="darkGray"/>
              </w:rPr>
              <w:t>信号输出通道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Argument[0]: 0x602B</w:t>
            </w:r>
          </w:p>
          <w:p w:rsidR="00D31DA0" w:rsidRPr="00D31DA0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/>
                <w:b/>
                <w:bCs/>
                <w:sz w:val="18"/>
              </w:rPr>
              <w:t xml:space="preserve">    Argument[1]: 1</w:t>
            </w:r>
          </w:p>
          <w:p w:rsidR="00D31DA0" w:rsidRPr="00A5344C" w:rsidRDefault="00D31DA0" w:rsidP="00D31D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Argument[2]: 0xFF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 xml:space="preserve"> if not used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  <w:r w:rsidRPr="00D31DA0">
              <w:rPr>
                <w:rFonts w:ascii="宋体" w:hAnsi="宋体" w:cs="宋体" w:hint="eastAsia"/>
                <w:b/>
                <w:bCs/>
                <w:sz w:val="18"/>
              </w:rPr>
              <w:t>/0`18</w:t>
            </w:r>
          </w:p>
        </w:tc>
        <w:tc>
          <w:tcPr>
            <w:tcW w:w="1286" w:type="dxa"/>
            <w:vMerge/>
            <w:shd w:val="clear" w:color="auto" w:fill="auto"/>
          </w:tcPr>
          <w:p w:rsidR="004D254C" w:rsidRPr="00A5344C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4D254C" w:rsidRPr="00413531" w:rsidTr="004D254C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4D254C" w:rsidRPr="00413531" w:rsidRDefault="004D254C" w:rsidP="004D254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632BBD" w:rsidRDefault="00632BBD">
      <w:pPr>
        <w:widowControl/>
        <w:jc w:val="left"/>
        <w:rPr>
          <w:rFonts w:cs="Arial"/>
          <w:b/>
          <w:bCs/>
          <w:color w:val="000000"/>
        </w:rPr>
      </w:pPr>
    </w:p>
    <w:p w:rsidR="008B1FF5" w:rsidRDefault="00781ACF" w:rsidP="003C4085">
      <w:pPr>
        <w:pStyle w:val="3"/>
        <w:rPr>
          <w:rFonts w:ascii="宋体" w:hAnsi="宋体" w:cs="宋体"/>
          <w:b w:val="0"/>
          <w:bCs w:val="0"/>
        </w:rPr>
      </w:pPr>
      <w:bookmarkStart w:id="28" w:name="_Toc114495971"/>
      <w:r>
        <w:rPr>
          <w:rFonts w:hint="eastAsia"/>
          <w:sz w:val="24"/>
          <w:szCs w:val="24"/>
        </w:rPr>
        <w:t>4</w:t>
      </w:r>
      <w:r w:rsidRPr="003D6323">
        <w:rPr>
          <w:rFonts w:hint="eastAsia"/>
          <w:sz w:val="24"/>
          <w:szCs w:val="24"/>
        </w:rPr>
        <w:t>.</w:t>
      </w:r>
      <w:r w:rsidR="004D254C">
        <w:rPr>
          <w:sz w:val="24"/>
          <w:szCs w:val="24"/>
        </w:rPr>
        <w:t>8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接收机回传实时数据</w:t>
      </w:r>
      <w:bookmarkEnd w:id="28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F45973" w:rsidRPr="006A266F" w:rsidTr="00FA1E68">
        <w:trPr>
          <w:trHeight w:val="300"/>
        </w:trPr>
        <w:tc>
          <w:tcPr>
            <w:tcW w:w="1305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F45973" w:rsidRPr="006A266F" w:rsidRDefault="00F45973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F81322" w:rsidRPr="00A5344C" w:rsidTr="00FA1E68">
        <w:trPr>
          <w:trHeight w:val="300"/>
        </w:trPr>
        <w:tc>
          <w:tcPr>
            <w:tcW w:w="1305" w:type="dxa"/>
            <w:shd w:val="clear" w:color="auto" w:fill="FFC000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x05</w:t>
            </w:r>
          </w:p>
        </w:tc>
        <w:tc>
          <w:tcPr>
            <w:tcW w:w="4818" w:type="dxa"/>
            <w:shd w:val="clear" w:color="auto" w:fill="FFC000"/>
          </w:tcPr>
          <w:p w:rsidR="00F81322" w:rsidRPr="00A5344C" w:rsidRDefault="00F81322" w:rsidP="00F45973">
            <w:pPr>
              <w:rPr>
                <w:rFonts w:ascii="宋体" w:hAnsi="宋体" w:cs="宋体"/>
                <w:b/>
                <w:bCs/>
                <w:sz w:val="18"/>
              </w:rPr>
            </w:pPr>
            <w:r w:rsidRPr="00140B2A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140B2A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140B2A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40B2A">
              <w:rPr>
                <w:rFonts w:ascii="宋体" w:hAnsi="宋体" w:cs="宋体" w:hint="eastAsia"/>
                <w:b/>
                <w:bCs/>
                <w:sz w:val="18"/>
              </w:rPr>
              <w:t>发送单向实时传输数据，遥控器</w:t>
            </w:r>
            <w:r w:rsidRPr="00140B2A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40B2A">
              <w:rPr>
                <w:rFonts w:ascii="宋体" w:hAnsi="宋体" w:cs="宋体" w:hint="eastAsia"/>
                <w:b/>
                <w:bCs/>
                <w:sz w:val="18"/>
              </w:rPr>
              <w:t>不作应答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F81322" w:rsidRPr="00E920A5" w:rsidRDefault="00F81322" w:rsidP="00FA1E68">
            <w:pPr>
              <w:jc w:val="center"/>
              <w:rPr>
                <w:rFonts w:ascii="宋体" w:hAnsi="宋体" w:cs="宋体"/>
                <w:b/>
                <w:bCs/>
                <w:color w:val="FF0000"/>
                <w:sz w:val="18"/>
              </w:rPr>
            </w:pPr>
          </w:p>
        </w:tc>
      </w:tr>
      <w:tr w:rsidR="00F81322" w:rsidRPr="00A5344C" w:rsidTr="00FA1E68">
        <w:trPr>
          <w:trHeight w:val="300"/>
        </w:trPr>
        <w:tc>
          <w:tcPr>
            <w:tcW w:w="1305" w:type="dxa"/>
            <w:shd w:val="clear" w:color="auto" w:fill="92D050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F203E0">
              <w:rPr>
                <w:rFonts w:ascii="宋体" w:hAnsi="宋体" w:cs="宋体"/>
                <w:b/>
                <w:bCs/>
                <w:sz w:val="18"/>
              </w:rPr>
              <w:t>9</w:t>
            </w:r>
          </w:p>
        </w:tc>
        <w:tc>
          <w:tcPr>
            <w:tcW w:w="4818" w:type="dxa"/>
            <w:shd w:val="clear" w:color="auto" w:fill="92D050"/>
          </w:tcPr>
          <w:p w:rsidR="00F81322" w:rsidRPr="00A5344C" w:rsidRDefault="00F81322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接收机回传实时数据</w:t>
            </w:r>
          </w:p>
        </w:tc>
        <w:tc>
          <w:tcPr>
            <w:tcW w:w="1286" w:type="dxa"/>
            <w:vMerge/>
            <w:shd w:val="clear" w:color="auto" w:fill="auto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F81322" w:rsidRPr="00A5344C" w:rsidTr="00FA1E68">
        <w:trPr>
          <w:trHeight w:val="300"/>
        </w:trPr>
        <w:tc>
          <w:tcPr>
            <w:tcW w:w="1305" w:type="dxa"/>
            <w:shd w:val="clear" w:color="auto" w:fill="auto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1213" w:type="dxa"/>
            <w:shd w:val="clear" w:color="auto" w:fill="auto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BC0B0C">
              <w:rPr>
                <w:rFonts w:ascii="宋体" w:hAnsi="宋体" w:cs="宋体"/>
                <w:b/>
                <w:bCs/>
                <w:sz w:val="18"/>
              </w:rPr>
              <w:t>0x22</w:t>
            </w:r>
          </w:p>
        </w:tc>
        <w:tc>
          <w:tcPr>
            <w:tcW w:w="4818" w:type="dxa"/>
            <w:shd w:val="clear" w:color="auto" w:fill="auto"/>
          </w:tcPr>
          <w:p w:rsidR="00F81322" w:rsidRPr="006A1503" w:rsidRDefault="00C6641F" w:rsidP="00FA1E68">
            <w:pPr>
              <w:rPr>
                <w:rFonts w:ascii="宋体" w:hAnsi="宋体" w:cs="宋体"/>
                <w:b/>
                <w:bCs/>
                <w:color w:val="FF0000"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传感器数据命令</w:t>
            </w:r>
          </w:p>
        </w:tc>
        <w:tc>
          <w:tcPr>
            <w:tcW w:w="1286" w:type="dxa"/>
            <w:vMerge/>
            <w:shd w:val="clear" w:color="auto" w:fill="auto"/>
          </w:tcPr>
          <w:p w:rsidR="00F81322" w:rsidRPr="00A5344C" w:rsidRDefault="00F81322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86318" w:rsidRPr="00A5344C" w:rsidTr="00FA1E68">
        <w:trPr>
          <w:trHeight w:val="300"/>
        </w:trPr>
        <w:tc>
          <w:tcPr>
            <w:tcW w:w="1305" w:type="dxa"/>
            <w:shd w:val="clear" w:color="auto" w:fill="auto"/>
          </w:tcPr>
          <w:p w:rsidR="00D86318" w:rsidRPr="00A5344C" w:rsidRDefault="00D86318" w:rsidP="00D8631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1~</w:t>
            </w:r>
            <w:r>
              <w:rPr>
                <w:rFonts w:ascii="宋体" w:hAnsi="宋体" w:cs="宋体"/>
                <w:b/>
                <w:bCs/>
                <w:sz w:val="18"/>
              </w:rPr>
              <w:t>10</w:t>
            </w:r>
          </w:p>
        </w:tc>
        <w:tc>
          <w:tcPr>
            <w:tcW w:w="1213" w:type="dxa"/>
            <w:shd w:val="clear" w:color="auto" w:fill="auto"/>
          </w:tcPr>
          <w:p w:rsidR="00D86318" w:rsidRPr="00A5344C" w:rsidRDefault="00D86318" w:rsidP="00D8631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D86318" w:rsidRPr="00A5344C" w:rsidRDefault="00D86318" w:rsidP="00D8631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D86318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数据格式：长度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+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类型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+</w:t>
            </w:r>
            <w:r>
              <w:rPr>
                <w:rFonts w:ascii="宋体" w:hAnsi="宋体" w:cs="宋体"/>
                <w:b/>
                <w:bCs/>
                <w:sz w:val="18"/>
              </w:rPr>
              <w:t>ID+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内容</w:t>
            </w:r>
            <w:r w:rsidR="00AE088C"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 w:rsidR="00AE088C">
              <w:rPr>
                <w:rFonts w:ascii="宋体" w:hAnsi="宋体" w:cs="宋体" w:hint="eastAsia"/>
                <w:b/>
                <w:bCs/>
                <w:sz w:val="18"/>
              </w:rPr>
              <w:t>长度数据包含自己本身</w:t>
            </w:r>
            <w:r w:rsidR="00AE088C">
              <w:rPr>
                <w:rFonts w:ascii="宋体" w:hAnsi="宋体" w:cs="宋体"/>
                <w:b/>
                <w:bCs/>
                <w:sz w:val="18"/>
              </w:rPr>
              <w:t>)</w:t>
            </w:r>
          </w:p>
          <w:p w:rsidR="00D86318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例如：高频头内部传感器数据类型如下：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>unsigned char  Length;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>unsigned char  Tpye;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>unsigned char  ID;  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>signed   char  Temperature;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 xml:space="preserve">unsigned short 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5E07E1">
              <w:rPr>
                <w:rFonts w:ascii="宋体" w:hAnsi="宋体" w:cs="宋体"/>
                <w:b/>
                <w:bCs/>
                <w:sz w:val="18"/>
              </w:rPr>
              <w:t>Battery;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>unsigned char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  </w:t>
            </w:r>
            <w:r w:rsidRPr="005E07E1">
              <w:rPr>
                <w:rFonts w:ascii="宋体" w:hAnsi="宋体" w:cs="宋体"/>
                <w:b/>
                <w:bCs/>
                <w:sz w:val="18"/>
              </w:rPr>
              <w:t>USBState:1;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lastRenderedPageBreak/>
              <w:t>unsigned char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  </w:t>
            </w:r>
            <w:r w:rsidRPr="005E07E1">
              <w:rPr>
                <w:rFonts w:ascii="宋体" w:hAnsi="宋体" w:cs="宋体"/>
                <w:b/>
                <w:bCs/>
                <w:sz w:val="18"/>
              </w:rPr>
              <w:t>PowerSupply:1;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>unsigned char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  </w:t>
            </w:r>
            <w:r w:rsidRPr="005E07E1">
              <w:rPr>
                <w:rFonts w:ascii="宋体" w:hAnsi="宋体" w:cs="宋体"/>
                <w:b/>
                <w:bCs/>
                <w:sz w:val="18"/>
              </w:rPr>
              <w:t>RFPower</w:t>
            </w:r>
            <w:r>
              <w:rPr>
                <w:rFonts w:ascii="宋体" w:hAnsi="宋体" w:cs="宋体"/>
                <w:b/>
                <w:bCs/>
                <w:sz w:val="18"/>
              </w:rPr>
              <w:t>Is</w:t>
            </w:r>
            <w:r w:rsidRPr="005E07E1">
              <w:rPr>
                <w:rFonts w:ascii="宋体" w:hAnsi="宋体" w:cs="宋体"/>
                <w:b/>
                <w:bCs/>
                <w:sz w:val="18"/>
              </w:rPr>
              <w:t>Adjust:1;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>unsigned char  reserveBit:5;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>unsigned char  Key;</w:t>
            </w:r>
          </w:p>
          <w:p w:rsidR="00D86318" w:rsidRPr="005E07E1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E07E1">
              <w:rPr>
                <w:rFonts w:ascii="宋体" w:hAnsi="宋体" w:cs="宋体"/>
                <w:b/>
                <w:bCs/>
                <w:sz w:val="18"/>
              </w:rPr>
              <w:t xml:space="preserve">unsigned short 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5E07E1">
              <w:rPr>
                <w:rFonts w:ascii="宋体" w:hAnsi="宋体" w:cs="宋体"/>
                <w:b/>
                <w:bCs/>
                <w:sz w:val="18"/>
              </w:rPr>
              <w:t>RFCurrentPower;</w:t>
            </w:r>
          </w:p>
          <w:p w:rsidR="00D86318" w:rsidRPr="00F6772F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具体调用参数如下</w:t>
            </w:r>
          </w:p>
          <w:p w:rsidR="00D86318" w:rsidRPr="00C432DB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XX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.Length=</w:t>
            </w:r>
            <w:r w:rsidR="00924E52">
              <w:rPr>
                <w:rFonts w:ascii="宋体" w:hAnsi="宋体" w:cs="宋体"/>
                <w:b/>
                <w:bCs/>
                <w:sz w:val="18"/>
              </w:rPr>
              <w:t>10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;</w:t>
            </w:r>
          </w:p>
          <w:p w:rsidR="00D86318" w:rsidRPr="00C432DB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XX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.Tpye=0x56;</w:t>
            </w:r>
          </w:p>
          <w:p w:rsidR="00D86318" w:rsidRPr="00C432DB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XX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.ID=0x80;</w:t>
            </w:r>
          </w:p>
          <w:p w:rsidR="00D86318" w:rsidRPr="00C432DB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XX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.Temperature=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20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;</w:t>
            </w:r>
            <w:r>
              <w:rPr>
                <w:rFonts w:ascii="宋体" w:hAnsi="宋体" w:cs="宋体"/>
                <w:b/>
                <w:bCs/>
                <w:sz w:val="18"/>
              </w:rPr>
              <w:t>//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R</w:t>
            </w:r>
            <w:r>
              <w:rPr>
                <w:rFonts w:ascii="宋体" w:hAnsi="宋体" w:cs="宋体"/>
                <w:b/>
                <w:bCs/>
                <w:sz w:val="18"/>
              </w:rPr>
              <w:t>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模块温度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=32de</w:t>
            </w:r>
            <w:r>
              <w:rPr>
                <w:rFonts w:ascii="宋体" w:hAnsi="宋体" w:cs="宋体"/>
                <w:b/>
                <w:bCs/>
                <w:sz w:val="18"/>
              </w:rPr>
              <w:t>gC</w:t>
            </w:r>
          </w:p>
          <w:p w:rsidR="00D86318" w:rsidRPr="00C432DB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XX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.Battery=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x</w:t>
            </w:r>
            <w:r>
              <w:rPr>
                <w:rFonts w:ascii="宋体" w:hAnsi="宋体" w:cs="宋体"/>
                <w:b/>
                <w:bCs/>
                <w:sz w:val="18"/>
              </w:rPr>
              <w:t>1F4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;</w:t>
            </w:r>
            <w:r>
              <w:rPr>
                <w:rFonts w:ascii="宋体" w:hAnsi="宋体" w:cs="宋体"/>
                <w:b/>
                <w:bCs/>
                <w:sz w:val="18"/>
              </w:rPr>
              <w:t>//5.00V</w:t>
            </w:r>
          </w:p>
          <w:p w:rsidR="00D86318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XX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.USBState=</w:t>
            </w:r>
            <w:r>
              <w:rPr>
                <w:rFonts w:ascii="宋体" w:hAnsi="宋体" w:cs="宋体"/>
                <w:b/>
                <w:bCs/>
                <w:sz w:val="18"/>
              </w:rPr>
              <w:t>1;//1:usb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供电</w:t>
            </w:r>
            <w:r>
              <w:rPr>
                <w:rFonts w:ascii="宋体" w:hAnsi="宋体" w:cs="宋体"/>
                <w:b/>
                <w:bCs/>
                <w:sz w:val="18"/>
              </w:rPr>
              <w:t>,0: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电池供电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/>
                <w:b/>
                <w:bCs/>
                <w:sz w:val="18"/>
              </w:rPr>
              <w:t>XX.PowerSupply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=</w:t>
            </w:r>
            <w:r>
              <w:rPr>
                <w:rFonts w:ascii="宋体" w:hAnsi="宋体" w:cs="宋体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;</w:t>
            </w:r>
            <w:r>
              <w:rPr>
                <w:rFonts w:ascii="宋体" w:hAnsi="宋体" w:cs="宋体"/>
                <w:b/>
                <w:bCs/>
                <w:sz w:val="18"/>
              </w:rPr>
              <w:t>//1: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外部供电，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: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内部遥控供电</w:t>
            </w:r>
          </w:p>
          <w:p w:rsidR="00D86318" w:rsidRPr="00C432DB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XX</w:t>
            </w:r>
            <w:r>
              <w:rPr>
                <w:rFonts w:ascii="宋体" w:hAnsi="宋体" w:cs="宋体"/>
                <w:b/>
                <w:bCs/>
                <w:sz w:val="18"/>
              </w:rPr>
              <w:t>.</w:t>
            </w:r>
            <w:r w:rsidRPr="005E07E1">
              <w:rPr>
                <w:rFonts w:ascii="宋体" w:hAnsi="宋体" w:cs="宋体"/>
                <w:b/>
                <w:bCs/>
                <w:sz w:val="18"/>
              </w:rPr>
              <w:t xml:space="preserve"> RFPower</w:t>
            </w:r>
            <w:r>
              <w:rPr>
                <w:rFonts w:ascii="宋体" w:hAnsi="宋体" w:cs="宋体"/>
                <w:b/>
                <w:bCs/>
                <w:sz w:val="18"/>
              </w:rPr>
              <w:t>Is</w:t>
            </w:r>
            <w:r w:rsidRPr="005E07E1">
              <w:rPr>
                <w:rFonts w:ascii="宋体" w:hAnsi="宋体" w:cs="宋体"/>
                <w:b/>
                <w:bCs/>
                <w:sz w:val="18"/>
              </w:rPr>
              <w:t>Adjust</w:t>
            </w:r>
            <w:r>
              <w:rPr>
                <w:rFonts w:ascii="宋体" w:hAnsi="宋体" w:cs="宋体"/>
                <w:b/>
                <w:bCs/>
                <w:sz w:val="18"/>
              </w:rPr>
              <w:t>=1;//1: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功率可调，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：功率不可调</w:t>
            </w:r>
          </w:p>
          <w:p w:rsidR="00D86318" w:rsidRPr="00C432DB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XX</w:t>
            </w:r>
            <w:r w:rsidRPr="00C432DB">
              <w:rPr>
                <w:rFonts w:ascii="宋体" w:hAnsi="宋体" w:cs="宋体"/>
                <w:b/>
                <w:bCs/>
                <w:sz w:val="18"/>
              </w:rPr>
              <w:t>.Key=</w:t>
            </w:r>
            <w:r>
              <w:rPr>
                <w:rFonts w:ascii="宋体" w:hAnsi="宋体" w:cs="宋体"/>
                <w:b/>
                <w:bCs/>
                <w:sz w:val="18"/>
              </w:rPr>
              <w:t>0;//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按键按下的类型</w:t>
            </w:r>
          </w:p>
          <w:p w:rsidR="00D86318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XX.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5E07E1">
              <w:rPr>
                <w:rFonts w:ascii="宋体" w:hAnsi="宋体" w:cs="宋体"/>
                <w:b/>
                <w:bCs/>
                <w:sz w:val="18"/>
              </w:rPr>
              <w:t xml:space="preserve"> RFCurrentPower</w:t>
            </w:r>
            <w:r>
              <w:rPr>
                <w:rFonts w:ascii="宋体" w:hAnsi="宋体" w:cs="宋体"/>
                <w:b/>
                <w:bCs/>
                <w:sz w:val="18"/>
              </w:rPr>
              <w:t>=120;//120/4=30dBm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（为</w:t>
            </w:r>
            <w:r>
              <w:rPr>
                <w:rFonts w:ascii="宋体" w:hAnsi="宋体" w:cs="宋体"/>
                <w:b/>
                <w:bCs/>
                <w:sz w:val="18"/>
              </w:rPr>
              <w:t>68(17dBm)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时表示功率不可调）</w:t>
            </w:r>
          </w:p>
          <w:p w:rsidR="00D86318" w:rsidRPr="00302CEC" w:rsidRDefault="00D86318" w:rsidP="00D86318">
            <w:pPr>
              <w:rPr>
                <w:rFonts w:ascii="宋体" w:hAnsi="宋体" w:cs="宋体"/>
                <w:b/>
                <w:bCs/>
                <w:sz w:val="18"/>
              </w:rPr>
            </w:pPr>
          </w:p>
        </w:tc>
        <w:tc>
          <w:tcPr>
            <w:tcW w:w="1286" w:type="dxa"/>
            <w:vMerge/>
            <w:shd w:val="clear" w:color="auto" w:fill="auto"/>
          </w:tcPr>
          <w:p w:rsidR="00D86318" w:rsidRPr="00A5344C" w:rsidRDefault="00D86318" w:rsidP="00D8631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BC0B0C" w:rsidRPr="00413531" w:rsidTr="00FA1E68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BC0B0C" w:rsidRPr="00413531" w:rsidRDefault="00BC0B0C" w:rsidP="00BC0B0C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632BBD" w:rsidRDefault="00632BBD">
      <w:pPr>
        <w:widowControl/>
        <w:jc w:val="left"/>
        <w:rPr>
          <w:rFonts w:cs="Arial"/>
          <w:b/>
          <w:bCs/>
          <w:color w:val="000000"/>
        </w:rPr>
      </w:pPr>
    </w:p>
    <w:p w:rsidR="0083285D" w:rsidRPr="003D6323" w:rsidRDefault="00781ACF" w:rsidP="0083285D">
      <w:pPr>
        <w:pStyle w:val="3"/>
        <w:rPr>
          <w:sz w:val="24"/>
          <w:szCs w:val="24"/>
        </w:rPr>
      </w:pPr>
      <w:bookmarkStart w:id="29" w:name="_Toc114495972"/>
      <w:r>
        <w:rPr>
          <w:rFonts w:hint="eastAsia"/>
          <w:sz w:val="24"/>
          <w:szCs w:val="24"/>
        </w:rPr>
        <w:t>4</w:t>
      </w:r>
      <w:r w:rsidR="0083285D" w:rsidRPr="003D6323">
        <w:rPr>
          <w:rFonts w:hint="eastAsia"/>
          <w:sz w:val="24"/>
          <w:szCs w:val="24"/>
        </w:rPr>
        <w:t>.</w:t>
      </w:r>
      <w:r w:rsidR="004D254C">
        <w:rPr>
          <w:sz w:val="24"/>
          <w:szCs w:val="24"/>
        </w:rPr>
        <w:t>9</w:t>
      </w:r>
      <w:r w:rsidR="0083285D">
        <w:rPr>
          <w:rFonts w:hint="eastAsia"/>
          <w:sz w:val="24"/>
          <w:szCs w:val="24"/>
        </w:rPr>
        <w:t>命令指令</w:t>
      </w:r>
      <w:bookmarkEnd w:id="29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12"/>
        <w:gridCol w:w="1119"/>
        <w:gridCol w:w="1032"/>
        <w:gridCol w:w="4311"/>
        <w:gridCol w:w="1100"/>
      </w:tblGrid>
      <w:tr w:rsidR="000D7394" w:rsidTr="007C6E48">
        <w:trPr>
          <w:trHeight w:val="300"/>
        </w:trPr>
        <w:tc>
          <w:tcPr>
            <w:tcW w:w="2212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19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032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311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00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0D7394" w:rsidRPr="00413531" w:rsidTr="007C6E48">
        <w:trPr>
          <w:trHeight w:val="300"/>
        </w:trPr>
        <w:tc>
          <w:tcPr>
            <w:tcW w:w="2212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19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032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x02</w:t>
            </w:r>
          </w:p>
        </w:tc>
        <w:tc>
          <w:tcPr>
            <w:tcW w:w="4311" w:type="dxa"/>
            <w:shd w:val="clear" w:color="auto" w:fill="FFC000"/>
          </w:tcPr>
          <w:p w:rsidR="00D91BD4" w:rsidRPr="00A5344C" w:rsidRDefault="005073D9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对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进行设置，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模块带参数应答</w:t>
            </w:r>
          </w:p>
        </w:tc>
        <w:tc>
          <w:tcPr>
            <w:tcW w:w="1100" w:type="dxa"/>
            <w:vMerge w:val="restart"/>
            <w:shd w:val="clear" w:color="auto" w:fill="auto"/>
          </w:tcPr>
          <w:p w:rsidR="00F468F2" w:rsidRDefault="00966AB0" w:rsidP="00F468F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F468F2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D91BD4" w:rsidRPr="00A5344C" w:rsidRDefault="00F468F2" w:rsidP="00F468F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该指令只在正常通信模式下有效</w:t>
            </w:r>
          </w:p>
        </w:tc>
      </w:tr>
      <w:tr w:rsidR="000D7394" w:rsidRPr="00413531" w:rsidTr="007C6E48">
        <w:trPr>
          <w:trHeight w:val="300"/>
        </w:trPr>
        <w:tc>
          <w:tcPr>
            <w:tcW w:w="2212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19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032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F203E0">
              <w:rPr>
                <w:rFonts w:ascii="宋体" w:hAnsi="宋体" w:cs="宋体"/>
                <w:b/>
                <w:bCs/>
                <w:sz w:val="18"/>
              </w:rPr>
              <w:t>C</w:t>
            </w:r>
          </w:p>
        </w:tc>
        <w:tc>
          <w:tcPr>
            <w:tcW w:w="4311" w:type="dxa"/>
            <w:shd w:val="clear" w:color="auto" w:fill="92D050"/>
          </w:tcPr>
          <w:p w:rsidR="00D91BD4" w:rsidRPr="00A5344C" w:rsidRDefault="00D91BD4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命令指令</w:t>
            </w:r>
          </w:p>
        </w:tc>
        <w:tc>
          <w:tcPr>
            <w:tcW w:w="1100" w:type="dxa"/>
            <w:vMerge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D7394" w:rsidRPr="00413531" w:rsidTr="007C6E48">
        <w:trPr>
          <w:trHeight w:val="300"/>
        </w:trPr>
        <w:tc>
          <w:tcPr>
            <w:tcW w:w="2212" w:type="dxa"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</w:t>
            </w:r>
            <w:r w:rsidRPr="001A4A43">
              <w:rPr>
                <w:rFonts w:ascii="宋体" w:hAnsi="宋体" w:cs="宋体"/>
                <w:b/>
                <w:bCs/>
                <w:color w:val="FF0000"/>
                <w:sz w:val="18"/>
              </w:rPr>
              <w:t>0</w:t>
            </w:r>
            <w:r w:rsidR="00C247CB" w:rsidRPr="001A4A43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-1</w:t>
            </w:r>
          </w:p>
        </w:tc>
        <w:tc>
          <w:tcPr>
            <w:tcW w:w="1119" w:type="dxa"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032" w:type="dxa"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311" w:type="dxa"/>
            <w:shd w:val="clear" w:color="auto" w:fill="auto"/>
          </w:tcPr>
          <w:p w:rsidR="005073D9" w:rsidRDefault="00D91BD4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C</w:t>
            </w:r>
            <w:r w:rsidR="00EC51F0">
              <w:rPr>
                <w:rFonts w:ascii="宋体" w:hAnsi="宋体" w:cs="宋体"/>
                <w:b/>
                <w:bCs/>
                <w:sz w:val="18"/>
              </w:rPr>
              <w:t>ode</w:t>
            </w:r>
            <w:r w:rsidR="005073D9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235B87" w:rsidRDefault="00235B87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读取接收机能力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0x7015</w:t>
            </w:r>
          </w:p>
          <w:p w:rsidR="00C247CB" w:rsidRDefault="00C247CB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PPM/PWM</w:t>
            </w:r>
            <w:r w:rsidR="00A6763D"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A6763D"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0x7016</w:t>
            </w:r>
          </w:p>
          <w:p w:rsidR="00A6763D" w:rsidRDefault="00C247CB" w:rsidP="00A6763D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="00A6763D"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A6763D"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0x7017</w:t>
            </w:r>
            <w:r w:rsidR="00A6763D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C247CB" w:rsidRPr="00A6763D" w:rsidRDefault="00A6763D" w:rsidP="00A6763D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V1)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</w:t>
            </w:r>
            <w:r w:rsidR="00D74B38">
              <w:rPr>
                <w:rFonts w:ascii="宋体" w:hAnsi="宋体" w:cs="宋体"/>
                <w:b/>
                <w:bCs/>
                <w:sz w:val="18"/>
              </w:rPr>
              <w:t>2</w:t>
            </w:r>
            <w:r>
              <w:rPr>
                <w:rFonts w:ascii="宋体" w:hAnsi="宋体" w:cs="宋体"/>
                <w:b/>
                <w:bCs/>
                <w:sz w:val="18"/>
              </w:rPr>
              <w:t>8</w:t>
            </w:r>
          </w:p>
          <w:p w:rsidR="00BE2360" w:rsidRPr="00A6763D" w:rsidRDefault="00C247CB" w:rsidP="00BE2360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I-BUS/S-BUS</w:t>
            </w:r>
            <w:r w:rsidR="00A6763D"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A6763D"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0x7018</w:t>
            </w:r>
            <w:r w:rsidR="00BE2360" w:rsidRPr="00A6763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</w:p>
          <w:p w:rsidR="00C247CB" w:rsidRDefault="00BE2360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IN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/I-BUS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OUT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</w:t>
            </w:r>
            <w:r>
              <w:rPr>
                <w:rFonts w:ascii="宋体" w:hAnsi="宋体" w:cs="宋体"/>
                <w:b/>
                <w:bCs/>
                <w:sz w:val="18"/>
              </w:rPr>
              <w:t>20</w:t>
            </w:r>
          </w:p>
          <w:p w:rsidR="009465AF" w:rsidRDefault="009465AF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设置自定义接口类型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1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</w:t>
            </w:r>
            <w:r>
              <w:rPr>
                <w:rFonts w:ascii="宋体" w:hAnsi="宋体" w:cs="宋体"/>
                <w:b/>
                <w:bCs/>
                <w:sz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7</w:t>
            </w:r>
          </w:p>
          <w:p w:rsidR="008F13D5" w:rsidRDefault="00AF6D8E" w:rsidP="008F13D5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读取接收机版本信息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</w:t>
            </w:r>
            <w:r>
              <w:rPr>
                <w:rFonts w:ascii="宋体" w:hAnsi="宋体" w:cs="宋体"/>
                <w:b/>
                <w:bCs/>
                <w:sz w:val="18"/>
              </w:rPr>
              <w:t>F</w:t>
            </w:r>
            <w:r w:rsidR="008F13D5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AF6D8E" w:rsidRDefault="008F13D5" w:rsidP="008F13D5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BVD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校准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AD1A50">
              <w:rPr>
                <w:rFonts w:ascii="宋体" w:hAnsi="宋体" w:cs="宋体"/>
                <w:b/>
                <w:bCs/>
                <w:sz w:val="18"/>
              </w:rPr>
              <w:t>0x702</w:t>
            </w:r>
            <w:r>
              <w:rPr>
                <w:rFonts w:ascii="宋体" w:hAnsi="宋体" w:cs="宋体"/>
                <w:b/>
                <w:bCs/>
                <w:sz w:val="18"/>
              </w:rPr>
              <w:t>C</w:t>
            </w:r>
          </w:p>
          <w:p w:rsidR="00B2455F" w:rsidRPr="00AF6D8E" w:rsidRDefault="00F725D3" w:rsidP="008F13D5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="00AD1A50"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</w:t>
            </w:r>
            <w:r w:rsidR="00AD1A50"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PM/I-BUS/S-BUS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AD1A50" w:rsidRPr="00AD1A50">
              <w:rPr>
                <w:rFonts w:ascii="宋体" w:hAnsi="宋体" w:cs="宋体"/>
                <w:b/>
                <w:bCs/>
                <w:sz w:val="18"/>
              </w:rPr>
              <w:t>0x702A</w:t>
            </w:r>
          </w:p>
          <w:p w:rsidR="00DA7BD2" w:rsidRDefault="00C247CB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3B637D">
              <w:rPr>
                <w:rFonts w:ascii="宋体" w:hAnsi="宋体" w:cs="宋体" w:hint="eastAsia"/>
                <w:b/>
                <w:bCs/>
                <w:sz w:val="18"/>
              </w:rPr>
              <w:t>0x6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011</w:t>
            </w:r>
          </w:p>
          <w:p w:rsidR="000A3D82" w:rsidRDefault="000A3D82" w:rsidP="000A3D82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设置失控保护时间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0x6012</w:t>
            </w:r>
          </w:p>
          <w:p w:rsidR="00DF29F3" w:rsidRDefault="0024713D" w:rsidP="0024713D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R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SSI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信号输出通道</w:t>
            </w:r>
            <w:r w:rsidR="00DF29F3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DF29F3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60</w:t>
            </w:r>
            <w:r>
              <w:rPr>
                <w:rFonts w:ascii="宋体" w:hAnsi="宋体" w:cs="宋体"/>
                <w:b/>
                <w:bCs/>
                <w:sz w:val="18"/>
              </w:rPr>
              <w:t>2B</w:t>
            </w:r>
          </w:p>
          <w:p w:rsidR="00966AB0" w:rsidRPr="00A5344C" w:rsidRDefault="00966AB0" w:rsidP="00966AB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设置高频头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输出功率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:0x20</w:t>
            </w:r>
            <w:r>
              <w:rPr>
                <w:rFonts w:ascii="宋体" w:hAnsi="宋体" w:cs="宋体"/>
                <w:b/>
                <w:bCs/>
                <w:sz w:val="18"/>
              </w:rPr>
              <w:t>13</w:t>
            </w:r>
          </w:p>
        </w:tc>
        <w:tc>
          <w:tcPr>
            <w:tcW w:w="1100" w:type="dxa"/>
            <w:vMerge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D7394" w:rsidRPr="00413531" w:rsidTr="007C6E48">
        <w:trPr>
          <w:trHeight w:val="300"/>
        </w:trPr>
        <w:tc>
          <w:tcPr>
            <w:tcW w:w="2212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C247CB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1119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032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311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ArgumentLength</w:t>
            </w:r>
            <w:r w:rsidR="004B5536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0553C8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235B87" w:rsidRDefault="00235B87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读取接收机能力：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PPM/PWM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  <w:p w:rsidR="003A13CF" w:rsidRDefault="00C247CB" w:rsidP="003A13CF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="00D74B38"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D74B38"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 w:rsidR="003A13CF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C247CB" w:rsidRPr="003A13CF" w:rsidRDefault="003A13CF" w:rsidP="003A13CF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V1)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/>
                <w:b/>
                <w:bCs/>
                <w:sz w:val="18"/>
              </w:rPr>
              <w:t>32+3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I-BUS/S-BUS</w:t>
            </w:r>
            <w:r w:rsidR="005C77B0"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5C77B0"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  <w:p w:rsidR="00244AC7" w:rsidRDefault="00244AC7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IN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/I-BUS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OUT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  <w:p w:rsidR="00677D72" w:rsidRDefault="00677D72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设置自定义接口类型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V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1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  <w:p w:rsidR="008F13D5" w:rsidRDefault="00986DCD" w:rsidP="008F13D5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读取接收机版本信息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 w:rsidR="008F13D5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986DCD" w:rsidRDefault="008F13D5" w:rsidP="008F13D5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BVD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校准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8</w:t>
            </w:r>
          </w:p>
          <w:p w:rsidR="008F13D5" w:rsidRDefault="00AD1A50" w:rsidP="008F13D5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PM/I-BUS/S-BUS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  <w:p w:rsidR="0074535C" w:rsidRDefault="00C247CB" w:rsidP="0074535C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lastRenderedPageBreak/>
              <w:t>设置失控保护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281676">
              <w:t xml:space="preserve"> </w:t>
            </w:r>
            <w:r w:rsidR="00281676" w:rsidRPr="00281676">
              <w:rPr>
                <w:rFonts w:ascii="宋体" w:hAnsi="宋体" w:cs="宋体"/>
                <w:b/>
                <w:bCs/>
                <w:sz w:val="18"/>
              </w:rPr>
              <w:t>Channels_Number</w:t>
            </w:r>
            <w:r w:rsidR="00281676">
              <w:rPr>
                <w:rFonts w:ascii="宋体" w:hAnsi="宋体" w:cs="宋体" w:hint="eastAsia"/>
                <w:b/>
                <w:bCs/>
                <w:sz w:val="18"/>
              </w:rPr>
              <w:t>*2</w:t>
            </w:r>
          </w:p>
          <w:p w:rsidR="008C4439" w:rsidRDefault="008C4439" w:rsidP="0074535C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/>
                <w:b/>
                <w:bCs/>
                <w:sz w:val="18"/>
              </w:rPr>
              <w:t>CLASSIC_FLCR1_18CH</w:t>
            </w:r>
            <w:r>
              <w:rPr>
                <w:rFonts w:ascii="宋体" w:hAnsi="宋体" w:cs="宋体"/>
                <w:b/>
                <w:bCs/>
                <w:sz w:val="18"/>
              </w:rPr>
              <w:t>/</w:t>
            </w:r>
            <w:r w:rsidRPr="008C4439">
              <w:rPr>
                <w:rFonts w:ascii="宋体" w:hAnsi="宋体" w:cs="宋体"/>
                <w:b/>
                <w:bCs/>
                <w:sz w:val="18"/>
              </w:rPr>
              <w:t>ROUTINE_FLCR1_18CH</w:t>
            </w:r>
            <w:r>
              <w:rPr>
                <w:rFonts w:ascii="宋体" w:hAnsi="宋体" w:cs="宋体"/>
                <w:b/>
                <w:bCs/>
                <w:sz w:val="18"/>
              </w:rPr>
              <w:t>:</w:t>
            </w:r>
          </w:p>
          <w:p w:rsidR="008C4439" w:rsidRDefault="008C4439" w:rsidP="0074535C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 xml:space="preserve">  </w:t>
            </w:r>
            <w:r w:rsidRPr="00281676">
              <w:rPr>
                <w:rFonts w:ascii="宋体" w:hAnsi="宋体" w:cs="宋体"/>
                <w:b/>
                <w:bCs/>
                <w:sz w:val="18"/>
              </w:rPr>
              <w:t xml:space="preserve"> Channels_Number</w:t>
            </w:r>
            <w:r>
              <w:rPr>
                <w:rFonts w:ascii="宋体" w:hAnsi="宋体" w:cs="宋体"/>
                <w:b/>
                <w:bCs/>
                <w:sz w:val="18"/>
              </w:rPr>
              <w:t>=18</w:t>
            </w:r>
          </w:p>
          <w:p w:rsidR="008C4439" w:rsidRDefault="008C4439" w:rsidP="0074535C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/>
                <w:b/>
                <w:bCs/>
                <w:sz w:val="18"/>
              </w:rPr>
              <w:t>CLASSIC_FLCR6_10CH</w:t>
            </w:r>
            <w:r>
              <w:rPr>
                <w:rFonts w:ascii="宋体" w:hAnsi="宋体" w:cs="宋体"/>
                <w:b/>
                <w:bCs/>
                <w:sz w:val="18"/>
              </w:rPr>
              <w:t>:</w:t>
            </w:r>
            <w:r w:rsidRPr="00281676">
              <w:rPr>
                <w:rFonts w:ascii="宋体" w:hAnsi="宋体" w:cs="宋体"/>
                <w:b/>
                <w:bCs/>
                <w:sz w:val="18"/>
              </w:rPr>
              <w:t xml:space="preserve"> Channels_Number</w:t>
            </w:r>
            <w:r>
              <w:rPr>
                <w:rFonts w:ascii="宋体" w:hAnsi="宋体" w:cs="宋体"/>
                <w:b/>
                <w:bCs/>
                <w:sz w:val="18"/>
              </w:rPr>
              <w:t>=10</w:t>
            </w:r>
          </w:p>
          <w:p w:rsidR="008C4439" w:rsidRDefault="008C4439" w:rsidP="0074535C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/>
                <w:b/>
                <w:bCs/>
                <w:sz w:val="18"/>
              </w:rPr>
              <w:t>ROUTINE_FLCR6_8CH</w:t>
            </w:r>
            <w:r>
              <w:rPr>
                <w:rFonts w:ascii="宋体" w:hAnsi="宋体" w:cs="宋体"/>
                <w:b/>
                <w:bCs/>
                <w:sz w:val="18"/>
              </w:rPr>
              <w:t>:</w:t>
            </w:r>
            <w:r w:rsidRPr="00281676">
              <w:rPr>
                <w:rFonts w:ascii="宋体" w:hAnsi="宋体" w:cs="宋体"/>
                <w:b/>
                <w:bCs/>
                <w:sz w:val="18"/>
              </w:rPr>
              <w:t xml:space="preserve"> Channels_Number</w:t>
            </w:r>
            <w:r>
              <w:rPr>
                <w:rFonts w:ascii="宋体" w:hAnsi="宋体" w:cs="宋体"/>
                <w:b/>
                <w:bCs/>
                <w:sz w:val="18"/>
              </w:rPr>
              <w:t>=8</w:t>
            </w:r>
          </w:p>
          <w:p w:rsidR="008C4439" w:rsidRDefault="008C4439" w:rsidP="0074535C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/>
                <w:b/>
                <w:bCs/>
                <w:sz w:val="18"/>
              </w:rPr>
              <w:t>ROUTINE_LORA_12CH</w:t>
            </w:r>
            <w:r>
              <w:rPr>
                <w:rFonts w:ascii="宋体" w:hAnsi="宋体" w:cs="宋体"/>
                <w:b/>
                <w:bCs/>
                <w:sz w:val="18"/>
              </w:rPr>
              <w:t>:</w:t>
            </w:r>
            <w:r w:rsidRPr="00281676">
              <w:rPr>
                <w:rFonts w:ascii="宋体" w:hAnsi="宋体" w:cs="宋体"/>
                <w:b/>
                <w:bCs/>
                <w:sz w:val="18"/>
              </w:rPr>
              <w:t xml:space="preserve"> Channels_Number</w:t>
            </w:r>
            <w:r>
              <w:rPr>
                <w:rFonts w:ascii="宋体" w:hAnsi="宋体" w:cs="宋体"/>
                <w:b/>
                <w:bCs/>
                <w:sz w:val="18"/>
              </w:rPr>
              <w:t>=12</w:t>
            </w:r>
          </w:p>
          <w:p w:rsidR="000A3D82" w:rsidRDefault="000A3D82" w:rsidP="000A3D82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设置失控保护时间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  <w:p w:rsidR="00DF29F3" w:rsidRDefault="00E40D40" w:rsidP="0074535C">
            <w:pPr>
              <w:rPr>
                <w:rFonts w:ascii="宋体" w:hAnsi="宋体" w:cs="宋体"/>
                <w:b/>
                <w:bCs/>
                <w:sz w:val="18"/>
              </w:rPr>
            </w:pP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R</w:t>
            </w:r>
            <w:r w:rsidRPr="008C4439">
              <w:rPr>
                <w:rFonts w:ascii="宋体" w:hAnsi="宋体" w:cs="宋体"/>
                <w:b/>
                <w:bCs/>
                <w:sz w:val="18"/>
                <w:highlight w:val="yellow"/>
              </w:rPr>
              <w:t>SSI</w:t>
            </w:r>
            <w:r w:rsidRPr="008C4439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信号输出通道</w:t>
            </w:r>
            <w:r w:rsidR="00DF29F3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</w:p>
          <w:p w:rsidR="009F4728" w:rsidRPr="0074535C" w:rsidRDefault="009F4728" w:rsidP="00FB211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设置高频头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输出功率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:</w:t>
            </w:r>
            <w:r w:rsidR="00FB211E">
              <w:rPr>
                <w:rFonts w:ascii="宋体" w:hAnsi="宋体" w:cs="宋体"/>
                <w:b/>
                <w:bCs/>
                <w:sz w:val="18"/>
              </w:rPr>
              <w:t>2</w:t>
            </w:r>
          </w:p>
        </w:tc>
        <w:tc>
          <w:tcPr>
            <w:tcW w:w="1100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D7394" w:rsidRPr="00413531" w:rsidTr="007C6E48">
        <w:trPr>
          <w:trHeight w:val="300"/>
        </w:trPr>
        <w:tc>
          <w:tcPr>
            <w:tcW w:w="2212" w:type="dxa"/>
            <w:shd w:val="clear" w:color="auto" w:fill="auto"/>
          </w:tcPr>
          <w:p w:rsidR="00D91BD4" w:rsidRPr="00A5344C" w:rsidRDefault="00C247CB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lastRenderedPageBreak/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  <w:r w:rsidR="00D91BD4">
              <w:rPr>
                <w:rFonts w:ascii="宋体" w:hAnsi="宋体" w:cs="宋体"/>
                <w:b/>
                <w:bCs/>
                <w:sz w:val="18"/>
              </w:rPr>
              <w:t>~</w:t>
            </w:r>
            <w:r w:rsidR="00D91BD4" w:rsidRPr="00D91BD4">
              <w:rPr>
                <w:rFonts w:ascii="宋体" w:hAnsi="宋体" w:cs="宋体"/>
                <w:b/>
                <w:bCs/>
                <w:sz w:val="18"/>
              </w:rPr>
              <w:t>ArgumentLength</w:t>
            </w:r>
            <w:r w:rsidR="0074535C">
              <w:rPr>
                <w:rFonts w:ascii="宋体" w:hAnsi="宋体" w:cs="宋体" w:hint="eastAsia"/>
                <w:b/>
                <w:bCs/>
                <w:sz w:val="18"/>
              </w:rPr>
              <w:t>+2</w:t>
            </w:r>
          </w:p>
        </w:tc>
        <w:tc>
          <w:tcPr>
            <w:tcW w:w="1119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032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311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Argument</w:t>
            </w:r>
            <w:r>
              <w:rPr>
                <w:rFonts w:ascii="宋体" w:hAnsi="宋体" w:cs="宋体"/>
                <w:b/>
                <w:bCs/>
                <w:sz w:val="18"/>
              </w:rPr>
              <w:t>[</w:t>
            </w:r>
            <w:r w:rsidRPr="00D91BD4">
              <w:rPr>
                <w:rFonts w:ascii="宋体" w:hAnsi="宋体" w:cs="宋体"/>
                <w:b/>
                <w:bCs/>
                <w:sz w:val="18"/>
              </w:rPr>
              <w:t>ArgumentLength</w:t>
            </w:r>
            <w:r>
              <w:rPr>
                <w:rFonts w:ascii="宋体" w:hAnsi="宋体" w:cs="宋体"/>
                <w:b/>
                <w:bCs/>
                <w:sz w:val="18"/>
              </w:rPr>
              <w:t>]</w:t>
            </w:r>
          </w:p>
          <w:p w:rsidR="00235B87" w:rsidRPr="00235B87" w:rsidRDefault="00235B87" w:rsidP="00235B87">
            <w:pPr>
              <w:rPr>
                <w:rFonts w:ascii="宋体" w:hAnsi="宋体" w:cs="宋体"/>
                <w:b/>
                <w:bCs/>
                <w:sz w:val="18"/>
              </w:rPr>
            </w:pPr>
            <w:r w:rsidRPr="00235B87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读取接收机能力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PPM/PWM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PWM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PPM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="00D74B38"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 w:rsidR="00D74B38">
              <w:rPr>
                <w:rFonts w:ascii="宋体" w:hAnsi="宋体" w:cs="宋体"/>
                <w:b/>
                <w:bCs/>
                <w:sz w:val="18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5C77B0" w:rsidRDefault="00314DA2" w:rsidP="005C77B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取值范围：</w:t>
            </w:r>
            <w:r w:rsidR="00156D1E">
              <w:rPr>
                <w:rFonts w:ascii="宋体" w:hAnsi="宋体" w:cs="宋体" w:hint="eastAsia"/>
                <w:b/>
                <w:bCs/>
                <w:sz w:val="18"/>
              </w:rPr>
              <w:t>50-400</w:t>
            </w:r>
            <w:r w:rsidR="005C77B0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FC5F90" w:rsidRPr="00FC5F90" w:rsidRDefault="00FC5F90" w:rsidP="00FC5F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FC5F90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FC5F90" w:rsidRPr="00FC5F90" w:rsidRDefault="00FC5F90" w:rsidP="00FC5F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FC5F90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FC5F90" w:rsidRPr="00FC5F90" w:rsidRDefault="00FC5F90" w:rsidP="00FC5F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FC5F90">
              <w:rPr>
                <w:rFonts w:ascii="宋体" w:hAnsi="宋体" w:cs="宋体"/>
                <w:b/>
                <w:bCs/>
                <w:sz w:val="18"/>
              </w:rPr>
              <w:tab/>
              <w:t>unsigned short Frequency:15; // From 50 to 400Hz</w:t>
            </w:r>
          </w:p>
          <w:p w:rsidR="00FC5F90" w:rsidRPr="00FC5F90" w:rsidRDefault="00FC5F90" w:rsidP="00FC5F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FC5F90">
              <w:rPr>
                <w:rFonts w:ascii="宋体" w:hAnsi="宋体" w:cs="宋体"/>
                <w:b/>
                <w:bCs/>
                <w:sz w:val="18"/>
              </w:rPr>
              <w:tab/>
              <w:t>unsigned short Synchronized:1; // 1=Synchronize the PWM output to the RF cycle (lower latency but unstable frequency)</w:t>
            </w:r>
          </w:p>
          <w:p w:rsidR="00FC5F90" w:rsidRDefault="00FC5F90" w:rsidP="00FC5F90">
            <w:pPr>
              <w:rPr>
                <w:rFonts w:ascii="宋体" w:hAnsi="宋体" w:cs="宋体"/>
                <w:b/>
                <w:bCs/>
                <w:sz w:val="18"/>
              </w:rPr>
            </w:pPr>
            <w:r w:rsidRPr="00FC5F90">
              <w:rPr>
                <w:rFonts w:ascii="宋体" w:hAnsi="宋体" w:cs="宋体"/>
                <w:b/>
                <w:bCs/>
                <w:sz w:val="18"/>
              </w:rPr>
              <w:t>} sSES_PWMFrequencyV0;</w:t>
            </w:r>
            <w:bookmarkStart w:id="30" w:name="_GoBack"/>
            <w:bookmarkEnd w:id="30"/>
          </w:p>
          <w:p w:rsidR="005C77B0" w:rsidRDefault="005C77B0" w:rsidP="005C77B0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>
              <w:rPr>
                <w:rFonts w:ascii="宋体" w:hAnsi="宋体" w:cs="宋体"/>
                <w:b/>
                <w:bCs/>
                <w:sz w:val="18"/>
              </w:rPr>
              <w:t>V1)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5C77B0" w:rsidRDefault="005C77B0" w:rsidP="005C77B0">
            <w:pPr>
              <w:rPr>
                <w:rFonts w:ascii="宋体" w:hAnsi="宋体" w:cs="宋体"/>
                <w:b/>
                <w:bCs/>
                <w:sz w:val="18"/>
              </w:rPr>
            </w:pPr>
            <w:r w:rsidRPr="005C77B0">
              <w:rPr>
                <w:rFonts w:ascii="宋体" w:hAnsi="宋体" w:cs="宋体"/>
                <w:b/>
                <w:bCs/>
                <w:sz w:val="18"/>
              </w:rPr>
              <w:t>Argument[0]</w:t>
            </w:r>
            <w:r>
              <w:rPr>
                <w:rFonts w:ascii="宋体" w:hAnsi="宋体" w:cs="宋体"/>
                <w:b/>
                <w:bCs/>
                <w:sz w:val="18"/>
              </w:rPr>
              <w:t>:</w:t>
            </w:r>
          </w:p>
          <w:p w:rsidR="005C77B0" w:rsidRDefault="005C77B0" w:rsidP="005C77B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：发送的是</w:t>
            </w:r>
            <w:r>
              <w:rPr>
                <w:rFonts w:ascii="宋体" w:hAnsi="宋体" w:cs="宋体"/>
                <w:b/>
                <w:bCs/>
                <w:sz w:val="18"/>
              </w:rPr>
              <w:t>CH1~CH16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的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</w:t>
            </w:r>
            <w:r>
              <w:rPr>
                <w:rFonts w:ascii="宋体" w:hAnsi="宋体" w:cs="宋体"/>
                <w:b/>
                <w:bCs/>
                <w:sz w:val="18"/>
              </w:rPr>
              <w:t>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频率</w:t>
            </w:r>
          </w:p>
          <w:p w:rsidR="005C77B0" w:rsidRDefault="005C77B0" w:rsidP="005C77B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：发送的是</w:t>
            </w:r>
            <w:r>
              <w:rPr>
                <w:rFonts w:ascii="宋体" w:hAnsi="宋体" w:cs="宋体"/>
                <w:b/>
                <w:bCs/>
                <w:sz w:val="18"/>
              </w:rPr>
              <w:t>CH1</w:t>
            </w:r>
            <w:r w:rsidR="00E73B54">
              <w:rPr>
                <w:rFonts w:ascii="宋体" w:hAnsi="宋体" w:cs="宋体"/>
                <w:b/>
                <w:bCs/>
                <w:sz w:val="18"/>
              </w:rPr>
              <w:t>7</w:t>
            </w:r>
            <w:r>
              <w:rPr>
                <w:rFonts w:ascii="宋体" w:hAnsi="宋体" w:cs="宋体"/>
                <w:b/>
                <w:bCs/>
                <w:sz w:val="18"/>
              </w:rPr>
              <w:t>~CH</w:t>
            </w:r>
            <w:r w:rsidR="00E73B54">
              <w:rPr>
                <w:rFonts w:ascii="宋体" w:hAnsi="宋体" w:cs="宋体"/>
                <w:b/>
                <w:bCs/>
                <w:sz w:val="18"/>
              </w:rPr>
              <w:t>32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的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P</w:t>
            </w:r>
            <w:r>
              <w:rPr>
                <w:rFonts w:ascii="宋体" w:hAnsi="宋体" w:cs="宋体"/>
                <w:b/>
                <w:bCs/>
                <w:sz w:val="18"/>
              </w:rPr>
              <w:t>WM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频率</w:t>
            </w:r>
          </w:p>
          <w:p w:rsidR="00156D1E" w:rsidRDefault="00E73B54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5C77B0">
              <w:rPr>
                <w:rFonts w:ascii="宋体" w:hAnsi="宋体" w:cs="宋体"/>
                <w:b/>
                <w:bCs/>
                <w:sz w:val="18"/>
              </w:rPr>
              <w:t>Argument[</w:t>
            </w:r>
            <w:r>
              <w:rPr>
                <w:rFonts w:ascii="宋体" w:hAnsi="宋体" w:cs="宋体"/>
                <w:b/>
                <w:bCs/>
                <w:sz w:val="18"/>
              </w:rPr>
              <w:t>1</w:t>
            </w:r>
            <w:r w:rsidRPr="005C77B0">
              <w:rPr>
                <w:rFonts w:ascii="宋体" w:hAnsi="宋体" w:cs="宋体"/>
                <w:b/>
                <w:bCs/>
                <w:sz w:val="18"/>
              </w:rPr>
              <w:t>]</w:t>
            </w:r>
            <w:r>
              <w:rPr>
                <w:rFonts w:ascii="宋体" w:hAnsi="宋体" w:cs="宋体"/>
                <w:b/>
                <w:bCs/>
                <w:sz w:val="18"/>
              </w:rPr>
              <w:t>~</w:t>
            </w:r>
            <w:r w:rsidRPr="005C77B0">
              <w:rPr>
                <w:rFonts w:ascii="宋体" w:hAnsi="宋体" w:cs="宋体"/>
                <w:b/>
                <w:bCs/>
                <w:sz w:val="18"/>
              </w:rPr>
              <w:t xml:space="preserve"> Argument[</w:t>
            </w:r>
            <w:r w:rsidRPr="00D91BD4">
              <w:rPr>
                <w:rFonts w:ascii="宋体" w:hAnsi="宋体" w:cs="宋体"/>
                <w:b/>
                <w:bCs/>
                <w:sz w:val="18"/>
              </w:rPr>
              <w:t xml:space="preserve"> ArgumentLength</w:t>
            </w:r>
            <w:r w:rsidRPr="005C77B0">
              <w:rPr>
                <w:rFonts w:ascii="宋体" w:hAnsi="宋体" w:cs="宋体"/>
                <w:b/>
                <w:bCs/>
                <w:sz w:val="18"/>
              </w:rPr>
              <w:t xml:space="preserve"> ]</w:t>
            </w:r>
            <w:r>
              <w:rPr>
                <w:rFonts w:ascii="宋体" w:hAnsi="宋体" w:cs="宋体"/>
                <w:b/>
                <w:bCs/>
                <w:sz w:val="18"/>
              </w:rPr>
              <w:t>:</w:t>
            </w:r>
          </w:p>
          <w:p w:rsidR="00E73B54" w:rsidRPr="00355791" w:rsidRDefault="00E73B54" w:rsidP="00E73B54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// This structure may be used by main applications to store the PWM parameters in a single convenient structure</w:t>
            </w:r>
          </w:p>
          <w:p w:rsidR="00E73B54" w:rsidRPr="00355791" w:rsidRDefault="00E73B54" w:rsidP="00E73B54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E73B54" w:rsidRPr="00355791" w:rsidRDefault="00E73B54" w:rsidP="00E73B54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E73B54" w:rsidRPr="00355791" w:rsidRDefault="00E73B54" w:rsidP="00E73B54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u</w:t>
            </w:r>
            <w:r w:rsidRPr="00355791">
              <w:rPr>
                <w:rFonts w:ascii="宋体" w:hAnsi="宋体" w:cs="宋体"/>
                <w:b/>
                <w:bCs/>
                <w:sz w:val="18"/>
              </w:rPr>
              <w:t>nsigned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355791">
              <w:rPr>
                <w:rFonts w:ascii="宋体" w:hAnsi="宋体" w:cs="宋体"/>
                <w:b/>
                <w:bCs/>
                <w:sz w:val="18"/>
              </w:rPr>
              <w:t>short PWMFrequencies[SES_NB_MAX_CHANNELS];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355791">
              <w:rPr>
                <w:rFonts w:ascii="宋体" w:hAnsi="宋体" w:cs="宋体"/>
                <w:b/>
                <w:bCs/>
                <w:sz w:val="18"/>
              </w:rPr>
              <w:t>//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355791">
              <w:rPr>
                <w:rFonts w:ascii="宋体" w:hAnsi="宋体" w:cs="宋体"/>
                <w:b/>
                <w:bCs/>
                <w:sz w:val="18"/>
              </w:rPr>
              <w:t>One unsigned short per channel</w:t>
            </w:r>
            <w:r>
              <w:rPr>
                <w:rFonts w:ascii="宋体" w:hAnsi="宋体" w:cs="宋体"/>
                <w:b/>
                <w:bCs/>
                <w:sz w:val="18"/>
              </w:rPr>
              <w:t>,</w:t>
            </w:r>
            <w:r w:rsidRPr="00C65B1F">
              <w:rPr>
                <w:rFonts w:ascii="宋体" w:hAnsi="宋体" w:cs="宋体"/>
                <w:b/>
                <w:bCs/>
                <w:sz w:val="18"/>
              </w:rPr>
              <w:t xml:space="preserve"> From 50 to 400Hz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,1:1000Hz,2:833Hz</w:t>
            </w:r>
          </w:p>
          <w:p w:rsidR="00E73B54" w:rsidRPr="00355791" w:rsidRDefault="00E73B54" w:rsidP="00E73B54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unsigned long Synchronized; // 1 bit per channel, 32 channels total</w:t>
            </w:r>
          </w:p>
          <w:p w:rsidR="00E73B54" w:rsidRPr="005C77B0" w:rsidRDefault="00E73B54" w:rsidP="00E73B54">
            <w:pPr>
              <w:rPr>
                <w:rFonts w:ascii="宋体" w:hAnsi="宋体" w:cs="宋体"/>
                <w:b/>
                <w:bCs/>
                <w:sz w:val="18"/>
              </w:rPr>
            </w:pPr>
            <w:r w:rsidRPr="00355791">
              <w:rPr>
                <w:rFonts w:ascii="宋体" w:hAnsi="宋体" w:cs="宋体"/>
                <w:b/>
                <w:bCs/>
                <w:sz w:val="18"/>
              </w:rPr>
              <w:t>} sSES_PWMFrequenciesAPPV1;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I-BUS/S-BUS</w:t>
            </w:r>
            <w:r w:rsidR="005C77B0"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 w:rsidR="005C77B0">
              <w:rPr>
                <w:rFonts w:ascii="宋体" w:hAnsi="宋体" w:cs="宋体"/>
                <w:b/>
                <w:bCs/>
                <w:sz w:val="18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IBUS1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IBUS2</w:t>
            </w:r>
          </w:p>
          <w:p w:rsidR="00156D1E" w:rsidRDefault="00156D1E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SBUS1</w:t>
            </w:r>
          </w:p>
          <w:p w:rsidR="00244AC7" w:rsidRDefault="00244AC7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244AC7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244AC7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</w:t>
            </w:r>
            <w:r w:rsidRPr="00244AC7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IN</w:t>
            </w:r>
            <w:r w:rsidRPr="00244AC7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/I-BUS</w:t>
            </w:r>
            <w:r w:rsidRPr="00244AC7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OUT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>
              <w:rPr>
                <w:rFonts w:ascii="宋体" w:hAnsi="宋体" w:cs="宋体"/>
                <w:b/>
                <w:bCs/>
                <w:sz w:val="18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244AC7" w:rsidRDefault="00244AC7" w:rsidP="00244AC7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244AC7">
              <w:rPr>
                <w:rFonts w:ascii="宋体" w:hAnsi="宋体" w:cs="宋体" w:hint="eastAsia"/>
                <w:b/>
                <w:bCs/>
                <w:sz w:val="18"/>
              </w:rPr>
              <w:t>I-BUS</w:t>
            </w:r>
            <w:r w:rsidRPr="00244AC7">
              <w:rPr>
                <w:rFonts w:ascii="宋体" w:hAnsi="宋体" w:cs="宋体"/>
                <w:b/>
                <w:bCs/>
                <w:sz w:val="18"/>
              </w:rPr>
              <w:t xml:space="preserve"> OUT</w:t>
            </w:r>
          </w:p>
          <w:p w:rsidR="00244AC7" w:rsidRDefault="00244AC7" w:rsidP="00244AC7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244AC7">
              <w:rPr>
                <w:rFonts w:ascii="宋体" w:hAnsi="宋体" w:cs="宋体" w:hint="eastAsia"/>
                <w:b/>
                <w:bCs/>
                <w:sz w:val="18"/>
              </w:rPr>
              <w:t>I-BUS</w:t>
            </w:r>
            <w:r w:rsidRPr="00244AC7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/>
                <w:b/>
                <w:bCs/>
                <w:sz w:val="18"/>
              </w:rPr>
              <w:t>IN</w:t>
            </w:r>
          </w:p>
          <w:p w:rsidR="00EF0ECB" w:rsidRDefault="00EF0ECB" w:rsidP="00244AC7">
            <w:pPr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设置自定义接口类型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(</w:t>
            </w:r>
            <w:r>
              <w:rPr>
                <w:rFonts w:ascii="宋体" w:hAnsi="宋体" w:cs="宋体"/>
                <w:b/>
                <w:bCs/>
                <w:sz w:val="18"/>
              </w:rPr>
              <w:t>V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EF0ECB" w:rsidRDefault="00EF0ECB" w:rsidP="00244AC7">
            <w:pPr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eSES_NewPortType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 w:rsidRPr="00EF0ECB">
              <w:rPr>
                <w:rFonts w:ascii="宋体" w:hAnsi="宋体" w:cs="宋体"/>
                <w:b/>
                <w:bCs/>
                <w:sz w:val="18"/>
              </w:rPr>
              <w:t>NewPortTypes[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  <w:r w:rsidRPr="00EF0ECB">
              <w:rPr>
                <w:rFonts w:ascii="宋体" w:hAnsi="宋体" w:cs="宋体"/>
                <w:b/>
                <w:bCs/>
                <w:sz w:val="18"/>
              </w:rPr>
              <w:t>];</w:t>
            </w:r>
          </w:p>
          <w:p w:rsidR="00EF0ECB" w:rsidRPr="00EF0ECB" w:rsidRDefault="00EF0ECB" w:rsidP="00EF0E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typedef enum</w:t>
            </w:r>
          </w:p>
          <w:p w:rsidR="00EF0ECB" w:rsidRPr="00EF0ECB" w:rsidRDefault="00EF0ECB" w:rsidP="00EF0E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SES_NPT_PWM,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SES_NPT_PPM,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SES_NPT_SBUS,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SES_NPT_IBUS1_IN,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lastRenderedPageBreak/>
              <w:t>SES_NPT_IBUS1_OUT,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SES_NPT_IBUS2,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SES_NPT_IBUS2_HUB_PORT,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SES_NPT_WSTX,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SES_NPT_WSRX,</w:t>
            </w:r>
          </w:p>
          <w:p w:rsidR="00EF0ECB" w:rsidRPr="00EF0ECB" w:rsidRDefault="00EF0ECB" w:rsidP="00EF0ECB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SES_NPT_NONE=0xFF</w:t>
            </w:r>
          </w:p>
          <w:p w:rsidR="00EF0ECB" w:rsidRDefault="00EF0ECB" w:rsidP="00EF0E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EF0ECB">
              <w:rPr>
                <w:rFonts w:ascii="宋体" w:hAnsi="宋体" w:cs="宋体"/>
                <w:b/>
                <w:bCs/>
                <w:sz w:val="18"/>
              </w:rPr>
              <w:t>} eSES_NewPortType;</w:t>
            </w:r>
          </w:p>
          <w:p w:rsidR="00986DCD" w:rsidRDefault="00986DCD" w:rsidP="00244AC7">
            <w:pPr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读取接收机版本信息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8F13D5" w:rsidRDefault="008F13D5" w:rsidP="00244AC7">
            <w:pPr>
              <w:rPr>
                <w:rFonts w:ascii="宋体" w:hAnsi="宋体" w:cs="宋体"/>
                <w:b/>
                <w:bCs/>
                <w:sz w:val="18"/>
              </w:rPr>
            </w:pPr>
            <w:r w:rsidRPr="008F13D5">
              <w:rPr>
                <w:rFonts w:ascii="宋体" w:hAnsi="宋体" w:cs="宋体"/>
                <w:b/>
                <w:bCs/>
                <w:sz w:val="18"/>
                <w:highlight w:val="yellow"/>
              </w:rPr>
              <w:t>BVD</w:t>
            </w:r>
            <w:r w:rsidRPr="008F13D5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校准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A54B23" w:rsidRPr="00A54B23" w:rsidRDefault="00A54B23" w:rsidP="00A54B23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4B23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A54B23" w:rsidRPr="00A54B23" w:rsidRDefault="00A54B23" w:rsidP="00A54B23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4B23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A54B23" w:rsidRPr="00A54B23" w:rsidRDefault="00A54B23" w:rsidP="00A46FF3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54B23">
              <w:rPr>
                <w:rFonts w:ascii="宋体" w:hAnsi="宋体" w:cs="宋体"/>
                <w:b/>
                <w:bCs/>
                <w:sz w:val="18"/>
              </w:rPr>
              <w:t>unsigned long ActualInternalVoltage; // Voltage currently supplied to the receiver in unit of 1mV, zero if no calibration needed</w:t>
            </w:r>
          </w:p>
          <w:p w:rsidR="00A54B23" w:rsidRPr="00A54B23" w:rsidRDefault="00A54B23" w:rsidP="00A46FF3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A54B23">
              <w:rPr>
                <w:rFonts w:ascii="宋体" w:hAnsi="宋体" w:cs="宋体"/>
                <w:b/>
                <w:bCs/>
                <w:sz w:val="18"/>
              </w:rPr>
              <w:t>unsigned long ActualExternalVoltage; // External voltage currently measured by the receiver in unit of 1mV, zero if no calibration needed</w:t>
            </w:r>
          </w:p>
          <w:p w:rsidR="00A54B23" w:rsidRDefault="00A54B23" w:rsidP="00A54B23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4B23">
              <w:rPr>
                <w:rFonts w:ascii="宋体" w:hAnsi="宋体" w:cs="宋体"/>
                <w:b/>
                <w:bCs/>
                <w:sz w:val="18"/>
              </w:rPr>
              <w:t>} sSES_CA_CalibrateVoltageMonitorV1;</w:t>
            </w:r>
          </w:p>
          <w:p w:rsidR="00AD1A50" w:rsidRDefault="00AD1A50" w:rsidP="00244AC7">
            <w:pPr>
              <w:rPr>
                <w:rFonts w:ascii="宋体" w:hAnsi="宋体" w:cs="宋体"/>
                <w:b/>
                <w:bCs/>
                <w:sz w:val="18"/>
              </w:rPr>
            </w:pPr>
            <w:r w:rsidRPr="00AD1A50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AD1A50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</w:t>
            </w:r>
            <w:r w:rsidRPr="00AD1A50">
              <w:rPr>
                <w:rFonts w:ascii="宋体" w:hAnsi="宋体" w:cs="宋体"/>
                <w:b/>
                <w:bCs/>
                <w:sz w:val="18"/>
                <w:highlight w:val="yellow"/>
              </w:rPr>
              <w:t>PM/I-BUS/S-BUS</w:t>
            </w:r>
            <w:r w:rsidRPr="00AD1A50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AD1A50" w:rsidRDefault="00AD1A50" w:rsidP="00AD1A5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：保持最后输出</w:t>
            </w:r>
          </w:p>
          <w:p w:rsidR="00AD1A50" w:rsidRPr="00AD1A50" w:rsidRDefault="00AD1A50" w:rsidP="00AD1A5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：无输出</w:t>
            </w:r>
          </w:p>
          <w:p w:rsidR="00C247CB" w:rsidRDefault="00C247CB" w:rsidP="00C247CB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B52063" w:rsidRDefault="006F3F4D" w:rsidP="00B52063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保持最后输出</w:t>
            </w:r>
            <w:r w:rsidR="00156D1E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7D1395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="007D1395" w:rsidRPr="007D1395">
              <w:rPr>
                <w:rFonts w:ascii="宋体" w:hAnsi="宋体" w:cs="宋体"/>
                <w:b/>
                <w:bCs/>
                <w:sz w:val="18"/>
              </w:rPr>
              <w:t>-32768</w:t>
            </w:r>
            <w:r w:rsidR="007D1395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  <w:p w:rsidR="00156D1E" w:rsidRPr="00B52063" w:rsidRDefault="00B52063" w:rsidP="00B52063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无输出：</w:t>
            </w:r>
            <w:r w:rsidR="007D1395"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 w:rsidR="007D1395" w:rsidRPr="007D1395">
              <w:rPr>
                <w:rFonts w:ascii="宋体" w:hAnsi="宋体" w:cs="宋体"/>
                <w:b/>
                <w:bCs/>
                <w:sz w:val="18"/>
              </w:rPr>
              <w:t>-32767</w:t>
            </w:r>
            <w:r w:rsidR="007D1395"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  <w:p w:rsidR="0074535C" w:rsidRDefault="00314DA2" w:rsidP="00601C57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设置了失控保护：</w:t>
            </w:r>
            <w:r w:rsidR="00601C57">
              <w:rPr>
                <w:rFonts w:ascii="宋体" w:hAnsi="宋体" w:cs="宋体" w:hint="eastAsia"/>
                <w:b/>
                <w:bCs/>
                <w:sz w:val="18"/>
              </w:rPr>
              <w:t xml:space="preserve">-15000 </w:t>
            </w:r>
            <w:r w:rsidR="00601C57">
              <w:rPr>
                <w:rFonts w:ascii="宋体" w:hAnsi="宋体" w:cs="宋体"/>
                <w:b/>
                <w:bCs/>
                <w:sz w:val="18"/>
              </w:rPr>
              <w:t>–</w:t>
            </w:r>
            <w:r w:rsidR="00601C57">
              <w:rPr>
                <w:rFonts w:ascii="宋体" w:hAnsi="宋体" w:cs="宋体" w:hint="eastAsia"/>
                <w:b/>
                <w:bCs/>
                <w:sz w:val="18"/>
              </w:rPr>
              <w:t xml:space="preserve"> 15000</w:t>
            </w:r>
          </w:p>
          <w:p w:rsidR="00040A36" w:rsidRDefault="00040A36" w:rsidP="00601C57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(</w:t>
            </w:r>
          </w:p>
          <w:p w:rsidR="00040A36" w:rsidRDefault="00040A36" w:rsidP="00040A36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-15000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7</w:t>
            </w:r>
            <w:r>
              <w:rPr>
                <w:rFonts w:ascii="宋体" w:hAnsi="宋体" w:cs="宋体"/>
                <w:b/>
                <w:bCs/>
                <w:sz w:val="18"/>
              </w:rPr>
              <w:t>50us</w:t>
            </w:r>
          </w:p>
          <w:p w:rsidR="00040A36" w:rsidRDefault="00040A36" w:rsidP="00040A36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-10000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000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us</w:t>
            </w:r>
          </w:p>
          <w:p w:rsidR="00040A36" w:rsidRDefault="00040A36" w:rsidP="00040A36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0:1500us</w:t>
            </w:r>
          </w:p>
          <w:p w:rsidR="00040A36" w:rsidRDefault="00040A36" w:rsidP="00040A36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10000:2000us</w:t>
            </w:r>
          </w:p>
          <w:p w:rsidR="00040A36" w:rsidRDefault="00040A36" w:rsidP="00040A36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15000:2250us</w:t>
            </w:r>
          </w:p>
          <w:p w:rsidR="00040A36" w:rsidRDefault="00040A36" w:rsidP="00601C57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)</w:t>
            </w:r>
          </w:p>
          <w:p w:rsidR="000A3D82" w:rsidRDefault="000A3D82" w:rsidP="000A3D82">
            <w:pPr>
              <w:rPr>
                <w:rFonts w:ascii="宋体" w:hAnsi="宋体" w:cs="宋体"/>
                <w:b/>
                <w:bCs/>
                <w:sz w:val="18"/>
              </w:rPr>
            </w:pPr>
            <w:r w:rsidRPr="002A7F2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</w:t>
            </w:r>
            <w:r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时间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0A3D82" w:rsidRDefault="000A3D82" w:rsidP="000A3D82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&gt;</w:t>
            </w:r>
            <w:r>
              <w:rPr>
                <w:rFonts w:ascii="宋体" w:hAnsi="宋体" w:cs="宋体"/>
                <w:b/>
                <w:bCs/>
                <w:sz w:val="18"/>
              </w:rPr>
              <w:t>0(ms)</w:t>
            </w:r>
          </w:p>
          <w:p w:rsidR="00DF29F3" w:rsidRDefault="00E40D40" w:rsidP="007C119D">
            <w:pPr>
              <w:rPr>
                <w:rFonts w:ascii="宋体" w:hAnsi="宋体" w:cs="宋体"/>
                <w:b/>
                <w:bCs/>
                <w:sz w:val="18"/>
              </w:rPr>
            </w:pPr>
            <w:r w:rsidRPr="00E40D40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E40D40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R</w:t>
            </w:r>
            <w:r w:rsidRPr="00E40D40">
              <w:rPr>
                <w:rFonts w:ascii="宋体" w:hAnsi="宋体" w:cs="宋体"/>
                <w:b/>
                <w:bCs/>
                <w:sz w:val="18"/>
                <w:highlight w:val="yellow"/>
              </w:rPr>
              <w:t>SSI</w:t>
            </w:r>
            <w:r w:rsidRPr="00E40D40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信号输出通道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A44952">
              <w:rPr>
                <w:rFonts w:ascii="宋体" w:hAnsi="宋体" w:cs="宋体"/>
                <w:b/>
                <w:bCs/>
                <w:sz w:val="18"/>
              </w:rPr>
              <w:t xml:space="preserve"> 0xFF if not used</w:t>
            </w:r>
            <w:r>
              <w:rPr>
                <w:rFonts w:ascii="宋体" w:hAnsi="宋体" w:cs="宋体"/>
                <w:b/>
                <w:bCs/>
                <w:sz w:val="18"/>
              </w:rPr>
              <w:t>, 0`18</w:t>
            </w:r>
          </w:p>
          <w:p w:rsidR="00163872" w:rsidRDefault="00163872" w:rsidP="007C119D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设置高频头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输出功率</w:t>
            </w:r>
            <w:r w:rsidR="00F90988">
              <w:rPr>
                <w:rFonts w:ascii="宋体" w:hAnsi="宋体" w:cs="宋体"/>
                <w:b/>
                <w:bCs/>
                <w:sz w:val="18"/>
              </w:rPr>
              <w:t>:</w:t>
            </w:r>
            <w:r w:rsidR="00387503" w:rsidRPr="00387503">
              <w:rPr>
                <w:rFonts w:ascii="Consolas" w:eastAsia="Times New Roman" w:hAnsi="Consolas"/>
                <w:color w:val="569CD6"/>
                <w:kern w:val="0"/>
                <w:sz w:val="21"/>
                <w:szCs w:val="21"/>
              </w:rPr>
              <w:t xml:space="preserve"> </w:t>
            </w:r>
            <w:r w:rsidR="00387503" w:rsidRPr="00387503">
              <w:rPr>
                <w:rFonts w:ascii="宋体" w:hAnsi="宋体" w:cs="宋体"/>
                <w:b/>
                <w:bCs/>
                <w:sz w:val="18"/>
              </w:rPr>
              <w:t>signed short Power; // Power used when running in unit of 0.25dBm</w:t>
            </w:r>
          </w:p>
        </w:tc>
        <w:tc>
          <w:tcPr>
            <w:tcW w:w="1100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C6E48" w:rsidRPr="00413531" w:rsidTr="00FA1E68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7C6E48" w:rsidRPr="00413531" w:rsidRDefault="007C6E48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B766AD" w:rsidRDefault="00B766AD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4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199"/>
        <w:gridCol w:w="1149"/>
        <w:gridCol w:w="1080"/>
        <w:gridCol w:w="4143"/>
        <w:gridCol w:w="1203"/>
      </w:tblGrid>
      <w:tr w:rsidR="007C6E48" w:rsidRPr="006A266F" w:rsidTr="007C6E48">
        <w:trPr>
          <w:trHeight w:val="300"/>
        </w:trPr>
        <w:tc>
          <w:tcPr>
            <w:tcW w:w="2199" w:type="dxa"/>
            <w:shd w:val="clear" w:color="auto" w:fill="00FFFF"/>
          </w:tcPr>
          <w:p w:rsidR="007C6E48" w:rsidRPr="006A266F" w:rsidRDefault="007C6E48" w:rsidP="007C6E4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49" w:type="dxa"/>
            <w:shd w:val="clear" w:color="auto" w:fill="00FFFF"/>
          </w:tcPr>
          <w:p w:rsidR="007C6E48" w:rsidRPr="006A266F" w:rsidRDefault="007C6E48" w:rsidP="007C6E4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080" w:type="dxa"/>
            <w:shd w:val="clear" w:color="auto" w:fill="00FFFF"/>
          </w:tcPr>
          <w:p w:rsidR="007C6E48" w:rsidRPr="006A266F" w:rsidRDefault="007C6E48" w:rsidP="007C6E4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143" w:type="dxa"/>
            <w:shd w:val="clear" w:color="auto" w:fill="00FFFF"/>
          </w:tcPr>
          <w:p w:rsidR="007C6E48" w:rsidRPr="006A266F" w:rsidRDefault="007C6E48" w:rsidP="007C6E4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03" w:type="dxa"/>
            <w:shd w:val="clear" w:color="auto" w:fill="00FFFF"/>
          </w:tcPr>
          <w:p w:rsidR="007C6E48" w:rsidRPr="006A266F" w:rsidRDefault="007C6E48" w:rsidP="007C6E4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7C6E48" w:rsidRPr="00A5344C" w:rsidTr="007C6E48">
        <w:trPr>
          <w:trHeight w:val="300"/>
        </w:trPr>
        <w:tc>
          <w:tcPr>
            <w:tcW w:w="2199" w:type="dxa"/>
            <w:shd w:val="clear" w:color="auto" w:fill="FFC000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49" w:type="dxa"/>
            <w:shd w:val="clear" w:color="auto" w:fill="FFC000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080" w:type="dxa"/>
            <w:shd w:val="clear" w:color="auto" w:fill="FFC000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143" w:type="dxa"/>
            <w:shd w:val="clear" w:color="auto" w:fill="FFC000"/>
          </w:tcPr>
          <w:p w:rsidR="007C6E48" w:rsidRPr="00A5344C" w:rsidRDefault="007C6E48" w:rsidP="007C6E4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带参数应答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</w:p>
        </w:tc>
        <w:tc>
          <w:tcPr>
            <w:tcW w:w="1203" w:type="dxa"/>
            <w:vMerge w:val="restart"/>
            <w:shd w:val="clear" w:color="auto" w:fill="auto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C6E48" w:rsidRPr="00A5344C" w:rsidTr="007C6E48">
        <w:trPr>
          <w:trHeight w:val="300"/>
        </w:trPr>
        <w:tc>
          <w:tcPr>
            <w:tcW w:w="2199" w:type="dxa"/>
            <w:shd w:val="clear" w:color="auto" w:fill="92D050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49" w:type="dxa"/>
            <w:shd w:val="clear" w:color="auto" w:fill="92D050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080" w:type="dxa"/>
            <w:shd w:val="clear" w:color="auto" w:fill="92D050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0C</w:t>
            </w:r>
          </w:p>
        </w:tc>
        <w:tc>
          <w:tcPr>
            <w:tcW w:w="4143" w:type="dxa"/>
            <w:shd w:val="clear" w:color="auto" w:fill="92D050"/>
          </w:tcPr>
          <w:p w:rsidR="007C6E48" w:rsidRPr="00A5344C" w:rsidRDefault="007C6E48" w:rsidP="007C6E4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命令指令</w:t>
            </w:r>
          </w:p>
        </w:tc>
        <w:tc>
          <w:tcPr>
            <w:tcW w:w="1203" w:type="dxa"/>
            <w:vMerge/>
            <w:shd w:val="clear" w:color="auto" w:fill="auto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C6E48" w:rsidRPr="00A5344C" w:rsidTr="007C6E48">
        <w:trPr>
          <w:trHeight w:val="300"/>
        </w:trPr>
        <w:tc>
          <w:tcPr>
            <w:tcW w:w="2199" w:type="dxa"/>
            <w:shd w:val="clear" w:color="auto" w:fill="auto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149" w:type="dxa"/>
            <w:shd w:val="clear" w:color="auto" w:fill="auto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080" w:type="dxa"/>
            <w:shd w:val="clear" w:color="auto" w:fill="auto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143" w:type="dxa"/>
            <w:shd w:val="clear" w:color="auto" w:fill="auto"/>
          </w:tcPr>
          <w:p w:rsidR="007C6E48" w:rsidRPr="00F9464A" w:rsidRDefault="007C6E48" w:rsidP="007C6E48">
            <w:pPr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</w:pPr>
            <w:r w:rsidRPr="00F946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0x</w:t>
            </w:r>
            <w:r w:rsidRPr="00F9464A">
              <w:rPr>
                <w:rFonts w:ascii="宋体" w:hAnsi="宋体" w:cs="宋体"/>
                <w:b/>
                <w:bCs/>
                <w:color w:val="000000" w:themeColor="text1"/>
                <w:sz w:val="18"/>
              </w:rPr>
              <w:t>01</w:t>
            </w:r>
            <w:r w:rsidRPr="00F946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：未成功</w:t>
            </w:r>
            <w:r w:rsidRPr="00F946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 xml:space="preserve">   0x02</w:t>
            </w:r>
            <w:r w:rsidRPr="00F9464A">
              <w:rPr>
                <w:rFonts w:ascii="宋体" w:hAnsi="宋体" w:cs="宋体" w:hint="eastAsia"/>
                <w:b/>
                <w:bCs/>
                <w:color w:val="000000" w:themeColor="text1"/>
                <w:sz w:val="18"/>
              </w:rPr>
              <w:t>：已成功；</w:t>
            </w:r>
          </w:p>
        </w:tc>
        <w:tc>
          <w:tcPr>
            <w:tcW w:w="1203" w:type="dxa"/>
            <w:vMerge/>
            <w:shd w:val="clear" w:color="auto" w:fill="auto"/>
          </w:tcPr>
          <w:p w:rsidR="007C6E48" w:rsidRPr="00A5344C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7C6E48" w:rsidRPr="00413531" w:rsidTr="007C6E48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7C6E48" w:rsidRPr="00413531" w:rsidRDefault="007C6E48" w:rsidP="007C6E4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0069C6" w:rsidRDefault="000069C6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632BBD" w:rsidRDefault="00632BBD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C6E48" w:rsidRPr="006D5290" w:rsidRDefault="007C6E48" w:rsidP="0083285D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31"/>
        <w:gridCol w:w="1100"/>
        <w:gridCol w:w="1010"/>
        <w:gridCol w:w="4569"/>
        <w:gridCol w:w="1064"/>
      </w:tblGrid>
      <w:tr w:rsidR="0083285D" w:rsidRPr="006A266F" w:rsidTr="00D91BD4">
        <w:trPr>
          <w:trHeight w:val="300"/>
        </w:trPr>
        <w:tc>
          <w:tcPr>
            <w:tcW w:w="1486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93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28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19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48" w:type="dxa"/>
            <w:shd w:val="clear" w:color="auto" w:fill="00FFFF"/>
          </w:tcPr>
          <w:p w:rsidR="0083285D" w:rsidRPr="006A266F" w:rsidRDefault="0083285D" w:rsidP="00FA1E68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93" w:type="dxa"/>
            <w:shd w:val="clear" w:color="auto" w:fill="FFC00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FFC000"/>
          </w:tcPr>
          <w:p w:rsidR="00D91BD4" w:rsidRPr="00A5344C" w:rsidRDefault="00D91BD4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  <w:r w:rsidR="00DB1E5E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3342CF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4719" w:type="dxa"/>
            <w:shd w:val="clear" w:color="auto" w:fill="FFC000"/>
          </w:tcPr>
          <w:p w:rsidR="00D91BD4" w:rsidRPr="00A5344C" w:rsidRDefault="005073D9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 xml:space="preserve">  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发送消息至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</w:p>
        </w:tc>
        <w:tc>
          <w:tcPr>
            <w:tcW w:w="1248" w:type="dxa"/>
            <w:vMerge w:val="restart"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93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92D050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D95BF1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F203E0">
              <w:rPr>
                <w:rFonts w:ascii="宋体" w:hAnsi="宋体" w:cs="宋体"/>
                <w:b/>
                <w:bCs/>
                <w:sz w:val="18"/>
              </w:rPr>
              <w:t>D</w:t>
            </w:r>
          </w:p>
        </w:tc>
        <w:tc>
          <w:tcPr>
            <w:tcW w:w="4719" w:type="dxa"/>
            <w:shd w:val="clear" w:color="auto" w:fill="92D050"/>
          </w:tcPr>
          <w:p w:rsidR="00D91BD4" w:rsidRPr="00A5344C" w:rsidRDefault="00D95BF1" w:rsidP="00FA1E68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返回命令结果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FA1E68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lastRenderedPageBreak/>
              <w:t>DATA</w:t>
            </w:r>
            <w:r w:rsidRPr="00351C6B">
              <w:rPr>
                <w:rFonts w:ascii="宋体" w:hAnsi="宋体" w:cs="宋体"/>
                <w:b/>
                <w:bCs/>
                <w:color w:val="FF0000"/>
                <w:sz w:val="18"/>
              </w:rPr>
              <w:t>0</w:t>
            </w:r>
            <w:r w:rsidR="00C247CB" w:rsidRPr="00351C6B">
              <w:rPr>
                <w:rFonts w:ascii="宋体" w:hAnsi="宋体" w:cs="宋体" w:hint="eastAsia"/>
                <w:b/>
                <w:bCs/>
                <w:color w:val="FF0000"/>
                <w:sz w:val="18"/>
              </w:rPr>
              <w:t>-1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C</w:t>
            </w:r>
            <w:r w:rsidR="00EC51F0">
              <w:rPr>
                <w:rFonts w:ascii="宋体" w:hAnsi="宋体" w:cs="宋体"/>
                <w:b/>
                <w:bCs/>
                <w:sz w:val="18"/>
              </w:rPr>
              <w:t>ode</w:t>
            </w:r>
            <w:r w:rsidR="00EC51F0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7A7F86" w:rsidRDefault="007A7F86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读取接收机能力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0x7015</w:t>
            </w:r>
          </w:p>
          <w:p w:rsidR="00156D1E" w:rsidRDefault="00156D1E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PPM/PWM</w:t>
            </w:r>
            <w:r w:rsidR="00864C83"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864C83"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0x7016</w:t>
            </w:r>
          </w:p>
          <w:p w:rsidR="001D493C" w:rsidRDefault="00156D1E" w:rsidP="001D493C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="00864C83"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864C83"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0x7017</w:t>
            </w:r>
            <w:r w:rsidR="001D493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156D1E" w:rsidRPr="001D493C" w:rsidRDefault="001D493C" w:rsidP="001D493C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V1)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</w:t>
            </w:r>
            <w:r>
              <w:rPr>
                <w:rFonts w:ascii="宋体" w:hAnsi="宋体" w:cs="宋体"/>
                <w:b/>
                <w:bCs/>
                <w:sz w:val="18"/>
              </w:rPr>
              <w:t>28</w:t>
            </w:r>
          </w:p>
          <w:p w:rsidR="00156D1E" w:rsidRDefault="00156D1E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I-BUS/S-BUS</w:t>
            </w:r>
            <w:r w:rsidR="00864C83"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864C83"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0x7018</w:t>
            </w:r>
          </w:p>
          <w:p w:rsidR="00957FC3" w:rsidRDefault="00CA62D5" w:rsidP="00957FC3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IN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/I-BUS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OUT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</w:t>
            </w:r>
            <w:r>
              <w:rPr>
                <w:rFonts w:ascii="宋体" w:hAnsi="宋体" w:cs="宋体"/>
                <w:b/>
                <w:bCs/>
                <w:sz w:val="18"/>
              </w:rPr>
              <w:t>20</w:t>
            </w:r>
            <w:r w:rsidR="00957FC3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5959FE" w:rsidRDefault="005959FE" w:rsidP="00957FC3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设置自定义接口类型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1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</w:t>
            </w:r>
            <w:r>
              <w:rPr>
                <w:rFonts w:ascii="宋体" w:hAnsi="宋体" w:cs="宋体"/>
                <w:b/>
                <w:bCs/>
                <w:sz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7</w:t>
            </w:r>
          </w:p>
          <w:p w:rsidR="00CA62D5" w:rsidRDefault="00957FC3" w:rsidP="00957FC3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读取接收机版本信息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0x701</w:t>
            </w:r>
            <w:r w:rsidR="00AF6D8E">
              <w:rPr>
                <w:rFonts w:ascii="宋体" w:hAnsi="宋体" w:cs="宋体"/>
                <w:b/>
                <w:bCs/>
                <w:sz w:val="18"/>
              </w:rPr>
              <w:t>F</w:t>
            </w:r>
          </w:p>
          <w:p w:rsidR="00A54B23" w:rsidRDefault="00A54B23" w:rsidP="00A54B23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BVD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校准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AD1A50">
              <w:rPr>
                <w:rFonts w:ascii="宋体" w:hAnsi="宋体" w:cs="宋体"/>
                <w:b/>
                <w:bCs/>
                <w:sz w:val="18"/>
              </w:rPr>
              <w:t>0x702</w:t>
            </w:r>
            <w:r>
              <w:rPr>
                <w:rFonts w:ascii="宋体" w:hAnsi="宋体" w:cs="宋体"/>
                <w:b/>
                <w:bCs/>
                <w:sz w:val="18"/>
              </w:rPr>
              <w:t>C</w:t>
            </w:r>
          </w:p>
          <w:p w:rsidR="00611B30" w:rsidRDefault="00611B30" w:rsidP="00957FC3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PM/I-BUS/S-BUS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AD1A50">
              <w:rPr>
                <w:rFonts w:ascii="宋体" w:hAnsi="宋体" w:cs="宋体"/>
                <w:b/>
                <w:bCs/>
                <w:sz w:val="18"/>
              </w:rPr>
              <w:t>0x702A</w:t>
            </w:r>
          </w:p>
          <w:p w:rsidR="0074535C" w:rsidRDefault="00156D1E" w:rsidP="00156D1E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="003B637D">
              <w:rPr>
                <w:rFonts w:ascii="宋体" w:hAnsi="宋体" w:cs="宋体" w:hint="eastAsia"/>
                <w:b/>
                <w:bCs/>
                <w:sz w:val="18"/>
              </w:rPr>
              <w:t>0x6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011</w:t>
            </w:r>
          </w:p>
          <w:p w:rsidR="0024713D" w:rsidRDefault="000A3D82" w:rsidP="0024713D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设置失控保护时间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0x6012</w:t>
            </w:r>
          </w:p>
          <w:p w:rsidR="0024713D" w:rsidRPr="00A5344C" w:rsidRDefault="007C119D" w:rsidP="007C119D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R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SSI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信号输出通道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0x60</w:t>
            </w:r>
            <w:r>
              <w:rPr>
                <w:rFonts w:ascii="宋体" w:hAnsi="宋体" w:cs="宋体"/>
                <w:b/>
                <w:bCs/>
                <w:sz w:val="18"/>
              </w:rPr>
              <w:t>2B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lastRenderedPageBreak/>
              <w:t>DATA</w:t>
            </w:r>
            <w:r w:rsidR="00C247CB"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Result</w:t>
            </w:r>
            <w:r w:rsidR="00DC3F2A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DC3F2A" w:rsidRDefault="00DC3F2A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：成功</w:t>
            </w:r>
          </w:p>
          <w:p w:rsidR="00DC3F2A" w:rsidRDefault="00DC3F2A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：超时</w:t>
            </w:r>
          </w:p>
          <w:p w:rsidR="00DC3F2A" w:rsidRDefault="00DC3F2A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：不支持</w:t>
            </w:r>
          </w:p>
          <w:p w:rsidR="00DC3F2A" w:rsidRDefault="00DC3F2A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：无效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 w:rsidR="00C247CB">
              <w:rPr>
                <w:rFonts w:ascii="宋体" w:hAnsi="宋体" w:cs="宋体" w:hint="eastAsia"/>
                <w:b/>
                <w:bCs/>
                <w:sz w:val="18"/>
              </w:rPr>
              <w:t>3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ResponseLength</w:t>
            </w:r>
            <w:r>
              <w:rPr>
                <w:rFonts w:ascii="宋体" w:hAnsi="宋体" w:cs="宋体"/>
                <w:b/>
                <w:bCs/>
                <w:sz w:val="18"/>
              </w:rPr>
              <w:t>(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小于</w:t>
            </w:r>
            <w:r>
              <w:rPr>
                <w:rFonts w:ascii="宋体" w:hAnsi="宋体" w:cs="宋体"/>
                <w:b/>
                <w:bCs/>
                <w:sz w:val="18"/>
              </w:rPr>
              <w:t>32)</w:t>
            </w:r>
            <w:r w:rsidR="004B5536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7A7F86" w:rsidRDefault="007A7F86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读取接收机能力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t xml:space="preserve"> </w:t>
            </w:r>
            <w:r w:rsidRPr="007A7F86">
              <w:rPr>
                <w:rFonts w:ascii="宋体" w:hAnsi="宋体" w:cs="宋体"/>
                <w:b/>
                <w:bCs/>
                <w:sz w:val="18"/>
              </w:rPr>
              <w:t>32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PPM/PWM</w:t>
            </w:r>
            <w:r w:rsidR="00864C83"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864C83"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1D493C" w:rsidRDefault="00880FC9" w:rsidP="001D493C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="00864C83"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864C83"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 w:rsidR="001D493C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880FC9" w:rsidRPr="001D493C" w:rsidRDefault="001D493C" w:rsidP="001D493C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V1)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  <w:p w:rsidR="00C94029" w:rsidRDefault="00880FC9" w:rsidP="00C94029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I-BUS/S-BUS</w:t>
            </w:r>
            <w:r w:rsidR="00864C83"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864C83"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 w:rsidR="00C94029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880FC9" w:rsidRDefault="00C94029" w:rsidP="00C94029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IN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/I-BUS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OUT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  <w:p w:rsidR="009611E1" w:rsidRDefault="009611E1" w:rsidP="00C94029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设置自定义接口类型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1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986DCD" w:rsidRDefault="00986DCD" w:rsidP="00C94029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读取接收机版本信息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 w:rsidRPr="00986DCD">
              <w:rPr>
                <w:rFonts w:ascii="宋体" w:hAnsi="宋体" w:cs="宋体"/>
                <w:b/>
                <w:bCs/>
                <w:sz w:val="18"/>
              </w:rPr>
              <w:t>14</w:t>
            </w:r>
          </w:p>
          <w:p w:rsidR="00A54B23" w:rsidRDefault="00A54B23" w:rsidP="00C94029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BVD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校准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</w:p>
          <w:p w:rsidR="00611B30" w:rsidRDefault="00611B30" w:rsidP="00C94029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PM/I-BUS/S-BUS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74535C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DF29F3" w:rsidRDefault="000A3D82" w:rsidP="0024713D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设置失控保护时间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  <w:p w:rsidR="009A484E" w:rsidRDefault="009A484E" w:rsidP="0024713D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R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SSI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信号输出通道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A5344C" w:rsidTr="00D91BD4">
        <w:trPr>
          <w:trHeight w:val="300"/>
        </w:trPr>
        <w:tc>
          <w:tcPr>
            <w:tcW w:w="1486" w:type="dxa"/>
            <w:shd w:val="clear" w:color="auto" w:fill="auto"/>
          </w:tcPr>
          <w:p w:rsidR="00D91BD4" w:rsidRPr="00A5344C" w:rsidRDefault="00C247CB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4</w:t>
            </w:r>
            <w:r w:rsidR="00D91BD4">
              <w:rPr>
                <w:rFonts w:ascii="宋体" w:hAnsi="宋体" w:cs="宋体"/>
                <w:b/>
                <w:bCs/>
                <w:sz w:val="18"/>
              </w:rPr>
              <w:t>~</w:t>
            </w:r>
            <w:r w:rsidR="00D91BD4" w:rsidRPr="00D91BD4">
              <w:rPr>
                <w:rFonts w:ascii="宋体" w:hAnsi="宋体" w:cs="宋体"/>
                <w:b/>
                <w:bCs/>
                <w:sz w:val="18"/>
              </w:rPr>
              <w:t>ResponseLength</w:t>
            </w:r>
          </w:p>
        </w:tc>
        <w:tc>
          <w:tcPr>
            <w:tcW w:w="1193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719" w:type="dxa"/>
            <w:shd w:val="clear" w:color="auto" w:fill="auto"/>
          </w:tcPr>
          <w:p w:rsidR="00D91BD4" w:rsidRDefault="00D91BD4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D91BD4">
              <w:rPr>
                <w:rFonts w:ascii="宋体" w:hAnsi="宋体" w:cs="宋体"/>
                <w:b/>
                <w:bCs/>
                <w:sz w:val="18"/>
              </w:rPr>
              <w:t>Response</w:t>
            </w:r>
            <w:r>
              <w:rPr>
                <w:rFonts w:ascii="宋体" w:hAnsi="宋体" w:cs="宋体"/>
                <w:b/>
                <w:bCs/>
                <w:sz w:val="18"/>
              </w:rPr>
              <w:t>[</w:t>
            </w:r>
            <w:r w:rsidRPr="00D91BD4">
              <w:rPr>
                <w:rFonts w:ascii="宋体" w:hAnsi="宋体" w:cs="宋体"/>
                <w:b/>
                <w:bCs/>
                <w:sz w:val="18"/>
              </w:rPr>
              <w:t>ResponseLength</w:t>
            </w:r>
            <w:r>
              <w:rPr>
                <w:rFonts w:ascii="宋体" w:hAnsi="宋体" w:cs="宋体"/>
                <w:b/>
                <w:bCs/>
                <w:sz w:val="18"/>
              </w:rPr>
              <w:t>]</w:t>
            </w:r>
          </w:p>
          <w:p w:rsidR="007A7F86" w:rsidRDefault="007A7F86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读取接收机能力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7A7F86" w:rsidRDefault="007A7F86" w:rsidP="00D91BD4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V0:</w:t>
            </w:r>
          </w:p>
          <w:p w:rsidR="007A7F86" w:rsidRP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7A7F86" w:rsidRP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HasTwoAntennas:1;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HasPWMOutputs:1;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HasPPMOutput:1;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HasExternalWSPort:1;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SupportsIBus1:1;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SupportsIBus2:1;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SupportsSBus:1;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HasDualExternalBusPorts:1;</w:t>
            </w:r>
          </w:p>
          <w:p w:rsidR="007A7F86" w:rsidRP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HasDualExternalBusUSARTs:1;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SupportsSVC:1;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Reserved1:6;</w:t>
            </w:r>
          </w:p>
          <w:p w:rsidR="007A7F86" w:rsidRP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Reserved2[32-2]; // 256 bits for 256 capabilities</w:t>
            </w:r>
          </w:p>
          <w:p w:rsid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} sSES_CA_GetCapabilitiesResponseV0;</w:t>
            </w:r>
            <w:r>
              <w:rPr>
                <w:rFonts w:ascii="宋体" w:hAnsi="宋体" w:cs="宋体"/>
                <w:b/>
                <w:bCs/>
                <w:sz w:val="18"/>
              </w:rPr>
              <w:t>V1:</w:t>
            </w:r>
          </w:p>
          <w:p w:rsidR="007A7F86" w:rsidRP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7A7F86" w:rsidRP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lastRenderedPageBreak/>
              <w:t>{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NbRCChannels:5;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NbNewPortPorts:3; // From 0 to 4 ports</w:t>
            </w:r>
          </w:p>
          <w:p w:rsidR="007A7F86" w:rsidRP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HasTwoAntennas:1;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SupportsSVC:1;</w:t>
            </w: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Reserved1:6;</w:t>
            </w:r>
          </w:p>
          <w:p w:rsidR="007A7F86" w:rsidRP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</w:p>
          <w:p w:rsidR="007A7F86" w:rsidRPr="007A7F86" w:rsidRDefault="007A7F86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unsigned char Reserved2[32-2]; // 256 bits for 256 capabilities</w:t>
            </w:r>
          </w:p>
          <w:p w:rsidR="007A7F86" w:rsidRDefault="007A7F86" w:rsidP="007A7F86">
            <w:pPr>
              <w:rPr>
                <w:rFonts w:ascii="宋体" w:hAnsi="宋体" w:cs="宋体"/>
                <w:b/>
                <w:bCs/>
                <w:sz w:val="18"/>
              </w:rPr>
            </w:pPr>
            <w:r w:rsidRPr="007A7F86">
              <w:rPr>
                <w:rFonts w:ascii="宋体" w:hAnsi="宋体" w:cs="宋体"/>
                <w:b/>
                <w:bCs/>
                <w:sz w:val="18"/>
              </w:rPr>
              <w:t>} sSES_CA_GetCapabilitiesResponseV1;</w:t>
            </w:r>
          </w:p>
          <w:p w:rsidR="00880FC9" w:rsidRDefault="00880FC9" w:rsidP="00880FC9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PPM/PWM</w:t>
            </w:r>
            <w:r w:rsidR="00864C83"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864C83"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  <w:p w:rsidR="00980A4A" w:rsidRDefault="00880FC9" w:rsidP="00980A4A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="00864C83"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864C83"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  <w:r w:rsidR="00980A4A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880FC9" w:rsidRDefault="00980A4A" w:rsidP="00980A4A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PWM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频率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V1)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  <w:p w:rsidR="00DD3884" w:rsidRDefault="00880FC9" w:rsidP="00DD3884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I-BUS/S-BUS</w:t>
            </w:r>
            <w:r w:rsidR="00864C83"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="00864C83"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  <w:r w:rsidR="00DD3884"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</w:p>
          <w:p w:rsidR="00880FC9" w:rsidRDefault="00DD3884" w:rsidP="00DD3884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I-BUS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IN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/I-BUS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 xml:space="preserve"> OUT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V0)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  <w:p w:rsidR="009611E1" w:rsidRDefault="009611E1" w:rsidP="00DD3884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设置自定义接口类型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(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V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1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)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  <w:p w:rsidR="00986DCD" w:rsidRDefault="00986DCD" w:rsidP="00DD3884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读取接收机版本信息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986DCD" w:rsidRPr="00986DCD" w:rsidRDefault="00986DCD" w:rsidP="00986DCD">
            <w:pPr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986DCD" w:rsidRPr="00986DCD" w:rsidRDefault="00986DCD" w:rsidP="00986DCD">
            <w:pPr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986DCD" w:rsidRPr="00986DCD" w:rsidRDefault="00986DCD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/>
                <w:b/>
                <w:bCs/>
                <w:sz w:val="18"/>
              </w:rPr>
              <w:t>unsigned long ProductNumber;</w:t>
            </w:r>
          </w:p>
          <w:p w:rsidR="00986DCD" w:rsidRPr="00986DCD" w:rsidRDefault="00986DCD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/>
                <w:b/>
                <w:bCs/>
                <w:sz w:val="18"/>
              </w:rPr>
              <w:t>unsigned short MainboardVersion;</w:t>
            </w:r>
          </w:p>
          <w:p w:rsidR="00986DCD" w:rsidRPr="00986DCD" w:rsidRDefault="00986DCD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/>
                <w:b/>
                <w:bCs/>
                <w:sz w:val="18"/>
              </w:rPr>
              <w:t>unsigned short RFModuleVersion;</w:t>
            </w:r>
          </w:p>
          <w:p w:rsidR="00986DCD" w:rsidRPr="00986DCD" w:rsidRDefault="00986DCD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/>
                <w:b/>
                <w:bCs/>
                <w:sz w:val="18"/>
              </w:rPr>
              <w:t>unsigned short BootloaderVersion;</w:t>
            </w:r>
          </w:p>
          <w:p w:rsidR="00986DCD" w:rsidRPr="00986DCD" w:rsidRDefault="00986DCD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/>
                <w:b/>
                <w:bCs/>
                <w:sz w:val="18"/>
              </w:rPr>
              <w:t>unsigned short FirmwareVersion;</w:t>
            </w:r>
          </w:p>
          <w:p w:rsidR="00986DCD" w:rsidRPr="00986DCD" w:rsidRDefault="00986DCD" w:rsidP="00986DCD">
            <w:pPr>
              <w:ind w:firstLineChars="100" w:firstLine="180"/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/>
                <w:b/>
                <w:bCs/>
                <w:sz w:val="18"/>
              </w:rPr>
              <w:t>unsigned short RFLibraryVersion;</w:t>
            </w:r>
          </w:p>
          <w:p w:rsidR="00986DCD" w:rsidRDefault="00986DCD" w:rsidP="00986DCD">
            <w:pPr>
              <w:rPr>
                <w:rFonts w:ascii="宋体" w:hAnsi="宋体" w:cs="宋体"/>
                <w:b/>
                <w:bCs/>
                <w:sz w:val="18"/>
              </w:rPr>
            </w:pPr>
            <w:r w:rsidRPr="00986DCD">
              <w:rPr>
                <w:rFonts w:ascii="宋体" w:hAnsi="宋体" w:cs="宋体"/>
                <w:b/>
                <w:bCs/>
                <w:sz w:val="18"/>
              </w:rPr>
              <w:t>} sSES_CA_GetVersionResponse;</w:t>
            </w:r>
          </w:p>
          <w:p w:rsidR="00A54B23" w:rsidRDefault="00A54B23" w:rsidP="00986DCD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BVD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校准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</w:p>
          <w:p w:rsidR="00F131C0" w:rsidRPr="00F131C0" w:rsidRDefault="00F131C0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 w:rsidRPr="00F131C0">
              <w:rPr>
                <w:rFonts w:ascii="宋体" w:hAnsi="宋体" w:cs="宋体"/>
                <w:b/>
                <w:bCs/>
                <w:sz w:val="18"/>
              </w:rPr>
              <w:t>typedef struct __attribute__((packed))</w:t>
            </w:r>
          </w:p>
          <w:p w:rsidR="00F131C0" w:rsidRPr="00F131C0" w:rsidRDefault="00F131C0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 w:rsidRPr="00F131C0"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F131C0" w:rsidRPr="00F131C0" w:rsidRDefault="00F131C0" w:rsidP="00B56518">
            <w:pPr>
              <w:ind w:firstLineChars="50" w:firstLine="90"/>
              <w:rPr>
                <w:rFonts w:ascii="宋体" w:hAnsi="宋体" w:cs="宋体"/>
                <w:b/>
                <w:bCs/>
                <w:sz w:val="18"/>
              </w:rPr>
            </w:pPr>
            <w:r w:rsidRPr="00F131C0">
              <w:rPr>
                <w:rFonts w:ascii="宋体" w:hAnsi="宋体" w:cs="宋体"/>
                <w:b/>
                <w:bCs/>
                <w:sz w:val="18"/>
              </w:rPr>
              <w:t>unsigned short InternalVoltageCorrection; // 1&lt;&lt;14=1.0</w:t>
            </w:r>
          </w:p>
          <w:p w:rsidR="00F131C0" w:rsidRPr="00F131C0" w:rsidRDefault="00F131C0" w:rsidP="00B56518">
            <w:pPr>
              <w:ind w:firstLineChars="50" w:firstLine="90"/>
              <w:rPr>
                <w:rFonts w:ascii="宋体" w:hAnsi="宋体" w:cs="宋体"/>
                <w:b/>
                <w:bCs/>
                <w:sz w:val="18"/>
              </w:rPr>
            </w:pPr>
            <w:r w:rsidRPr="00F131C0">
              <w:rPr>
                <w:rFonts w:ascii="宋体" w:hAnsi="宋体" w:cs="宋体"/>
                <w:b/>
                <w:bCs/>
                <w:sz w:val="18"/>
              </w:rPr>
              <w:t>unsigned short ExternalVoltageCorrection; // 1&lt;&lt;14=1.0</w:t>
            </w:r>
          </w:p>
          <w:p w:rsidR="00F131C0" w:rsidRDefault="00F131C0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 w:rsidRPr="00F131C0">
              <w:rPr>
                <w:rFonts w:ascii="宋体" w:hAnsi="宋体" w:cs="宋体"/>
                <w:b/>
                <w:bCs/>
                <w:sz w:val="18"/>
              </w:rPr>
              <w:t>} sSES_CA_CalibrateVoltageMonitorV1Response;</w:t>
            </w:r>
          </w:p>
          <w:p w:rsidR="00B713CB" w:rsidRDefault="00B713CB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if(</w:t>
            </w:r>
            <w:r w:rsidRPr="00F131C0">
              <w:rPr>
                <w:rFonts w:ascii="宋体" w:hAnsi="宋体" w:cs="宋体"/>
                <w:b/>
                <w:bCs/>
                <w:sz w:val="18"/>
              </w:rPr>
              <w:t>InternalVoltageCorrection</w:t>
            </w:r>
            <w:r>
              <w:rPr>
                <w:rFonts w:ascii="宋体" w:hAnsi="宋体" w:cs="宋体"/>
                <w:b/>
                <w:bCs/>
                <w:sz w:val="18"/>
              </w:rPr>
              <w:t>!=0 &amp;&amp; \</w:t>
            </w:r>
          </w:p>
          <w:p w:rsidR="00B713CB" w:rsidRDefault="00B713CB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 w:rsidRPr="00F131C0">
              <w:rPr>
                <w:rFonts w:ascii="宋体" w:hAnsi="宋体" w:cs="宋体"/>
                <w:b/>
                <w:bCs/>
                <w:sz w:val="18"/>
              </w:rPr>
              <w:t>InternalVoltageCorrection</w:t>
            </w:r>
            <w:r>
              <w:rPr>
                <w:rFonts w:ascii="宋体" w:hAnsi="宋体" w:cs="宋体"/>
                <w:b/>
                <w:bCs/>
                <w:sz w:val="18"/>
              </w:rPr>
              <w:t>!=</w:t>
            </w:r>
            <w:r>
              <w:t xml:space="preserve"> </w:t>
            </w:r>
            <w:r w:rsidRPr="00B713CB">
              <w:rPr>
                <w:rFonts w:ascii="宋体" w:hAnsi="宋体" w:cs="宋体"/>
                <w:b/>
                <w:bCs/>
                <w:sz w:val="18"/>
              </w:rPr>
              <w:t>0xffff</w:t>
            </w:r>
            <w:r>
              <w:rPr>
                <w:rFonts w:ascii="宋体" w:hAnsi="宋体" w:cs="宋体"/>
                <w:b/>
                <w:bCs/>
                <w:sz w:val="18"/>
              </w:rPr>
              <w:t>)</w:t>
            </w:r>
          </w:p>
          <w:p w:rsidR="00B713CB" w:rsidRDefault="00B713CB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{</w:t>
            </w:r>
          </w:p>
          <w:p w:rsidR="00B713CB" w:rsidRDefault="00B713CB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;</w:t>
            </w:r>
            <w:r>
              <w:rPr>
                <w:rFonts w:ascii="宋体" w:hAnsi="宋体" w:cs="宋体"/>
                <w:b/>
                <w:bCs/>
                <w:sz w:val="18"/>
              </w:rPr>
              <w:t>//BVD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校准成功</w:t>
            </w:r>
          </w:p>
          <w:p w:rsidR="00B713CB" w:rsidRDefault="00B713CB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}</w:t>
            </w:r>
          </w:p>
          <w:p w:rsidR="00B713CB" w:rsidRDefault="00B713CB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e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lse</w:t>
            </w:r>
          </w:p>
          <w:p w:rsidR="00B713CB" w:rsidRDefault="00B713CB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{</w:t>
            </w:r>
            <w:r>
              <w:rPr>
                <w:rFonts w:ascii="宋体" w:hAnsi="宋体" w:cs="宋体"/>
                <w:b/>
                <w:bCs/>
                <w:sz w:val="18"/>
              </w:rPr>
              <w:br/>
              <w:t>;//BVD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校准失败</w:t>
            </w:r>
          </w:p>
          <w:p w:rsidR="00B713CB" w:rsidRDefault="00B713CB" w:rsidP="00F131C0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}</w:t>
            </w:r>
          </w:p>
          <w:p w:rsidR="00611B30" w:rsidRPr="00DD3884" w:rsidRDefault="00611B30" w:rsidP="00986DCD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P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PM/I-BUS/S-BUS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  <w:p w:rsidR="00915FA0" w:rsidRDefault="00880FC9" w:rsidP="00915FA0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  <w:p w:rsidR="00DF29F3" w:rsidRDefault="000A3D82" w:rsidP="0024713D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设置失控保护时间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  <w:p w:rsidR="009A484E" w:rsidRDefault="009A484E" w:rsidP="0024713D">
            <w:pPr>
              <w:rPr>
                <w:rFonts w:ascii="宋体" w:hAnsi="宋体" w:cs="宋体"/>
                <w:b/>
                <w:bCs/>
                <w:sz w:val="18"/>
              </w:rPr>
            </w:pP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设置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R</w:t>
            </w:r>
            <w:r w:rsidRPr="0071733A">
              <w:rPr>
                <w:rFonts w:ascii="宋体" w:hAnsi="宋体" w:cs="宋体"/>
                <w:b/>
                <w:bCs/>
                <w:sz w:val="18"/>
                <w:highlight w:val="yellow"/>
              </w:rPr>
              <w:t>SSI</w:t>
            </w:r>
            <w:r w:rsidRPr="0071733A">
              <w:rPr>
                <w:rFonts w:ascii="宋体" w:hAnsi="宋体" w:cs="宋体" w:hint="eastAsia"/>
                <w:b/>
                <w:bCs/>
                <w:sz w:val="18"/>
                <w:highlight w:val="yellow"/>
              </w:rPr>
              <w:t>信号输出通道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：无</w:t>
            </w:r>
          </w:p>
        </w:tc>
        <w:tc>
          <w:tcPr>
            <w:tcW w:w="1248" w:type="dxa"/>
            <w:vMerge/>
            <w:shd w:val="clear" w:color="auto" w:fill="auto"/>
          </w:tcPr>
          <w:p w:rsidR="00D91BD4" w:rsidRPr="00A5344C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D91BD4" w:rsidRPr="00413531" w:rsidTr="00FA1E68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D91BD4" w:rsidRPr="00413531" w:rsidRDefault="00D91BD4" w:rsidP="00D91BD4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16897" w:rsidRPr="006A266F" w:rsidTr="00DB1E5E">
        <w:trPr>
          <w:trHeight w:val="300"/>
        </w:trPr>
        <w:tc>
          <w:tcPr>
            <w:tcW w:w="1486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193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28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719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48" w:type="dxa"/>
            <w:shd w:val="clear" w:color="auto" w:fill="00FFFF"/>
          </w:tcPr>
          <w:p w:rsidR="00316897" w:rsidRPr="006A266F" w:rsidRDefault="00316897" w:rsidP="00DB1E5E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316897" w:rsidRPr="00A5344C" w:rsidTr="00DB1E5E">
        <w:trPr>
          <w:trHeight w:val="300"/>
        </w:trPr>
        <w:tc>
          <w:tcPr>
            <w:tcW w:w="1486" w:type="dxa"/>
            <w:shd w:val="clear" w:color="auto" w:fill="FFC00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193" w:type="dxa"/>
            <w:shd w:val="clear" w:color="auto" w:fill="FFC00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FFC00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D95BF1">
              <w:rPr>
                <w:rFonts w:ascii="宋体" w:hAnsi="宋体" w:cs="宋体"/>
                <w:b/>
                <w:bCs/>
                <w:sz w:val="18"/>
              </w:rPr>
              <w:t>x2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4719" w:type="dxa"/>
            <w:shd w:val="clear" w:color="auto" w:fill="FFC000"/>
          </w:tcPr>
          <w:p w:rsidR="00316897" w:rsidRPr="00A5344C" w:rsidRDefault="005073D9" w:rsidP="00316897">
            <w:pPr>
              <w:rPr>
                <w:rFonts w:ascii="宋体" w:hAnsi="宋体" w:cs="宋体"/>
                <w:b/>
                <w:bCs/>
                <w:sz w:val="18"/>
              </w:rPr>
            </w:pP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不带参数应答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5073D9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48" w:type="dxa"/>
            <w:vMerge w:val="restart"/>
            <w:shd w:val="clear" w:color="auto" w:fill="auto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16897" w:rsidRPr="00A5344C" w:rsidTr="00DB1E5E">
        <w:trPr>
          <w:trHeight w:val="300"/>
        </w:trPr>
        <w:tc>
          <w:tcPr>
            <w:tcW w:w="1486" w:type="dxa"/>
            <w:shd w:val="clear" w:color="auto" w:fill="92D05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193" w:type="dxa"/>
            <w:shd w:val="clear" w:color="auto" w:fill="92D05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28" w:type="dxa"/>
            <w:shd w:val="clear" w:color="auto" w:fill="92D050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="00D95BF1">
              <w:rPr>
                <w:rFonts w:ascii="宋体" w:hAnsi="宋体" w:cs="宋体"/>
                <w:b/>
                <w:bCs/>
                <w:sz w:val="18"/>
              </w:rPr>
              <w:t>0</w:t>
            </w:r>
            <w:r w:rsidR="00F203E0">
              <w:rPr>
                <w:rFonts w:ascii="宋体" w:hAnsi="宋体" w:cs="宋体"/>
                <w:b/>
                <w:bCs/>
                <w:sz w:val="18"/>
              </w:rPr>
              <w:t>D</w:t>
            </w:r>
          </w:p>
        </w:tc>
        <w:tc>
          <w:tcPr>
            <w:tcW w:w="4719" w:type="dxa"/>
            <w:shd w:val="clear" w:color="auto" w:fill="92D050"/>
          </w:tcPr>
          <w:p w:rsidR="00316897" w:rsidRPr="00A5344C" w:rsidRDefault="00D95BF1" w:rsidP="00DB1E5E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返回命令结果</w:t>
            </w:r>
          </w:p>
        </w:tc>
        <w:tc>
          <w:tcPr>
            <w:tcW w:w="1248" w:type="dxa"/>
            <w:vMerge/>
            <w:shd w:val="clear" w:color="auto" w:fill="auto"/>
          </w:tcPr>
          <w:p w:rsidR="00316897" w:rsidRPr="00A5344C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316897" w:rsidRPr="00413531" w:rsidTr="00DB1E5E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316897" w:rsidRPr="00413531" w:rsidRDefault="00316897" w:rsidP="00DB1E5E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632BBD" w:rsidRDefault="00632BBD">
      <w:pPr>
        <w:widowControl/>
        <w:jc w:val="left"/>
        <w:rPr>
          <w:rFonts w:cs="Arial"/>
          <w:b/>
          <w:bCs/>
          <w:color w:val="000000"/>
        </w:rPr>
      </w:pPr>
      <w:bookmarkStart w:id="31" w:name="_Toc494375000"/>
      <w:bookmarkStart w:id="32" w:name="_Toc3300599"/>
      <w:r>
        <w:br w:type="page"/>
      </w:r>
    </w:p>
    <w:p w:rsidR="005073D9" w:rsidRPr="003D6323" w:rsidRDefault="004D254C" w:rsidP="005073D9">
      <w:pPr>
        <w:pStyle w:val="3"/>
        <w:rPr>
          <w:sz w:val="24"/>
          <w:szCs w:val="24"/>
        </w:rPr>
      </w:pPr>
      <w:bookmarkStart w:id="33" w:name="_Toc114495973"/>
      <w:bookmarkEnd w:id="31"/>
      <w:bookmarkEnd w:id="32"/>
      <w:r>
        <w:rPr>
          <w:sz w:val="24"/>
          <w:szCs w:val="24"/>
        </w:rPr>
        <w:lastRenderedPageBreak/>
        <w:t>5</w:t>
      </w:r>
      <w:r w:rsidR="00793D60">
        <w:rPr>
          <w:rFonts w:hint="eastAsia"/>
          <w:sz w:val="24"/>
          <w:szCs w:val="24"/>
        </w:rPr>
        <w:t>.1</w:t>
      </w:r>
      <w:r w:rsidR="005073D9">
        <w:rPr>
          <w:sz w:val="24"/>
          <w:szCs w:val="24"/>
        </w:rPr>
        <w:t xml:space="preserve"> </w:t>
      </w:r>
      <w:r w:rsidR="005073D9">
        <w:rPr>
          <w:rFonts w:hint="eastAsia"/>
          <w:sz w:val="24"/>
          <w:szCs w:val="24"/>
        </w:rPr>
        <w:t>RF</w:t>
      </w:r>
      <w:r w:rsidR="005073D9">
        <w:rPr>
          <w:rFonts w:hint="eastAsia"/>
          <w:sz w:val="24"/>
          <w:szCs w:val="24"/>
        </w:rPr>
        <w:t>模块版本信息查询</w:t>
      </w:r>
      <w:bookmarkEnd w:id="33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52"/>
        <w:gridCol w:w="1161"/>
      </w:tblGrid>
      <w:tr w:rsidR="00077391" w:rsidTr="00F6772F">
        <w:trPr>
          <w:trHeight w:val="300"/>
        </w:trPr>
        <w:tc>
          <w:tcPr>
            <w:tcW w:w="2235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52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61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077391" w:rsidRPr="00413531" w:rsidTr="00F6772F">
        <w:trPr>
          <w:trHeight w:val="300"/>
        </w:trPr>
        <w:tc>
          <w:tcPr>
            <w:tcW w:w="2235" w:type="dxa"/>
            <w:shd w:val="clear" w:color="auto" w:fill="FFC00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>
              <w:rPr>
                <w:rFonts w:ascii="宋体" w:hAnsi="宋体" w:cs="宋体"/>
                <w:b/>
                <w:bCs/>
                <w:sz w:val="18"/>
              </w:rPr>
              <w:t>1</w:t>
            </w:r>
          </w:p>
        </w:tc>
        <w:tc>
          <w:tcPr>
            <w:tcW w:w="4252" w:type="dxa"/>
            <w:shd w:val="clear" w:color="auto" w:fill="FFC000"/>
          </w:tcPr>
          <w:p w:rsidR="00077391" w:rsidRPr="00A5344C" w:rsidRDefault="00077391" w:rsidP="000773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161" w:type="dxa"/>
            <w:vMerge w:val="restart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77391" w:rsidRPr="00413531" w:rsidTr="00F6772F">
        <w:trPr>
          <w:trHeight w:val="300"/>
        </w:trPr>
        <w:tc>
          <w:tcPr>
            <w:tcW w:w="2235" w:type="dxa"/>
            <w:shd w:val="clear" w:color="auto" w:fill="92D05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shd w:val="clear" w:color="auto" w:fill="92D05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92D05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20</w:t>
            </w:r>
          </w:p>
        </w:tc>
        <w:tc>
          <w:tcPr>
            <w:tcW w:w="4252" w:type="dxa"/>
            <w:shd w:val="clear" w:color="auto" w:fill="92D050"/>
          </w:tcPr>
          <w:p w:rsidR="00077391" w:rsidRPr="00A5344C" w:rsidRDefault="00077391" w:rsidP="000773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版本信息查询</w:t>
            </w:r>
          </w:p>
        </w:tc>
        <w:tc>
          <w:tcPr>
            <w:tcW w:w="1161" w:type="dxa"/>
            <w:vMerge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77391" w:rsidRPr="00413531" w:rsidTr="00F6772F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077391" w:rsidRPr="00413531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077391" w:rsidRPr="006D5290" w:rsidRDefault="00077391" w:rsidP="00077391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235"/>
        <w:gridCol w:w="992"/>
        <w:gridCol w:w="1134"/>
        <w:gridCol w:w="4252"/>
        <w:gridCol w:w="1161"/>
      </w:tblGrid>
      <w:tr w:rsidR="00077391" w:rsidRPr="006A266F" w:rsidTr="00F6772F">
        <w:trPr>
          <w:trHeight w:val="300"/>
        </w:trPr>
        <w:tc>
          <w:tcPr>
            <w:tcW w:w="2235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992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34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252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161" w:type="dxa"/>
            <w:shd w:val="clear" w:color="auto" w:fill="00FFFF"/>
          </w:tcPr>
          <w:p w:rsidR="00077391" w:rsidRPr="006A266F" w:rsidRDefault="00077391" w:rsidP="00077391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077391" w:rsidRPr="00A5344C" w:rsidTr="00F6772F">
        <w:trPr>
          <w:trHeight w:val="300"/>
        </w:trPr>
        <w:tc>
          <w:tcPr>
            <w:tcW w:w="2235" w:type="dxa"/>
            <w:shd w:val="clear" w:color="auto" w:fill="FFC00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992" w:type="dxa"/>
            <w:shd w:val="clear" w:color="auto" w:fill="FFC00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FFC00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252" w:type="dxa"/>
            <w:shd w:val="clear" w:color="auto" w:fill="FFC000"/>
          </w:tcPr>
          <w:p w:rsidR="00077391" w:rsidRPr="00A5344C" w:rsidRDefault="00077391" w:rsidP="000773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161" w:type="dxa"/>
            <w:vMerge w:val="restart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77391" w:rsidRPr="00A5344C" w:rsidTr="00F6772F">
        <w:trPr>
          <w:trHeight w:val="300"/>
        </w:trPr>
        <w:tc>
          <w:tcPr>
            <w:tcW w:w="2235" w:type="dxa"/>
            <w:shd w:val="clear" w:color="auto" w:fill="92D05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992" w:type="dxa"/>
            <w:shd w:val="clear" w:color="auto" w:fill="92D05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92D050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20</w:t>
            </w:r>
          </w:p>
        </w:tc>
        <w:tc>
          <w:tcPr>
            <w:tcW w:w="4252" w:type="dxa"/>
            <w:shd w:val="clear" w:color="auto" w:fill="92D050"/>
          </w:tcPr>
          <w:p w:rsidR="00077391" w:rsidRPr="00A5344C" w:rsidRDefault="00077391" w:rsidP="000773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版本信息</w:t>
            </w:r>
          </w:p>
        </w:tc>
        <w:tc>
          <w:tcPr>
            <w:tcW w:w="1161" w:type="dxa"/>
            <w:vMerge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77391" w:rsidRPr="00A5344C" w:rsidTr="00F6772F">
        <w:trPr>
          <w:trHeight w:val="300"/>
        </w:trPr>
        <w:tc>
          <w:tcPr>
            <w:tcW w:w="2235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~1</w:t>
            </w:r>
          </w:p>
        </w:tc>
        <w:tc>
          <w:tcPr>
            <w:tcW w:w="992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077391" w:rsidRPr="00A5344C" w:rsidRDefault="00077391" w:rsidP="00077391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公司编号（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>unsigned short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vMerge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77391" w:rsidRPr="00A5344C" w:rsidTr="00F6772F">
        <w:trPr>
          <w:trHeight w:val="300"/>
        </w:trPr>
        <w:tc>
          <w:tcPr>
            <w:tcW w:w="2235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2~5</w:t>
            </w:r>
          </w:p>
        </w:tc>
        <w:tc>
          <w:tcPr>
            <w:tcW w:w="992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077391" w:rsidRPr="00891E8F" w:rsidRDefault="00077391" w:rsidP="000773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发射机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ID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号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27292F" w:rsidRPr="00A5344C" w:rsidTr="00F6772F">
        <w:trPr>
          <w:trHeight w:val="300"/>
        </w:trPr>
        <w:tc>
          <w:tcPr>
            <w:tcW w:w="2235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6~9</w:t>
            </w:r>
          </w:p>
        </w:tc>
        <w:tc>
          <w:tcPr>
            <w:tcW w:w="992" w:type="dxa"/>
            <w:shd w:val="clear" w:color="auto" w:fill="auto"/>
          </w:tcPr>
          <w:p w:rsidR="0027292F" w:rsidRPr="00A5344C" w:rsidRDefault="00E33F67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27292F" w:rsidRPr="00A5344C" w:rsidRDefault="00E33F67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27292F" w:rsidRPr="00891E8F" w:rsidRDefault="00E33F67" w:rsidP="0027292F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接收机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机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ID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号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27292F" w:rsidRPr="00A5344C" w:rsidTr="00F6772F">
        <w:trPr>
          <w:trHeight w:val="300"/>
        </w:trPr>
        <w:tc>
          <w:tcPr>
            <w:tcW w:w="2235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10~13</w:t>
            </w:r>
          </w:p>
        </w:tc>
        <w:tc>
          <w:tcPr>
            <w:tcW w:w="992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27292F" w:rsidRPr="00891E8F" w:rsidRDefault="0027292F" w:rsidP="002729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产品编号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27292F" w:rsidRPr="00A5344C" w:rsidTr="00F6772F">
        <w:trPr>
          <w:trHeight w:val="300"/>
        </w:trPr>
        <w:tc>
          <w:tcPr>
            <w:tcW w:w="2235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14~17</w:t>
            </w:r>
          </w:p>
        </w:tc>
        <w:tc>
          <w:tcPr>
            <w:tcW w:w="992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27292F" w:rsidRPr="00891E8F" w:rsidRDefault="0027292F" w:rsidP="002729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硬件版本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27292F" w:rsidRPr="00A5344C" w:rsidTr="00F6772F">
        <w:trPr>
          <w:trHeight w:val="300"/>
        </w:trPr>
        <w:tc>
          <w:tcPr>
            <w:tcW w:w="2235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18~21</w:t>
            </w:r>
          </w:p>
        </w:tc>
        <w:tc>
          <w:tcPr>
            <w:tcW w:w="992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27292F" w:rsidRPr="00891E8F" w:rsidRDefault="0027292F" w:rsidP="002729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/>
                <w:b/>
                <w:bCs/>
                <w:sz w:val="18"/>
              </w:rPr>
              <w:t>B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ootloader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版本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27292F" w:rsidRPr="00A5344C" w:rsidTr="00F6772F">
        <w:trPr>
          <w:trHeight w:val="300"/>
        </w:trPr>
        <w:tc>
          <w:tcPr>
            <w:tcW w:w="2235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22~25</w:t>
            </w:r>
          </w:p>
        </w:tc>
        <w:tc>
          <w:tcPr>
            <w:tcW w:w="992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27292F" w:rsidRPr="00891E8F" w:rsidRDefault="0027292F" w:rsidP="002729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固件版本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27292F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77391" w:rsidRPr="00A5344C" w:rsidTr="00F6772F">
        <w:trPr>
          <w:trHeight w:val="300"/>
        </w:trPr>
        <w:tc>
          <w:tcPr>
            <w:tcW w:w="2235" w:type="dxa"/>
            <w:shd w:val="clear" w:color="auto" w:fill="auto"/>
          </w:tcPr>
          <w:p w:rsidR="00077391" w:rsidRPr="00A5344C" w:rsidRDefault="0027292F" w:rsidP="002729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DATA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/>
                <w:b/>
                <w:bCs/>
                <w:sz w:val="18"/>
              </w:rPr>
              <w:t>6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~2</w:t>
            </w:r>
            <w:r>
              <w:rPr>
                <w:rFonts w:ascii="宋体" w:hAnsi="宋体" w:cs="宋体"/>
                <w:b/>
                <w:bCs/>
                <w:sz w:val="18"/>
              </w:rPr>
              <w:t>9</w:t>
            </w:r>
          </w:p>
        </w:tc>
        <w:tc>
          <w:tcPr>
            <w:tcW w:w="992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34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252" w:type="dxa"/>
            <w:shd w:val="clear" w:color="auto" w:fill="auto"/>
          </w:tcPr>
          <w:p w:rsidR="00077391" w:rsidRPr="00891E8F" w:rsidRDefault="00077391" w:rsidP="00077391">
            <w:pPr>
              <w:rPr>
                <w:rFonts w:ascii="宋体" w:hAnsi="宋体" w:cs="宋体"/>
                <w:b/>
                <w:bCs/>
                <w:sz w:val="18"/>
              </w:rPr>
            </w:pP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891E8F">
              <w:rPr>
                <w:rFonts w:ascii="宋体" w:hAnsi="宋体" w:cs="宋体" w:hint="eastAsia"/>
                <w:b/>
                <w:bCs/>
                <w:sz w:val="18"/>
              </w:rPr>
              <w:t>版本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（</w:t>
            </w:r>
            <w:r>
              <w:t xml:space="preserve"> </w:t>
            </w:r>
            <w:r w:rsidRPr="00BC0E7F">
              <w:rPr>
                <w:rFonts w:ascii="宋体" w:hAnsi="宋体" w:cs="宋体"/>
                <w:b/>
                <w:bCs/>
                <w:sz w:val="18"/>
              </w:rPr>
              <w:t xml:space="preserve">unsigned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long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161" w:type="dxa"/>
            <w:shd w:val="clear" w:color="auto" w:fill="auto"/>
          </w:tcPr>
          <w:p w:rsidR="00077391" w:rsidRPr="00A5344C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077391" w:rsidRPr="00413531" w:rsidTr="00F6772F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077391" w:rsidRPr="00413531" w:rsidRDefault="00077391" w:rsidP="00077391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077391" w:rsidRDefault="00077391" w:rsidP="00077391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077391" w:rsidRDefault="00077391" w:rsidP="00077391">
      <w:pPr>
        <w:widowControl/>
        <w:jc w:val="left"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</w:rPr>
        <w:br w:type="page"/>
      </w:r>
    </w:p>
    <w:p w:rsidR="00793D60" w:rsidRDefault="00793D60" w:rsidP="00F73F9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154CF3" w:rsidRPr="003D6323" w:rsidRDefault="00154CF3" w:rsidP="00154CF3">
      <w:pPr>
        <w:pStyle w:val="3"/>
        <w:rPr>
          <w:sz w:val="24"/>
          <w:szCs w:val="24"/>
        </w:rPr>
      </w:pPr>
      <w:bookmarkStart w:id="34" w:name="_Toc114495974"/>
      <w:r>
        <w:rPr>
          <w:sz w:val="24"/>
          <w:szCs w:val="24"/>
        </w:rPr>
        <w:t>5</w:t>
      </w:r>
      <w:r w:rsidRPr="003D6323">
        <w:rPr>
          <w:rFonts w:hint="eastAsia"/>
          <w:sz w:val="24"/>
          <w:szCs w:val="24"/>
        </w:rPr>
        <w:t>.</w:t>
      </w:r>
      <w:r>
        <w:rPr>
          <w:sz w:val="24"/>
          <w:szCs w:val="24"/>
        </w:rPr>
        <w:t>2 RF</w:t>
      </w:r>
      <w:r>
        <w:rPr>
          <w:rFonts w:hint="eastAsia"/>
          <w:sz w:val="24"/>
          <w:szCs w:val="24"/>
        </w:rPr>
        <w:t>模块模型设置</w:t>
      </w:r>
      <w:bookmarkEnd w:id="34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154CF3" w:rsidTr="00710487">
        <w:trPr>
          <w:trHeight w:val="300"/>
        </w:trPr>
        <w:tc>
          <w:tcPr>
            <w:tcW w:w="1305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154CF3" w:rsidRPr="00413531" w:rsidTr="00710487">
        <w:trPr>
          <w:trHeight w:val="300"/>
        </w:trPr>
        <w:tc>
          <w:tcPr>
            <w:tcW w:w="1305" w:type="dxa"/>
            <w:shd w:val="clear" w:color="auto" w:fill="FFC00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x02</w:t>
            </w:r>
          </w:p>
        </w:tc>
        <w:tc>
          <w:tcPr>
            <w:tcW w:w="4818" w:type="dxa"/>
            <w:shd w:val="clear" w:color="auto" w:fill="FFC000"/>
          </w:tcPr>
          <w:p w:rsidR="00154CF3" w:rsidRPr="00A5344C" w:rsidRDefault="00154CF3" w:rsidP="00710487">
            <w:pPr>
              <w:rPr>
                <w:rFonts w:ascii="宋体" w:hAnsi="宋体" w:cs="宋体"/>
                <w:b/>
                <w:bCs/>
                <w:sz w:val="18"/>
              </w:rPr>
            </w:pP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对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RF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进行设置，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模块带参数应答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154CF3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  <w:p w:rsidR="00154CF3" w:rsidRPr="00154CF3" w:rsidRDefault="00154CF3" w:rsidP="00154CF3">
            <w:pPr>
              <w:rPr>
                <w:rFonts w:ascii="宋体" w:hAnsi="宋体" w:cs="宋体"/>
                <w:sz w:val="18"/>
              </w:rPr>
            </w:pPr>
            <w:r>
              <w:rPr>
                <w:rFonts w:ascii="宋体" w:hAnsi="宋体" w:cs="宋体" w:hint="eastAsia"/>
                <w:sz w:val="18"/>
              </w:rPr>
              <w:t>必须在待机状态下才有效</w:t>
            </w:r>
          </w:p>
        </w:tc>
      </w:tr>
      <w:tr w:rsidR="00154CF3" w:rsidRPr="00413531" w:rsidTr="00710487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2F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154CF3" w:rsidRPr="00A5344C" w:rsidRDefault="00154CF3" w:rsidP="00154CF3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模块模型设置</w:t>
            </w:r>
          </w:p>
        </w:tc>
        <w:tc>
          <w:tcPr>
            <w:tcW w:w="1286" w:type="dxa"/>
            <w:vMerge/>
            <w:shd w:val="clear" w:color="auto" w:fill="auto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54CF3" w:rsidRPr="00413531" w:rsidTr="00710487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FFFFFF" w:themeFill="background1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154CF3" w:rsidRPr="00154CF3" w:rsidRDefault="00154CF3" w:rsidP="00710487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模型设置（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~19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）</w:t>
            </w:r>
          </w:p>
        </w:tc>
        <w:tc>
          <w:tcPr>
            <w:tcW w:w="1286" w:type="dxa"/>
            <w:vMerge/>
            <w:shd w:val="clear" w:color="auto" w:fill="auto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54CF3" w:rsidRPr="00413531" w:rsidTr="00710487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154CF3" w:rsidRPr="00413531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154CF3" w:rsidRPr="006D5290" w:rsidRDefault="00154CF3" w:rsidP="00154CF3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154CF3" w:rsidRPr="006A266F" w:rsidTr="00710487">
        <w:trPr>
          <w:trHeight w:val="300"/>
        </w:trPr>
        <w:tc>
          <w:tcPr>
            <w:tcW w:w="1305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154CF3" w:rsidRPr="006A266F" w:rsidRDefault="00154CF3" w:rsidP="00710487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154CF3" w:rsidRPr="00A5344C" w:rsidTr="00710487">
        <w:trPr>
          <w:trHeight w:val="300"/>
        </w:trPr>
        <w:tc>
          <w:tcPr>
            <w:tcW w:w="1305" w:type="dxa"/>
            <w:shd w:val="clear" w:color="auto" w:fill="FFC00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154CF3" w:rsidRPr="00A5344C" w:rsidRDefault="00154CF3" w:rsidP="00710487">
            <w:pPr>
              <w:rPr>
                <w:rFonts w:ascii="宋体" w:hAnsi="宋体" w:cs="宋体"/>
                <w:b/>
                <w:bCs/>
                <w:sz w:val="18"/>
              </w:rPr>
            </w:pP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带参数应答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1B7FED">
              <w:rPr>
                <w:rFonts w:ascii="宋体" w:hAnsi="宋体" w:cs="宋体" w:hint="eastAsia"/>
                <w:b/>
                <w:bCs/>
                <w:sz w:val="18"/>
              </w:rPr>
              <w:t>遥控器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54CF3" w:rsidRPr="00A5344C" w:rsidTr="00710487">
        <w:trPr>
          <w:trHeight w:val="300"/>
        </w:trPr>
        <w:tc>
          <w:tcPr>
            <w:tcW w:w="1305" w:type="dxa"/>
            <w:shd w:val="clear" w:color="auto" w:fill="92D05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2F</w:t>
            </w:r>
          </w:p>
        </w:tc>
        <w:tc>
          <w:tcPr>
            <w:tcW w:w="4818" w:type="dxa"/>
            <w:shd w:val="clear" w:color="auto" w:fill="92D050"/>
          </w:tcPr>
          <w:p w:rsidR="00154CF3" w:rsidRPr="00A5344C" w:rsidRDefault="00154CF3" w:rsidP="00710487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模块模型设置</w:t>
            </w:r>
          </w:p>
        </w:tc>
        <w:tc>
          <w:tcPr>
            <w:tcW w:w="1286" w:type="dxa"/>
            <w:vMerge/>
            <w:shd w:val="clear" w:color="auto" w:fill="auto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54CF3" w:rsidRPr="00A5344C" w:rsidTr="00710487">
        <w:trPr>
          <w:trHeight w:val="300"/>
        </w:trPr>
        <w:tc>
          <w:tcPr>
            <w:tcW w:w="1305" w:type="dxa"/>
            <w:shd w:val="clear" w:color="auto" w:fill="auto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154CF3" w:rsidRPr="003E1892" w:rsidRDefault="00154CF3" w:rsidP="00710487">
            <w:pPr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：未成功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 xml:space="preserve">  0x02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：已成功；</w:t>
            </w:r>
          </w:p>
        </w:tc>
        <w:tc>
          <w:tcPr>
            <w:tcW w:w="1286" w:type="dxa"/>
            <w:vMerge/>
            <w:shd w:val="clear" w:color="auto" w:fill="auto"/>
          </w:tcPr>
          <w:p w:rsidR="00154CF3" w:rsidRPr="00A5344C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154CF3" w:rsidRPr="00413531" w:rsidTr="00710487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154CF3" w:rsidRPr="00413531" w:rsidRDefault="00154CF3" w:rsidP="00710487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180D58" w:rsidRDefault="00180D58" w:rsidP="00F73F9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793D60" w:rsidRDefault="004D254C" w:rsidP="00F73F9B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  <w:r>
        <w:rPr>
          <w:rFonts w:ascii="宋体" w:hAnsi="宋体" w:cs="宋体"/>
          <w:b/>
          <w:bCs/>
        </w:rPr>
        <w:t xml:space="preserve"> </w:t>
      </w:r>
    </w:p>
    <w:p w:rsidR="00E41F68" w:rsidRPr="00E61E63" w:rsidRDefault="00E41F68" w:rsidP="00E41F68">
      <w:pPr>
        <w:pStyle w:val="3"/>
        <w:rPr>
          <w:sz w:val="24"/>
          <w:szCs w:val="24"/>
        </w:rPr>
      </w:pPr>
      <w:bookmarkStart w:id="35" w:name="_Toc87451854"/>
      <w:r>
        <w:rPr>
          <w:rFonts w:hint="eastAsia"/>
          <w:sz w:val="24"/>
          <w:szCs w:val="24"/>
        </w:rPr>
        <w:t>5.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>RF</w:t>
      </w:r>
      <w:r>
        <w:rPr>
          <w:rFonts w:hint="eastAsia"/>
          <w:sz w:val="24"/>
          <w:szCs w:val="24"/>
        </w:rPr>
        <w:t>模块最大功率</w:t>
      </w:r>
      <w:bookmarkEnd w:id="35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41F68" w:rsidTr="00F6772F">
        <w:trPr>
          <w:trHeight w:val="300"/>
        </w:trPr>
        <w:tc>
          <w:tcPr>
            <w:tcW w:w="1305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41F68" w:rsidRPr="00413531" w:rsidTr="00F6772F">
        <w:trPr>
          <w:trHeight w:val="300"/>
        </w:trPr>
        <w:tc>
          <w:tcPr>
            <w:tcW w:w="1305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0x0</w:t>
            </w:r>
            <w:r>
              <w:rPr>
                <w:rFonts w:ascii="宋体" w:hAnsi="宋体" w:cs="宋体"/>
                <w:b/>
                <w:bCs/>
                <w:sz w:val="18"/>
              </w:rPr>
              <w:t>1</w:t>
            </w:r>
          </w:p>
        </w:tc>
        <w:tc>
          <w:tcPr>
            <w:tcW w:w="4818" w:type="dxa"/>
            <w:shd w:val="clear" w:color="auto" w:fill="FFC000"/>
          </w:tcPr>
          <w:p w:rsidR="00E41F68" w:rsidRPr="00A5344C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模块发送命令至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413531" w:rsidTr="00F6772F">
        <w:trPr>
          <w:trHeight w:val="300"/>
        </w:trPr>
        <w:tc>
          <w:tcPr>
            <w:tcW w:w="1305" w:type="dxa"/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4818" w:type="dxa"/>
            <w:shd w:val="clear" w:color="auto" w:fill="92D050"/>
          </w:tcPr>
          <w:p w:rsidR="00E41F68" w:rsidRPr="00A5344C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模块最大功率</w:t>
            </w:r>
          </w:p>
        </w:tc>
        <w:tc>
          <w:tcPr>
            <w:tcW w:w="1286" w:type="dxa"/>
            <w:vMerge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413531" w:rsidTr="00F6772F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41F68" w:rsidRPr="00413531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41F68" w:rsidRPr="006D5290" w:rsidRDefault="00E41F68" w:rsidP="00E41F68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41F68" w:rsidRPr="006A266F" w:rsidTr="00F6772F">
        <w:trPr>
          <w:trHeight w:val="300"/>
        </w:trPr>
        <w:tc>
          <w:tcPr>
            <w:tcW w:w="1305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41F68" w:rsidRPr="00A5344C" w:rsidTr="00F6772F">
        <w:trPr>
          <w:trHeight w:val="300"/>
        </w:trPr>
        <w:tc>
          <w:tcPr>
            <w:tcW w:w="1305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E41F68" w:rsidRPr="00A5344C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 w:hint="eastAsia"/>
                <w:b/>
                <w:bCs/>
                <w:sz w:val="18"/>
              </w:rPr>
              <w:t>遥控器主板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A5344C" w:rsidTr="00F6772F">
        <w:trPr>
          <w:trHeight w:val="300"/>
        </w:trPr>
        <w:tc>
          <w:tcPr>
            <w:tcW w:w="1305" w:type="dxa"/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A5344C">
              <w:rPr>
                <w:rFonts w:ascii="宋体" w:hAnsi="宋体" w:cs="宋体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0</w:t>
            </w:r>
          </w:p>
        </w:tc>
        <w:tc>
          <w:tcPr>
            <w:tcW w:w="4818" w:type="dxa"/>
            <w:shd w:val="clear" w:color="auto" w:fill="92D050"/>
          </w:tcPr>
          <w:p w:rsidR="00E41F68" w:rsidRPr="00A5344C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模块最大功率</w:t>
            </w:r>
          </w:p>
        </w:tc>
        <w:tc>
          <w:tcPr>
            <w:tcW w:w="1286" w:type="dxa"/>
            <w:vMerge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A5344C" w:rsidTr="00F6772F">
        <w:trPr>
          <w:trHeight w:val="300"/>
        </w:trPr>
        <w:tc>
          <w:tcPr>
            <w:tcW w:w="1305" w:type="dxa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E41F68" w:rsidRPr="00603A07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603A07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>7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dbm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；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 xml:space="preserve"> 0x02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1</w:t>
            </w:r>
            <w:r>
              <w:rPr>
                <w:rFonts w:ascii="宋体" w:hAnsi="宋体" w:cs="宋体"/>
                <w:b/>
                <w:bCs/>
                <w:sz w:val="18"/>
              </w:rPr>
              <w:t xml:space="preserve">W  </w:t>
            </w:r>
            <w:r w:rsidRPr="00603A07">
              <w:rPr>
                <w:rFonts w:ascii="宋体" w:hAnsi="宋体" w:cs="宋体" w:hint="eastAsia"/>
                <w:b/>
                <w:bCs/>
                <w:sz w:val="18"/>
              </w:rPr>
              <w:t>；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x03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2</w:t>
            </w:r>
            <w:r>
              <w:rPr>
                <w:rFonts w:ascii="宋体" w:hAnsi="宋体" w:cs="宋体"/>
                <w:b/>
                <w:bCs/>
                <w:sz w:val="18"/>
              </w:rPr>
              <w:t>W</w:t>
            </w:r>
          </w:p>
        </w:tc>
        <w:tc>
          <w:tcPr>
            <w:tcW w:w="1286" w:type="dxa"/>
            <w:vMerge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413531" w:rsidTr="00F6772F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41F68" w:rsidRPr="00413531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41F68" w:rsidRDefault="00E41F68" w:rsidP="00E41F68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p w:rsidR="00E41F68" w:rsidRPr="003D6323" w:rsidRDefault="00E41F68" w:rsidP="00E41F68">
      <w:pPr>
        <w:pStyle w:val="3"/>
        <w:rPr>
          <w:sz w:val="24"/>
          <w:szCs w:val="24"/>
        </w:rPr>
      </w:pPr>
      <w:bookmarkStart w:id="36" w:name="_Toc87451855"/>
      <w:r>
        <w:rPr>
          <w:sz w:val="24"/>
          <w:szCs w:val="24"/>
        </w:rPr>
        <w:t>5.4 RF</w:t>
      </w:r>
      <w:r>
        <w:rPr>
          <w:rFonts w:hint="eastAsia"/>
          <w:sz w:val="24"/>
          <w:szCs w:val="24"/>
        </w:rPr>
        <w:t>模块蜂鸣器设置</w:t>
      </w:r>
      <w:bookmarkEnd w:id="36"/>
    </w:p>
    <w:tbl>
      <w:tblPr>
        <w:tblpPr w:leftFromText="180" w:rightFromText="180" w:vertAnchor="text" w:horzAnchor="margin" w:tblpY="33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41F68" w:rsidTr="00F6772F">
        <w:trPr>
          <w:trHeight w:val="300"/>
        </w:trPr>
        <w:tc>
          <w:tcPr>
            <w:tcW w:w="1305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41F68" w:rsidRPr="00413531" w:rsidTr="00F6772F">
        <w:trPr>
          <w:trHeight w:val="300"/>
        </w:trPr>
        <w:tc>
          <w:tcPr>
            <w:tcW w:w="1305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x02</w:t>
            </w:r>
          </w:p>
        </w:tc>
        <w:tc>
          <w:tcPr>
            <w:tcW w:w="4818" w:type="dxa"/>
            <w:shd w:val="clear" w:color="auto" w:fill="FFC000"/>
          </w:tcPr>
          <w:p w:rsidR="00E41F68" w:rsidRPr="00A5344C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遥控器主板发送命令至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413531" w:rsidTr="00F6772F">
        <w:trPr>
          <w:trHeight w:val="300"/>
        </w:trPr>
        <w:tc>
          <w:tcPr>
            <w:tcW w:w="1305" w:type="dxa"/>
            <w:tcBorders>
              <w:bottom w:val="single" w:sz="4" w:space="0" w:color="auto"/>
            </w:tcBorders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tcBorders>
              <w:bottom w:val="single" w:sz="4" w:space="0" w:color="auto"/>
            </w:tcBorders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tcBorders>
              <w:bottom w:val="single" w:sz="4" w:space="0" w:color="auto"/>
            </w:tcBorders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12</w:t>
            </w:r>
          </w:p>
        </w:tc>
        <w:tc>
          <w:tcPr>
            <w:tcW w:w="4818" w:type="dxa"/>
            <w:tcBorders>
              <w:bottom w:val="single" w:sz="4" w:space="0" w:color="auto"/>
            </w:tcBorders>
            <w:shd w:val="clear" w:color="auto" w:fill="92D050"/>
          </w:tcPr>
          <w:p w:rsidR="00E41F68" w:rsidRPr="00A5344C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模块蜂鸣器设置</w:t>
            </w:r>
          </w:p>
        </w:tc>
        <w:tc>
          <w:tcPr>
            <w:tcW w:w="1286" w:type="dxa"/>
            <w:vMerge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413531" w:rsidTr="00F6772F">
        <w:trPr>
          <w:trHeight w:val="300"/>
        </w:trPr>
        <w:tc>
          <w:tcPr>
            <w:tcW w:w="1305" w:type="dxa"/>
            <w:shd w:val="clear" w:color="auto" w:fill="FFFFFF" w:themeFill="background1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FFFFFF" w:themeFill="background1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FFFF" w:themeFill="background1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FFFFFF" w:themeFill="background1"/>
          </w:tcPr>
          <w:p w:rsidR="00E41F68" w:rsidRPr="0037144A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0x01</w:t>
            </w: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关闭蜂鸣器警报声</w:t>
            </w:r>
          </w:p>
          <w:p w:rsidR="00E41F68" w:rsidRPr="00F7164D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0x02</w:t>
            </w:r>
            <w:r w:rsidRPr="0037144A">
              <w:rPr>
                <w:rFonts w:ascii="宋体" w:hAnsi="宋体" w:cs="宋体" w:hint="eastAsia"/>
                <w:b/>
                <w:bCs/>
                <w:sz w:val="18"/>
              </w:rPr>
              <w:t>：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开启蜂鸣器警报声</w:t>
            </w:r>
          </w:p>
        </w:tc>
        <w:tc>
          <w:tcPr>
            <w:tcW w:w="1286" w:type="dxa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413531" w:rsidTr="00F6772F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41F68" w:rsidRPr="00413531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41F68" w:rsidRPr="006D5290" w:rsidRDefault="00E41F68" w:rsidP="00E41F68">
      <w:pPr>
        <w:tabs>
          <w:tab w:val="left" w:pos="303"/>
        </w:tabs>
        <w:jc w:val="left"/>
        <w:rPr>
          <w:rFonts w:ascii="宋体" w:hAnsi="宋体" w:cs="宋体"/>
          <w:b/>
          <w:bCs/>
        </w:rPr>
      </w:pPr>
    </w:p>
    <w:tbl>
      <w:tblPr>
        <w:tblpPr w:leftFromText="180" w:rightFromText="180" w:vertAnchor="text" w:horzAnchor="margin" w:tblpY="9"/>
        <w:tblOverlap w:val="never"/>
        <w:tblW w:w="977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05"/>
        <w:gridCol w:w="1213"/>
        <w:gridCol w:w="1152"/>
        <w:gridCol w:w="4818"/>
        <w:gridCol w:w="1286"/>
      </w:tblGrid>
      <w:tr w:rsidR="00E41F68" w:rsidRPr="006A266F" w:rsidTr="00F6772F">
        <w:trPr>
          <w:trHeight w:val="300"/>
        </w:trPr>
        <w:tc>
          <w:tcPr>
            <w:tcW w:w="1305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数据顺序</w:t>
            </w:r>
          </w:p>
        </w:tc>
        <w:tc>
          <w:tcPr>
            <w:tcW w:w="1213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字节位</w:t>
            </w:r>
          </w:p>
        </w:tc>
        <w:tc>
          <w:tcPr>
            <w:tcW w:w="1152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数值</w:t>
            </w:r>
          </w:p>
        </w:tc>
        <w:tc>
          <w:tcPr>
            <w:tcW w:w="4818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说明</w:t>
            </w:r>
          </w:p>
        </w:tc>
        <w:tc>
          <w:tcPr>
            <w:tcW w:w="1286" w:type="dxa"/>
            <w:shd w:val="clear" w:color="auto" w:fill="00FFFF"/>
          </w:tcPr>
          <w:p w:rsidR="00E41F68" w:rsidRPr="006A266F" w:rsidRDefault="00E41F68" w:rsidP="00F6772F">
            <w:pPr>
              <w:jc w:val="center"/>
              <w:rPr>
                <w:rFonts w:ascii="宋体" w:hAnsi="宋体" w:cs="宋体"/>
                <w:b/>
                <w:bCs/>
                <w:color w:val="002060"/>
                <w:sz w:val="18"/>
              </w:rPr>
            </w:pPr>
            <w:r w:rsidRPr="006A266F">
              <w:rPr>
                <w:rFonts w:ascii="宋体" w:hAnsi="宋体" w:cs="宋体" w:hint="eastAsia"/>
                <w:b/>
                <w:color w:val="002060"/>
                <w:sz w:val="18"/>
              </w:rPr>
              <w:t>备注</w:t>
            </w:r>
          </w:p>
        </w:tc>
      </w:tr>
      <w:tr w:rsidR="00E41F68" w:rsidRPr="00A5344C" w:rsidTr="00F6772F">
        <w:trPr>
          <w:trHeight w:val="300"/>
        </w:trPr>
        <w:tc>
          <w:tcPr>
            <w:tcW w:w="1305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  <w:szCs w:val="18"/>
              </w:rPr>
              <w:t>Frame Type</w:t>
            </w:r>
          </w:p>
        </w:tc>
        <w:tc>
          <w:tcPr>
            <w:tcW w:w="1213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FFC00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0</w:t>
            </w:r>
            <w:r>
              <w:rPr>
                <w:rFonts w:ascii="宋体" w:hAnsi="宋体" w:cs="宋体"/>
                <w:b/>
                <w:bCs/>
                <w:sz w:val="18"/>
              </w:rPr>
              <w:t>x10</w:t>
            </w:r>
          </w:p>
        </w:tc>
        <w:tc>
          <w:tcPr>
            <w:tcW w:w="4818" w:type="dxa"/>
            <w:shd w:val="clear" w:color="auto" w:fill="FFC000"/>
          </w:tcPr>
          <w:p w:rsidR="00E41F68" w:rsidRPr="00A5344C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RF</w:t>
            </w: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模块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应答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 xml:space="preserve"> 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遥控器主板发送命令</w:t>
            </w:r>
          </w:p>
        </w:tc>
        <w:tc>
          <w:tcPr>
            <w:tcW w:w="1286" w:type="dxa"/>
            <w:vMerge w:val="restart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A5344C" w:rsidTr="00F6772F">
        <w:trPr>
          <w:trHeight w:val="300"/>
        </w:trPr>
        <w:tc>
          <w:tcPr>
            <w:tcW w:w="1305" w:type="dxa"/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Protocol ID</w:t>
            </w:r>
          </w:p>
        </w:tc>
        <w:tc>
          <w:tcPr>
            <w:tcW w:w="1213" w:type="dxa"/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92D050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>
              <w:rPr>
                <w:rFonts w:ascii="宋体" w:hAnsi="宋体" w:cs="宋体"/>
                <w:b/>
                <w:bCs/>
                <w:sz w:val="18"/>
              </w:rPr>
              <w:t>12</w:t>
            </w:r>
          </w:p>
        </w:tc>
        <w:tc>
          <w:tcPr>
            <w:tcW w:w="4818" w:type="dxa"/>
            <w:shd w:val="clear" w:color="auto" w:fill="92D050"/>
          </w:tcPr>
          <w:p w:rsidR="00E41F68" w:rsidRPr="00A5344C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>
              <w:rPr>
                <w:rFonts w:ascii="宋体" w:hAnsi="宋体" w:cs="宋体"/>
                <w:b/>
                <w:bCs/>
                <w:sz w:val="18"/>
              </w:rPr>
              <w:t>RF</w:t>
            </w:r>
            <w:r>
              <w:rPr>
                <w:rFonts w:ascii="宋体" w:hAnsi="宋体" w:cs="宋体" w:hint="eastAsia"/>
                <w:b/>
                <w:bCs/>
                <w:sz w:val="18"/>
              </w:rPr>
              <w:t>模块蜂鸣器设置</w:t>
            </w:r>
          </w:p>
        </w:tc>
        <w:tc>
          <w:tcPr>
            <w:tcW w:w="1286" w:type="dxa"/>
            <w:vMerge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A5344C" w:rsidTr="00F6772F">
        <w:trPr>
          <w:trHeight w:val="300"/>
        </w:trPr>
        <w:tc>
          <w:tcPr>
            <w:tcW w:w="1305" w:type="dxa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DATA0</w:t>
            </w:r>
          </w:p>
        </w:tc>
        <w:tc>
          <w:tcPr>
            <w:tcW w:w="1213" w:type="dxa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 w:hint="eastAsia"/>
                <w:b/>
                <w:bCs/>
                <w:sz w:val="18"/>
              </w:rPr>
              <w:t>BIT(7-0)</w:t>
            </w:r>
          </w:p>
        </w:tc>
        <w:tc>
          <w:tcPr>
            <w:tcW w:w="1152" w:type="dxa"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  <w:r w:rsidRPr="00A5344C">
              <w:rPr>
                <w:rFonts w:ascii="宋体" w:hAnsi="宋体" w:cs="宋体"/>
                <w:b/>
                <w:bCs/>
                <w:sz w:val="18"/>
              </w:rPr>
              <w:t>X</w:t>
            </w:r>
          </w:p>
        </w:tc>
        <w:tc>
          <w:tcPr>
            <w:tcW w:w="4818" w:type="dxa"/>
            <w:shd w:val="clear" w:color="auto" w:fill="auto"/>
          </w:tcPr>
          <w:p w:rsidR="00E41F68" w:rsidRPr="003E1892" w:rsidRDefault="00E41F68" w:rsidP="00F6772F">
            <w:pPr>
              <w:rPr>
                <w:rFonts w:ascii="宋体" w:hAnsi="宋体" w:cs="宋体"/>
                <w:b/>
                <w:bCs/>
                <w:sz w:val="18"/>
              </w:rPr>
            </w:pP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0x</w:t>
            </w:r>
            <w:r w:rsidRPr="003E1892">
              <w:rPr>
                <w:rFonts w:ascii="宋体" w:hAnsi="宋体" w:cs="宋体"/>
                <w:b/>
                <w:bCs/>
                <w:sz w:val="18"/>
              </w:rPr>
              <w:t>01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：未成功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 xml:space="preserve">  0x02</w:t>
            </w:r>
            <w:r w:rsidRPr="003E1892">
              <w:rPr>
                <w:rFonts w:ascii="宋体" w:hAnsi="宋体" w:cs="宋体" w:hint="eastAsia"/>
                <w:b/>
                <w:bCs/>
                <w:sz w:val="18"/>
              </w:rPr>
              <w:t>：已成功；</w:t>
            </w:r>
          </w:p>
        </w:tc>
        <w:tc>
          <w:tcPr>
            <w:tcW w:w="1286" w:type="dxa"/>
            <w:vMerge/>
            <w:shd w:val="clear" w:color="auto" w:fill="auto"/>
          </w:tcPr>
          <w:p w:rsidR="00E41F68" w:rsidRPr="00A5344C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  <w:tr w:rsidR="00E41F68" w:rsidRPr="00413531" w:rsidTr="00F6772F">
        <w:trPr>
          <w:trHeight w:val="300"/>
        </w:trPr>
        <w:tc>
          <w:tcPr>
            <w:tcW w:w="9774" w:type="dxa"/>
            <w:gridSpan w:val="5"/>
            <w:shd w:val="clear" w:color="auto" w:fill="595959" w:themeFill="text1" w:themeFillTint="A6"/>
          </w:tcPr>
          <w:p w:rsidR="00E41F68" w:rsidRPr="00413531" w:rsidRDefault="00E41F68" w:rsidP="00F6772F">
            <w:pPr>
              <w:jc w:val="center"/>
              <w:rPr>
                <w:rFonts w:ascii="宋体" w:hAnsi="宋体" w:cs="宋体"/>
                <w:b/>
                <w:bCs/>
                <w:sz w:val="18"/>
              </w:rPr>
            </w:pPr>
          </w:p>
        </w:tc>
      </w:tr>
    </w:tbl>
    <w:p w:rsidR="00E41F68" w:rsidRDefault="00E41F68" w:rsidP="00E41F68">
      <w:pPr>
        <w:rPr>
          <w:color w:val="FF0000"/>
        </w:rPr>
      </w:pPr>
    </w:p>
    <w:p w:rsidR="004D254C" w:rsidRDefault="004D254C">
      <w:pPr>
        <w:widowControl/>
        <w:jc w:val="left"/>
        <w:rPr>
          <w:rFonts w:ascii="宋体" w:hAnsi="宋体" w:cs="宋体"/>
          <w:b/>
          <w:bCs/>
        </w:rPr>
      </w:pPr>
    </w:p>
    <w:p w:rsidR="0021144D" w:rsidRDefault="00D426EC" w:rsidP="0021144D">
      <w:pPr>
        <w:pStyle w:val="1"/>
        <w:numPr>
          <w:ilvl w:val="0"/>
          <w:numId w:val="1"/>
        </w:numPr>
      </w:pPr>
      <w:bookmarkStart w:id="37" w:name="_4.2对码"/>
      <w:bookmarkStart w:id="38" w:name="_3.2_对码命令"/>
      <w:bookmarkStart w:id="39" w:name="_4.4_设置接收机ID"/>
      <w:bookmarkStart w:id="40" w:name="_3.3_设置接收机ID"/>
      <w:bookmarkStart w:id="41" w:name="_Toc114495977"/>
      <w:bookmarkEnd w:id="37"/>
      <w:bookmarkEnd w:id="38"/>
      <w:bookmarkEnd w:id="39"/>
      <w:bookmarkEnd w:id="40"/>
      <w:r>
        <w:rPr>
          <w:rFonts w:hint="eastAsia"/>
        </w:rPr>
        <w:t>功能</w:t>
      </w:r>
      <w:r w:rsidR="0021144D">
        <w:rPr>
          <w:rFonts w:hint="eastAsia"/>
        </w:rPr>
        <w:t>使用说明</w:t>
      </w:r>
      <w:bookmarkEnd w:id="41"/>
    </w:p>
    <w:p w:rsidR="00B92231" w:rsidRDefault="00B92231" w:rsidP="00B92231">
      <w:pPr>
        <w:pStyle w:val="2"/>
      </w:pPr>
      <w:bookmarkStart w:id="42" w:name="_Toc114495978"/>
      <w:r>
        <w:rPr>
          <w:rFonts w:hint="eastAsia"/>
        </w:rPr>
        <w:t>1</w:t>
      </w:r>
      <w:r>
        <w:t>.</w:t>
      </w:r>
      <w:r>
        <w:rPr>
          <w:rFonts w:hint="eastAsia"/>
        </w:rPr>
        <w:t>对码</w:t>
      </w:r>
      <w:bookmarkEnd w:id="42"/>
    </w:p>
    <w:p w:rsidR="00823AC6" w:rsidRPr="00823AC6" w:rsidRDefault="00A075F6" w:rsidP="00823AC6">
      <w:pPr>
        <w:jc w:val="center"/>
      </w:pPr>
      <w:r>
        <w:object w:dxaOrig="6076" w:dyaOrig="1129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3.75pt;height:564pt" o:ole="">
            <v:imagedata r:id="rId15" o:title=""/>
          </v:shape>
          <o:OLEObject Type="Embed" ProgID="Visio.Drawing.15" ShapeID="_x0000_i1025" DrawAspect="Content" ObjectID="_1750517705" r:id="rId16"/>
        </w:object>
      </w:r>
    </w:p>
    <w:p w:rsidR="00B92231" w:rsidRPr="00B92231" w:rsidRDefault="00B92231" w:rsidP="00B92231"/>
    <w:p w:rsidR="00823AC6" w:rsidRDefault="00823AC6" w:rsidP="00823AC6">
      <w:pPr>
        <w:pStyle w:val="2"/>
      </w:pPr>
      <w:bookmarkStart w:id="43" w:name="_Toc114495979"/>
      <w:r>
        <w:rPr>
          <w:rFonts w:hint="eastAsia"/>
        </w:rPr>
        <w:lastRenderedPageBreak/>
        <w:t>2</w:t>
      </w:r>
      <w:r>
        <w:t>.</w:t>
      </w:r>
      <w:r>
        <w:rPr>
          <w:rFonts w:hint="eastAsia"/>
        </w:rPr>
        <w:t>正常通信</w:t>
      </w:r>
      <w:bookmarkEnd w:id="43"/>
    </w:p>
    <w:p w:rsidR="00B92231" w:rsidRPr="00B92231" w:rsidRDefault="00A075F6" w:rsidP="000D7394">
      <w:pPr>
        <w:jc w:val="center"/>
      </w:pPr>
      <w:r>
        <w:object w:dxaOrig="6241" w:dyaOrig="8160">
          <v:shape id="_x0000_i1026" type="#_x0000_t75" style="width:310.5pt;height:408.75pt" o:ole="">
            <v:imagedata r:id="rId17" o:title=""/>
          </v:shape>
          <o:OLEObject Type="Embed" ProgID="Visio.Drawing.15" ShapeID="_x0000_i1026" DrawAspect="Content" ObjectID="_1750517706" r:id="rId18"/>
        </w:object>
      </w:r>
    </w:p>
    <w:sectPr w:rsidR="00B92231" w:rsidRPr="00B92231" w:rsidSect="005F6638">
      <w:pgSz w:w="11907" w:h="16840" w:code="9"/>
      <w:pgMar w:top="1440" w:right="1797" w:bottom="1440" w:left="1797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86F5B" w:rsidRDefault="00286F5B">
      <w:r>
        <w:separator/>
      </w:r>
    </w:p>
  </w:endnote>
  <w:endnote w:type="continuationSeparator" w:id="0">
    <w:p w:rsidR="00286F5B" w:rsidRDefault="00286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E52" w:rsidRPr="007E55CE" w:rsidRDefault="00924E52" w:rsidP="00A04C42">
    <w:pPr>
      <w:pStyle w:val="a4"/>
      <w:ind w:right="480"/>
    </w:pPr>
    <w:r>
      <w:t>INRM303</w:t>
    </w:r>
    <w:r>
      <w:rPr>
        <w:rFonts w:hint="eastAsia"/>
      </w:rPr>
      <w:t>通信协议</w:t>
    </w:r>
    <w:r>
      <w:tab/>
    </w:r>
    <w:r>
      <w:rPr>
        <w:rFonts w:hint="eastAsia"/>
      </w:rPr>
      <w:t>V1.</w:t>
    </w:r>
    <w:r>
      <w:t>0</w:t>
    </w:r>
    <w:r w:rsidRPr="007E55CE">
      <w:rPr>
        <w:rFonts w:hint="eastAsia"/>
      </w:rPr>
      <w:t>第</w:t>
    </w:r>
    <w:r>
      <w:fldChar w:fldCharType="begin"/>
    </w:r>
    <w:r>
      <w:instrText xml:space="preserve"> PAGE </w:instrText>
    </w:r>
    <w:r>
      <w:fldChar w:fldCharType="separate"/>
    </w:r>
    <w:r w:rsidR="00FC5F90">
      <w:rPr>
        <w:noProof/>
      </w:rPr>
      <w:t>19</w:t>
    </w:r>
    <w:r>
      <w:rPr>
        <w:noProof/>
      </w:rPr>
      <w:fldChar w:fldCharType="end"/>
    </w:r>
    <w:r w:rsidRPr="007E55CE"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86F5B" w:rsidRDefault="00286F5B">
      <w:r>
        <w:separator/>
      </w:r>
    </w:p>
  </w:footnote>
  <w:footnote w:type="continuationSeparator" w:id="0">
    <w:p w:rsidR="00286F5B" w:rsidRDefault="00286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E52" w:rsidRDefault="00286F5B">
    <w:pPr>
      <w:pStyle w:val="a3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172" o:spid="_x0000_s2075" type="#_x0000_t136" style="position:absolute;left:0;text-align:left;margin-left:0;margin-top:0;width:537.05pt;height:48.8pt;rotation:315;z-index:-251658240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富斯科技有限公司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24E52" w:rsidRDefault="00924E52" w:rsidP="00DE0CF8">
    <w:pPr>
      <w:pStyle w:val="a3"/>
      <w:tabs>
        <w:tab w:val="clear" w:pos="4320"/>
        <w:tab w:val="clear" w:pos="8640"/>
        <w:tab w:val="left" w:pos="5700"/>
      </w:tabs>
    </w:pPr>
    <w:r>
      <w:rPr>
        <w:noProof/>
      </w:rPr>
      <w:drawing>
        <wp:inline distT="0" distB="0" distL="0" distR="0">
          <wp:extent cx="5278755" cy="672465"/>
          <wp:effectExtent l="0" t="0" r="0" b="0"/>
          <wp:docPr id="9" name="图片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富斯页眉-仅图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278755" cy="67246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286F5B"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881173" o:spid="_x0000_s2076" type="#_x0000_t136" style="position:absolute;left:0;text-align:left;margin-left:0;margin-top:0;width:537.05pt;height:48.8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宋体&quot;;font-size:1pt" string="深圳市富斯科技有限公司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6"/>
    <w:multiLevelType w:val="singleLevel"/>
    <w:tmpl w:val="00000006"/>
    <w:lvl w:ilvl="0">
      <w:start w:val="2"/>
      <w:numFmt w:val="chineseCounting"/>
      <w:suff w:val="nothing"/>
      <w:lvlText w:val="%1．"/>
      <w:lvlJc w:val="left"/>
    </w:lvl>
  </w:abstractNum>
  <w:abstractNum w:abstractNumId="1" w15:restartNumberingAfterBreak="0">
    <w:nsid w:val="049C1171"/>
    <w:multiLevelType w:val="hybridMultilevel"/>
    <w:tmpl w:val="45EAABDC"/>
    <w:lvl w:ilvl="0" w:tplc="38DA5E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9603AF"/>
    <w:multiLevelType w:val="hybridMultilevel"/>
    <w:tmpl w:val="38A8DB82"/>
    <w:lvl w:ilvl="0" w:tplc="B728129A">
      <w:start w:val="1"/>
      <w:numFmt w:val="decimal"/>
      <w:lvlText w:val="(%1)"/>
      <w:lvlJc w:val="left"/>
      <w:pPr>
        <w:ind w:left="720" w:hanging="360"/>
      </w:pPr>
      <w:rPr>
        <w:rFonts w:ascii="Arial" w:eastAsia="宋体" w:hAnsi="Arial" w:cs="Times New Roman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08FF5A08"/>
    <w:multiLevelType w:val="hybridMultilevel"/>
    <w:tmpl w:val="7BC007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E896106"/>
    <w:multiLevelType w:val="hybridMultilevel"/>
    <w:tmpl w:val="D676F97E"/>
    <w:lvl w:ilvl="0" w:tplc="348413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E904BE9"/>
    <w:multiLevelType w:val="hybridMultilevel"/>
    <w:tmpl w:val="F3AEF6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0F9D214B"/>
    <w:multiLevelType w:val="hybridMultilevel"/>
    <w:tmpl w:val="92A2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90F2A"/>
    <w:multiLevelType w:val="multilevel"/>
    <w:tmpl w:val="005C40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16B12F5A"/>
    <w:multiLevelType w:val="hybridMultilevel"/>
    <w:tmpl w:val="BA56E528"/>
    <w:lvl w:ilvl="0" w:tplc="60088F7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18095093"/>
    <w:multiLevelType w:val="multilevel"/>
    <w:tmpl w:val="A3E89990"/>
    <w:lvl w:ilvl="0">
      <w:start w:val="3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3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208B1C90"/>
    <w:multiLevelType w:val="hybridMultilevel"/>
    <w:tmpl w:val="2EB2AEAC"/>
    <w:lvl w:ilvl="0" w:tplc="7796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EA6E33"/>
    <w:multiLevelType w:val="hybridMultilevel"/>
    <w:tmpl w:val="2EB2AEAC"/>
    <w:lvl w:ilvl="0" w:tplc="7796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4B1652A"/>
    <w:multiLevelType w:val="hybridMultilevel"/>
    <w:tmpl w:val="9A84451C"/>
    <w:lvl w:ilvl="0" w:tplc="3960856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95266E9"/>
    <w:multiLevelType w:val="hybridMultilevel"/>
    <w:tmpl w:val="6854D0CE"/>
    <w:lvl w:ilvl="0" w:tplc="4A4A8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9D3402F"/>
    <w:multiLevelType w:val="hybridMultilevel"/>
    <w:tmpl w:val="064E3CD2"/>
    <w:lvl w:ilvl="0" w:tplc="0892123C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2CDE004E"/>
    <w:multiLevelType w:val="hybridMultilevel"/>
    <w:tmpl w:val="6160294A"/>
    <w:lvl w:ilvl="0" w:tplc="DC7075B6">
      <w:start w:val="1"/>
      <w:numFmt w:val="upperRoman"/>
      <w:lvlText w:val="%1-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31967D49"/>
    <w:multiLevelType w:val="hybridMultilevel"/>
    <w:tmpl w:val="F5C41BB6"/>
    <w:lvl w:ilvl="0" w:tplc="81F87B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350D6F5C"/>
    <w:multiLevelType w:val="hybridMultilevel"/>
    <w:tmpl w:val="DDCC66D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36EC2885"/>
    <w:multiLevelType w:val="hybridMultilevel"/>
    <w:tmpl w:val="284EB44E"/>
    <w:lvl w:ilvl="0" w:tplc="E6B2D81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3B1728C5"/>
    <w:multiLevelType w:val="hybridMultilevel"/>
    <w:tmpl w:val="63DECEFA"/>
    <w:lvl w:ilvl="0" w:tplc="6992915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0" w15:restartNumberingAfterBreak="0">
    <w:nsid w:val="42E5097F"/>
    <w:multiLevelType w:val="hybridMultilevel"/>
    <w:tmpl w:val="D03870F6"/>
    <w:lvl w:ilvl="0" w:tplc="7796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C2902"/>
    <w:multiLevelType w:val="hybridMultilevel"/>
    <w:tmpl w:val="E35E1A1C"/>
    <w:lvl w:ilvl="0" w:tplc="A538FF2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 w15:restartNumberingAfterBreak="0">
    <w:nsid w:val="44093DDA"/>
    <w:multiLevelType w:val="hybridMultilevel"/>
    <w:tmpl w:val="9F782E7C"/>
    <w:lvl w:ilvl="0" w:tplc="75D4B8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44536523"/>
    <w:multiLevelType w:val="hybridMultilevel"/>
    <w:tmpl w:val="874E4A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462B1E0D"/>
    <w:multiLevelType w:val="hybridMultilevel"/>
    <w:tmpl w:val="906A9A16"/>
    <w:lvl w:ilvl="0" w:tplc="49BE91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82D1BB1"/>
    <w:multiLevelType w:val="hybridMultilevel"/>
    <w:tmpl w:val="9FBC96EE"/>
    <w:lvl w:ilvl="0" w:tplc="2A2A0218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AC1200C"/>
    <w:multiLevelType w:val="hybridMultilevel"/>
    <w:tmpl w:val="2EB2AEAC"/>
    <w:lvl w:ilvl="0" w:tplc="77962B08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B007FAE"/>
    <w:multiLevelType w:val="hybridMultilevel"/>
    <w:tmpl w:val="D0329CCA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28" w15:restartNumberingAfterBreak="0">
    <w:nsid w:val="4BD73537"/>
    <w:multiLevelType w:val="hybridMultilevel"/>
    <w:tmpl w:val="064E3CD2"/>
    <w:lvl w:ilvl="0" w:tplc="0892123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5326889D"/>
    <w:multiLevelType w:val="singleLevel"/>
    <w:tmpl w:val="5326889D"/>
    <w:lvl w:ilvl="0">
      <w:start w:val="3"/>
      <w:numFmt w:val="decimal"/>
      <w:suff w:val="space"/>
      <w:lvlText w:val="%1."/>
      <w:lvlJc w:val="left"/>
    </w:lvl>
  </w:abstractNum>
  <w:abstractNum w:abstractNumId="30" w15:restartNumberingAfterBreak="0">
    <w:nsid w:val="53A8269F"/>
    <w:multiLevelType w:val="hybridMultilevel"/>
    <w:tmpl w:val="5150C1C2"/>
    <w:lvl w:ilvl="0" w:tplc="331415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5BF05A11"/>
    <w:multiLevelType w:val="hybridMultilevel"/>
    <w:tmpl w:val="C982205A"/>
    <w:lvl w:ilvl="0" w:tplc="9E70CB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5E024C00"/>
    <w:multiLevelType w:val="hybridMultilevel"/>
    <w:tmpl w:val="B25AAB30"/>
    <w:lvl w:ilvl="0" w:tplc="30823ED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936FDF"/>
    <w:multiLevelType w:val="hybridMultilevel"/>
    <w:tmpl w:val="BBCAEE08"/>
    <w:lvl w:ilvl="0" w:tplc="74E4C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4" w15:restartNumberingAfterBreak="0">
    <w:nsid w:val="64AA235B"/>
    <w:multiLevelType w:val="hybridMultilevel"/>
    <w:tmpl w:val="57DAC880"/>
    <w:lvl w:ilvl="0" w:tplc="370AFFB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5" w15:restartNumberingAfterBreak="0">
    <w:nsid w:val="6BDB0343"/>
    <w:multiLevelType w:val="hybridMultilevel"/>
    <w:tmpl w:val="EFB80884"/>
    <w:lvl w:ilvl="0" w:tplc="E01E6B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EC265D7"/>
    <w:multiLevelType w:val="hybridMultilevel"/>
    <w:tmpl w:val="92A2F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BD73DF6"/>
    <w:multiLevelType w:val="multilevel"/>
    <w:tmpl w:val="12964E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1"/>
      <w:numFmt w:val="decimal"/>
      <w:isLgl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25"/>
  </w:num>
  <w:num w:numId="2">
    <w:abstractNumId w:val="28"/>
  </w:num>
  <w:num w:numId="3">
    <w:abstractNumId w:val="0"/>
  </w:num>
  <w:num w:numId="4">
    <w:abstractNumId w:val="29"/>
  </w:num>
  <w:num w:numId="5">
    <w:abstractNumId w:val="18"/>
  </w:num>
  <w:num w:numId="6">
    <w:abstractNumId w:val="19"/>
  </w:num>
  <w:num w:numId="7">
    <w:abstractNumId w:val="37"/>
  </w:num>
  <w:num w:numId="8">
    <w:abstractNumId w:val="1"/>
  </w:num>
  <w:num w:numId="9">
    <w:abstractNumId w:val="4"/>
  </w:num>
  <w:num w:numId="10">
    <w:abstractNumId w:val="7"/>
  </w:num>
  <w:num w:numId="11">
    <w:abstractNumId w:val="14"/>
  </w:num>
  <w:num w:numId="12">
    <w:abstractNumId w:val="8"/>
  </w:num>
  <w:num w:numId="13">
    <w:abstractNumId w:val="23"/>
  </w:num>
  <w:num w:numId="14">
    <w:abstractNumId w:val="17"/>
  </w:num>
  <w:num w:numId="15">
    <w:abstractNumId w:val="5"/>
  </w:num>
  <w:num w:numId="16">
    <w:abstractNumId w:val="3"/>
  </w:num>
  <w:num w:numId="17">
    <w:abstractNumId w:val="27"/>
  </w:num>
  <w:num w:numId="18">
    <w:abstractNumId w:val="30"/>
  </w:num>
  <w:num w:numId="19">
    <w:abstractNumId w:val="31"/>
  </w:num>
  <w:num w:numId="20">
    <w:abstractNumId w:val="21"/>
  </w:num>
  <w:num w:numId="21">
    <w:abstractNumId w:val="2"/>
  </w:num>
  <w:num w:numId="22">
    <w:abstractNumId w:val="16"/>
  </w:num>
  <w:num w:numId="23">
    <w:abstractNumId w:val="34"/>
  </w:num>
  <w:num w:numId="24">
    <w:abstractNumId w:val="22"/>
  </w:num>
  <w:num w:numId="25">
    <w:abstractNumId w:val="12"/>
  </w:num>
  <w:num w:numId="26">
    <w:abstractNumId w:val="13"/>
  </w:num>
  <w:num w:numId="27">
    <w:abstractNumId w:val="24"/>
  </w:num>
  <w:num w:numId="28">
    <w:abstractNumId w:val="33"/>
  </w:num>
  <w:num w:numId="29">
    <w:abstractNumId w:val="35"/>
  </w:num>
  <w:num w:numId="30">
    <w:abstractNumId w:val="26"/>
  </w:num>
  <w:num w:numId="31">
    <w:abstractNumId w:val="20"/>
  </w:num>
  <w:num w:numId="32">
    <w:abstractNumId w:val="11"/>
  </w:num>
  <w:num w:numId="33">
    <w:abstractNumId w:val="10"/>
  </w:num>
  <w:num w:numId="34">
    <w:abstractNumId w:val="9"/>
  </w:num>
  <w:num w:numId="35">
    <w:abstractNumId w:val="6"/>
  </w:num>
  <w:num w:numId="36">
    <w:abstractNumId w:val="36"/>
  </w:num>
  <w:num w:numId="37">
    <w:abstractNumId w:val="15"/>
  </w:num>
  <w:num w:numId="38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attachedTemplate r:id="rId1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characterSpacingControl w:val="doNotCompress"/>
  <w:hdrShapeDefaults>
    <o:shapedefaults v:ext="edit" spidmax="2077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6B5205"/>
    <w:rsid w:val="000006A5"/>
    <w:rsid w:val="000006EA"/>
    <w:rsid w:val="00000D10"/>
    <w:rsid w:val="00001091"/>
    <w:rsid w:val="00001467"/>
    <w:rsid w:val="00001557"/>
    <w:rsid w:val="000016B7"/>
    <w:rsid w:val="00001E78"/>
    <w:rsid w:val="00002246"/>
    <w:rsid w:val="00002AD5"/>
    <w:rsid w:val="00002CBD"/>
    <w:rsid w:val="0000349C"/>
    <w:rsid w:val="00003A28"/>
    <w:rsid w:val="00003A65"/>
    <w:rsid w:val="00003BD6"/>
    <w:rsid w:val="000044EB"/>
    <w:rsid w:val="0000480B"/>
    <w:rsid w:val="00004F77"/>
    <w:rsid w:val="00005E15"/>
    <w:rsid w:val="000060A6"/>
    <w:rsid w:val="00006563"/>
    <w:rsid w:val="000068C2"/>
    <w:rsid w:val="000069C6"/>
    <w:rsid w:val="00006A49"/>
    <w:rsid w:val="00006C9D"/>
    <w:rsid w:val="000075AA"/>
    <w:rsid w:val="00007723"/>
    <w:rsid w:val="00007D25"/>
    <w:rsid w:val="0001086D"/>
    <w:rsid w:val="0001096B"/>
    <w:rsid w:val="00010D87"/>
    <w:rsid w:val="000112CB"/>
    <w:rsid w:val="00011658"/>
    <w:rsid w:val="000118C0"/>
    <w:rsid w:val="000122A8"/>
    <w:rsid w:val="000124EC"/>
    <w:rsid w:val="000129A0"/>
    <w:rsid w:val="0001312F"/>
    <w:rsid w:val="0001376B"/>
    <w:rsid w:val="000138B6"/>
    <w:rsid w:val="00013CA2"/>
    <w:rsid w:val="0001406A"/>
    <w:rsid w:val="00014283"/>
    <w:rsid w:val="000143FD"/>
    <w:rsid w:val="00014A70"/>
    <w:rsid w:val="00014EC4"/>
    <w:rsid w:val="00015490"/>
    <w:rsid w:val="000159FD"/>
    <w:rsid w:val="00015D39"/>
    <w:rsid w:val="00015D6C"/>
    <w:rsid w:val="00015EF9"/>
    <w:rsid w:val="00016B5B"/>
    <w:rsid w:val="00016E66"/>
    <w:rsid w:val="000178C3"/>
    <w:rsid w:val="00020B96"/>
    <w:rsid w:val="00020BC9"/>
    <w:rsid w:val="00020C96"/>
    <w:rsid w:val="00020ED8"/>
    <w:rsid w:val="00021C78"/>
    <w:rsid w:val="00021CDA"/>
    <w:rsid w:val="0002265D"/>
    <w:rsid w:val="000228D9"/>
    <w:rsid w:val="00022AE2"/>
    <w:rsid w:val="0002312B"/>
    <w:rsid w:val="00023344"/>
    <w:rsid w:val="00023357"/>
    <w:rsid w:val="00023711"/>
    <w:rsid w:val="00023BBF"/>
    <w:rsid w:val="00023D0D"/>
    <w:rsid w:val="0002410A"/>
    <w:rsid w:val="00024356"/>
    <w:rsid w:val="000243F7"/>
    <w:rsid w:val="00024928"/>
    <w:rsid w:val="00024998"/>
    <w:rsid w:val="00025754"/>
    <w:rsid w:val="0002613E"/>
    <w:rsid w:val="000267BF"/>
    <w:rsid w:val="00027250"/>
    <w:rsid w:val="00027491"/>
    <w:rsid w:val="00030919"/>
    <w:rsid w:val="00030BD6"/>
    <w:rsid w:val="000314DB"/>
    <w:rsid w:val="00031713"/>
    <w:rsid w:val="0003180A"/>
    <w:rsid w:val="000321EB"/>
    <w:rsid w:val="000323EB"/>
    <w:rsid w:val="00033BD4"/>
    <w:rsid w:val="00033C58"/>
    <w:rsid w:val="000346A6"/>
    <w:rsid w:val="000347BB"/>
    <w:rsid w:val="00034C63"/>
    <w:rsid w:val="00035068"/>
    <w:rsid w:val="000353C1"/>
    <w:rsid w:val="00035CA8"/>
    <w:rsid w:val="00035CB6"/>
    <w:rsid w:val="00036120"/>
    <w:rsid w:val="000369BE"/>
    <w:rsid w:val="00037443"/>
    <w:rsid w:val="000407D9"/>
    <w:rsid w:val="00040A36"/>
    <w:rsid w:val="00041261"/>
    <w:rsid w:val="00041335"/>
    <w:rsid w:val="000415DD"/>
    <w:rsid w:val="000418C0"/>
    <w:rsid w:val="00041976"/>
    <w:rsid w:val="00041A33"/>
    <w:rsid w:val="00041D7E"/>
    <w:rsid w:val="00042358"/>
    <w:rsid w:val="0004293B"/>
    <w:rsid w:val="00042B70"/>
    <w:rsid w:val="000435B4"/>
    <w:rsid w:val="00043D1B"/>
    <w:rsid w:val="00043DEA"/>
    <w:rsid w:val="0004431D"/>
    <w:rsid w:val="000443C9"/>
    <w:rsid w:val="000459A0"/>
    <w:rsid w:val="00045A14"/>
    <w:rsid w:val="000461D1"/>
    <w:rsid w:val="000462B1"/>
    <w:rsid w:val="000464D1"/>
    <w:rsid w:val="000466B5"/>
    <w:rsid w:val="00046A3D"/>
    <w:rsid w:val="00046EF7"/>
    <w:rsid w:val="0004708A"/>
    <w:rsid w:val="00047152"/>
    <w:rsid w:val="000474F7"/>
    <w:rsid w:val="00047C02"/>
    <w:rsid w:val="000503D3"/>
    <w:rsid w:val="00050490"/>
    <w:rsid w:val="00050950"/>
    <w:rsid w:val="00050DC7"/>
    <w:rsid w:val="00050F2D"/>
    <w:rsid w:val="0005109E"/>
    <w:rsid w:val="00051959"/>
    <w:rsid w:val="00051D3E"/>
    <w:rsid w:val="000521A8"/>
    <w:rsid w:val="0005239A"/>
    <w:rsid w:val="00052841"/>
    <w:rsid w:val="0005325C"/>
    <w:rsid w:val="0005382F"/>
    <w:rsid w:val="000545E9"/>
    <w:rsid w:val="000546DE"/>
    <w:rsid w:val="00054905"/>
    <w:rsid w:val="000551C4"/>
    <w:rsid w:val="000553A3"/>
    <w:rsid w:val="000553C8"/>
    <w:rsid w:val="000557F4"/>
    <w:rsid w:val="00055CB5"/>
    <w:rsid w:val="0005675E"/>
    <w:rsid w:val="000569E9"/>
    <w:rsid w:val="0005731D"/>
    <w:rsid w:val="00057712"/>
    <w:rsid w:val="00060622"/>
    <w:rsid w:val="000609D2"/>
    <w:rsid w:val="00060A1C"/>
    <w:rsid w:val="0006115C"/>
    <w:rsid w:val="000613B2"/>
    <w:rsid w:val="000619BB"/>
    <w:rsid w:val="000634F1"/>
    <w:rsid w:val="00063644"/>
    <w:rsid w:val="0006444B"/>
    <w:rsid w:val="0006477D"/>
    <w:rsid w:val="00064B64"/>
    <w:rsid w:val="00065165"/>
    <w:rsid w:val="0006560F"/>
    <w:rsid w:val="00065807"/>
    <w:rsid w:val="00066159"/>
    <w:rsid w:val="00066B58"/>
    <w:rsid w:val="00066ECC"/>
    <w:rsid w:val="00066EF0"/>
    <w:rsid w:val="000678D2"/>
    <w:rsid w:val="00067FE0"/>
    <w:rsid w:val="0007021C"/>
    <w:rsid w:val="00070275"/>
    <w:rsid w:val="00070A45"/>
    <w:rsid w:val="00070BDE"/>
    <w:rsid w:val="00071150"/>
    <w:rsid w:val="00071826"/>
    <w:rsid w:val="00071E17"/>
    <w:rsid w:val="00071E61"/>
    <w:rsid w:val="00072348"/>
    <w:rsid w:val="00072D1A"/>
    <w:rsid w:val="0007369D"/>
    <w:rsid w:val="00073ED7"/>
    <w:rsid w:val="00074159"/>
    <w:rsid w:val="00074997"/>
    <w:rsid w:val="00074B7E"/>
    <w:rsid w:val="00074D46"/>
    <w:rsid w:val="00074DC7"/>
    <w:rsid w:val="000755B0"/>
    <w:rsid w:val="000755BD"/>
    <w:rsid w:val="0007586B"/>
    <w:rsid w:val="000759D0"/>
    <w:rsid w:val="00075D7D"/>
    <w:rsid w:val="000765CA"/>
    <w:rsid w:val="000769DA"/>
    <w:rsid w:val="00076FC6"/>
    <w:rsid w:val="00077082"/>
    <w:rsid w:val="00077391"/>
    <w:rsid w:val="00077C7A"/>
    <w:rsid w:val="000811B3"/>
    <w:rsid w:val="0008163F"/>
    <w:rsid w:val="00081EA6"/>
    <w:rsid w:val="00082168"/>
    <w:rsid w:val="00082727"/>
    <w:rsid w:val="00084325"/>
    <w:rsid w:val="0008444F"/>
    <w:rsid w:val="00084466"/>
    <w:rsid w:val="00084A62"/>
    <w:rsid w:val="00085089"/>
    <w:rsid w:val="0008652B"/>
    <w:rsid w:val="0008688F"/>
    <w:rsid w:val="000869E7"/>
    <w:rsid w:val="00086B23"/>
    <w:rsid w:val="00087C08"/>
    <w:rsid w:val="00087F86"/>
    <w:rsid w:val="0009020D"/>
    <w:rsid w:val="0009116A"/>
    <w:rsid w:val="000913E8"/>
    <w:rsid w:val="0009161C"/>
    <w:rsid w:val="000917B6"/>
    <w:rsid w:val="000918D2"/>
    <w:rsid w:val="00091E44"/>
    <w:rsid w:val="0009227C"/>
    <w:rsid w:val="00092933"/>
    <w:rsid w:val="000932F8"/>
    <w:rsid w:val="00093821"/>
    <w:rsid w:val="000944E8"/>
    <w:rsid w:val="00094635"/>
    <w:rsid w:val="0009488B"/>
    <w:rsid w:val="00094F66"/>
    <w:rsid w:val="00095045"/>
    <w:rsid w:val="0009509B"/>
    <w:rsid w:val="00095648"/>
    <w:rsid w:val="00095D39"/>
    <w:rsid w:val="00095FD4"/>
    <w:rsid w:val="00096716"/>
    <w:rsid w:val="0009683E"/>
    <w:rsid w:val="00097161"/>
    <w:rsid w:val="00097501"/>
    <w:rsid w:val="000A09D7"/>
    <w:rsid w:val="000A0BE8"/>
    <w:rsid w:val="000A0CE9"/>
    <w:rsid w:val="000A0CFD"/>
    <w:rsid w:val="000A1C22"/>
    <w:rsid w:val="000A1CA4"/>
    <w:rsid w:val="000A1EB4"/>
    <w:rsid w:val="000A1EFD"/>
    <w:rsid w:val="000A262A"/>
    <w:rsid w:val="000A2CCD"/>
    <w:rsid w:val="000A2DD4"/>
    <w:rsid w:val="000A322C"/>
    <w:rsid w:val="000A3D82"/>
    <w:rsid w:val="000A4325"/>
    <w:rsid w:val="000A4419"/>
    <w:rsid w:val="000A468E"/>
    <w:rsid w:val="000A66F1"/>
    <w:rsid w:val="000A6F0A"/>
    <w:rsid w:val="000A6F68"/>
    <w:rsid w:val="000A703A"/>
    <w:rsid w:val="000A7460"/>
    <w:rsid w:val="000A74E0"/>
    <w:rsid w:val="000A7544"/>
    <w:rsid w:val="000A77FA"/>
    <w:rsid w:val="000A7CA5"/>
    <w:rsid w:val="000B0870"/>
    <w:rsid w:val="000B0AEC"/>
    <w:rsid w:val="000B0C8A"/>
    <w:rsid w:val="000B0C90"/>
    <w:rsid w:val="000B12C6"/>
    <w:rsid w:val="000B1782"/>
    <w:rsid w:val="000B1DFE"/>
    <w:rsid w:val="000B2194"/>
    <w:rsid w:val="000B2252"/>
    <w:rsid w:val="000B24CD"/>
    <w:rsid w:val="000B2569"/>
    <w:rsid w:val="000B293F"/>
    <w:rsid w:val="000B2E06"/>
    <w:rsid w:val="000B30D2"/>
    <w:rsid w:val="000B356C"/>
    <w:rsid w:val="000B46D5"/>
    <w:rsid w:val="000B4A1C"/>
    <w:rsid w:val="000B4A83"/>
    <w:rsid w:val="000B574A"/>
    <w:rsid w:val="000B5B57"/>
    <w:rsid w:val="000B6466"/>
    <w:rsid w:val="000B74CF"/>
    <w:rsid w:val="000B76C0"/>
    <w:rsid w:val="000B795B"/>
    <w:rsid w:val="000B79FD"/>
    <w:rsid w:val="000C01AD"/>
    <w:rsid w:val="000C02B9"/>
    <w:rsid w:val="000C04F3"/>
    <w:rsid w:val="000C0694"/>
    <w:rsid w:val="000C070F"/>
    <w:rsid w:val="000C0F66"/>
    <w:rsid w:val="000C1249"/>
    <w:rsid w:val="000C150B"/>
    <w:rsid w:val="000C18B2"/>
    <w:rsid w:val="000C208F"/>
    <w:rsid w:val="000C21DF"/>
    <w:rsid w:val="000C27F3"/>
    <w:rsid w:val="000C2A3B"/>
    <w:rsid w:val="000C2B09"/>
    <w:rsid w:val="000C2C8F"/>
    <w:rsid w:val="000C2CE1"/>
    <w:rsid w:val="000C3669"/>
    <w:rsid w:val="000C3C55"/>
    <w:rsid w:val="000C40B6"/>
    <w:rsid w:val="000C46E9"/>
    <w:rsid w:val="000C46EA"/>
    <w:rsid w:val="000C472D"/>
    <w:rsid w:val="000C57B3"/>
    <w:rsid w:val="000C6193"/>
    <w:rsid w:val="000C63ED"/>
    <w:rsid w:val="000C6CE7"/>
    <w:rsid w:val="000C6F6D"/>
    <w:rsid w:val="000C76EF"/>
    <w:rsid w:val="000C7D16"/>
    <w:rsid w:val="000D030D"/>
    <w:rsid w:val="000D03ED"/>
    <w:rsid w:val="000D1430"/>
    <w:rsid w:val="000D15DD"/>
    <w:rsid w:val="000D1946"/>
    <w:rsid w:val="000D1990"/>
    <w:rsid w:val="000D272B"/>
    <w:rsid w:val="000D31EB"/>
    <w:rsid w:val="000D381F"/>
    <w:rsid w:val="000D43CD"/>
    <w:rsid w:val="000D4B35"/>
    <w:rsid w:val="000D4C40"/>
    <w:rsid w:val="000D4F65"/>
    <w:rsid w:val="000D5241"/>
    <w:rsid w:val="000D5875"/>
    <w:rsid w:val="000D64E1"/>
    <w:rsid w:val="000D64EA"/>
    <w:rsid w:val="000D64FD"/>
    <w:rsid w:val="000D7256"/>
    <w:rsid w:val="000D7394"/>
    <w:rsid w:val="000D74A8"/>
    <w:rsid w:val="000D7DEE"/>
    <w:rsid w:val="000E0839"/>
    <w:rsid w:val="000E0F6C"/>
    <w:rsid w:val="000E10F8"/>
    <w:rsid w:val="000E113E"/>
    <w:rsid w:val="000E117F"/>
    <w:rsid w:val="000E133F"/>
    <w:rsid w:val="000E148E"/>
    <w:rsid w:val="000E171D"/>
    <w:rsid w:val="000E17D3"/>
    <w:rsid w:val="000E1AB5"/>
    <w:rsid w:val="000E1CB9"/>
    <w:rsid w:val="000E225C"/>
    <w:rsid w:val="000E260D"/>
    <w:rsid w:val="000E281D"/>
    <w:rsid w:val="000E287D"/>
    <w:rsid w:val="000E289E"/>
    <w:rsid w:val="000E3114"/>
    <w:rsid w:val="000E36AF"/>
    <w:rsid w:val="000E392E"/>
    <w:rsid w:val="000E3CFE"/>
    <w:rsid w:val="000E4168"/>
    <w:rsid w:val="000E41B9"/>
    <w:rsid w:val="000E4D34"/>
    <w:rsid w:val="000E4EA2"/>
    <w:rsid w:val="000E581C"/>
    <w:rsid w:val="000E5C26"/>
    <w:rsid w:val="000E5C3B"/>
    <w:rsid w:val="000E5D79"/>
    <w:rsid w:val="000E5DCB"/>
    <w:rsid w:val="000E63B6"/>
    <w:rsid w:val="000E6427"/>
    <w:rsid w:val="000E687A"/>
    <w:rsid w:val="000E6C22"/>
    <w:rsid w:val="000E6DC0"/>
    <w:rsid w:val="000E6F0C"/>
    <w:rsid w:val="000E714A"/>
    <w:rsid w:val="000E7700"/>
    <w:rsid w:val="000E799D"/>
    <w:rsid w:val="000E7B8E"/>
    <w:rsid w:val="000F1EFC"/>
    <w:rsid w:val="000F23CC"/>
    <w:rsid w:val="000F284A"/>
    <w:rsid w:val="000F3933"/>
    <w:rsid w:val="000F40A0"/>
    <w:rsid w:val="000F427E"/>
    <w:rsid w:val="000F43D6"/>
    <w:rsid w:val="000F4CD8"/>
    <w:rsid w:val="000F4CEE"/>
    <w:rsid w:val="000F4F8D"/>
    <w:rsid w:val="000F5826"/>
    <w:rsid w:val="000F585F"/>
    <w:rsid w:val="000F5CE5"/>
    <w:rsid w:val="000F60EA"/>
    <w:rsid w:val="000F64B4"/>
    <w:rsid w:val="000F69BF"/>
    <w:rsid w:val="000F6BBA"/>
    <w:rsid w:val="000F73E6"/>
    <w:rsid w:val="000F7449"/>
    <w:rsid w:val="000F7490"/>
    <w:rsid w:val="000F7FBC"/>
    <w:rsid w:val="00100D79"/>
    <w:rsid w:val="001010E4"/>
    <w:rsid w:val="001010F5"/>
    <w:rsid w:val="001012DA"/>
    <w:rsid w:val="00101608"/>
    <w:rsid w:val="001027CA"/>
    <w:rsid w:val="00103354"/>
    <w:rsid w:val="001034A4"/>
    <w:rsid w:val="00103ABC"/>
    <w:rsid w:val="00103EAB"/>
    <w:rsid w:val="00103EDE"/>
    <w:rsid w:val="00104236"/>
    <w:rsid w:val="0010490A"/>
    <w:rsid w:val="00105530"/>
    <w:rsid w:val="001062B9"/>
    <w:rsid w:val="00106854"/>
    <w:rsid w:val="00107778"/>
    <w:rsid w:val="00107CE9"/>
    <w:rsid w:val="00110A30"/>
    <w:rsid w:val="00110E1F"/>
    <w:rsid w:val="00111648"/>
    <w:rsid w:val="001118F3"/>
    <w:rsid w:val="00111B2D"/>
    <w:rsid w:val="0011241E"/>
    <w:rsid w:val="00112991"/>
    <w:rsid w:val="001129FA"/>
    <w:rsid w:val="00113061"/>
    <w:rsid w:val="00113440"/>
    <w:rsid w:val="001135ED"/>
    <w:rsid w:val="00113C87"/>
    <w:rsid w:val="00114172"/>
    <w:rsid w:val="001146E5"/>
    <w:rsid w:val="0011491C"/>
    <w:rsid w:val="001149B7"/>
    <w:rsid w:val="00114AF2"/>
    <w:rsid w:val="00114DE3"/>
    <w:rsid w:val="001151B8"/>
    <w:rsid w:val="00115842"/>
    <w:rsid w:val="00116931"/>
    <w:rsid w:val="001172D8"/>
    <w:rsid w:val="00117677"/>
    <w:rsid w:val="00117F00"/>
    <w:rsid w:val="00120719"/>
    <w:rsid w:val="00121316"/>
    <w:rsid w:val="001213B2"/>
    <w:rsid w:val="00121437"/>
    <w:rsid w:val="00121CAE"/>
    <w:rsid w:val="001224FD"/>
    <w:rsid w:val="001229F2"/>
    <w:rsid w:val="00123102"/>
    <w:rsid w:val="001238AD"/>
    <w:rsid w:val="0012390C"/>
    <w:rsid w:val="00123A66"/>
    <w:rsid w:val="00123B70"/>
    <w:rsid w:val="0012439E"/>
    <w:rsid w:val="00124C31"/>
    <w:rsid w:val="0012583F"/>
    <w:rsid w:val="00126796"/>
    <w:rsid w:val="00126CE1"/>
    <w:rsid w:val="00126FC3"/>
    <w:rsid w:val="001273A9"/>
    <w:rsid w:val="001274FD"/>
    <w:rsid w:val="00127528"/>
    <w:rsid w:val="00127E54"/>
    <w:rsid w:val="001301ED"/>
    <w:rsid w:val="00130D31"/>
    <w:rsid w:val="00130F29"/>
    <w:rsid w:val="0013101F"/>
    <w:rsid w:val="001312AC"/>
    <w:rsid w:val="00131633"/>
    <w:rsid w:val="00131779"/>
    <w:rsid w:val="00131B09"/>
    <w:rsid w:val="00131E56"/>
    <w:rsid w:val="00132BF3"/>
    <w:rsid w:val="001339D7"/>
    <w:rsid w:val="00133A0B"/>
    <w:rsid w:val="00133AEC"/>
    <w:rsid w:val="00134522"/>
    <w:rsid w:val="001345D6"/>
    <w:rsid w:val="00134731"/>
    <w:rsid w:val="001349C5"/>
    <w:rsid w:val="00135708"/>
    <w:rsid w:val="00135F2B"/>
    <w:rsid w:val="001379DE"/>
    <w:rsid w:val="00140141"/>
    <w:rsid w:val="001407F9"/>
    <w:rsid w:val="00140B2A"/>
    <w:rsid w:val="00140D87"/>
    <w:rsid w:val="00141995"/>
    <w:rsid w:val="00141D86"/>
    <w:rsid w:val="001428C9"/>
    <w:rsid w:val="001429E7"/>
    <w:rsid w:val="00142B67"/>
    <w:rsid w:val="00142C04"/>
    <w:rsid w:val="00142E1E"/>
    <w:rsid w:val="00143269"/>
    <w:rsid w:val="001432A6"/>
    <w:rsid w:val="001438A1"/>
    <w:rsid w:val="00143C52"/>
    <w:rsid w:val="00143F80"/>
    <w:rsid w:val="00144428"/>
    <w:rsid w:val="00144695"/>
    <w:rsid w:val="00145C7E"/>
    <w:rsid w:val="00146C08"/>
    <w:rsid w:val="0014703C"/>
    <w:rsid w:val="001470DD"/>
    <w:rsid w:val="00147601"/>
    <w:rsid w:val="001477EC"/>
    <w:rsid w:val="00147806"/>
    <w:rsid w:val="00147AB0"/>
    <w:rsid w:val="00147B19"/>
    <w:rsid w:val="00150598"/>
    <w:rsid w:val="00150922"/>
    <w:rsid w:val="00151681"/>
    <w:rsid w:val="0015203B"/>
    <w:rsid w:val="0015225D"/>
    <w:rsid w:val="001525EB"/>
    <w:rsid w:val="00152752"/>
    <w:rsid w:val="001539F5"/>
    <w:rsid w:val="00153C7B"/>
    <w:rsid w:val="00154CF3"/>
    <w:rsid w:val="001551B3"/>
    <w:rsid w:val="0015579C"/>
    <w:rsid w:val="00155882"/>
    <w:rsid w:val="001562FD"/>
    <w:rsid w:val="001565CA"/>
    <w:rsid w:val="0015695A"/>
    <w:rsid w:val="00156ABD"/>
    <w:rsid w:val="00156B2F"/>
    <w:rsid w:val="00156D1E"/>
    <w:rsid w:val="00156D4F"/>
    <w:rsid w:val="00157053"/>
    <w:rsid w:val="001573B6"/>
    <w:rsid w:val="001577C1"/>
    <w:rsid w:val="00161017"/>
    <w:rsid w:val="00162A24"/>
    <w:rsid w:val="001630CB"/>
    <w:rsid w:val="001634C1"/>
    <w:rsid w:val="00163872"/>
    <w:rsid w:val="00163AAE"/>
    <w:rsid w:val="00164893"/>
    <w:rsid w:val="00164943"/>
    <w:rsid w:val="001654BC"/>
    <w:rsid w:val="00165534"/>
    <w:rsid w:val="0016585A"/>
    <w:rsid w:val="001658CF"/>
    <w:rsid w:val="00166043"/>
    <w:rsid w:val="001660C3"/>
    <w:rsid w:val="00166413"/>
    <w:rsid w:val="0016652E"/>
    <w:rsid w:val="00166581"/>
    <w:rsid w:val="00166EBD"/>
    <w:rsid w:val="0016749F"/>
    <w:rsid w:val="00167BDE"/>
    <w:rsid w:val="00167F7F"/>
    <w:rsid w:val="00170361"/>
    <w:rsid w:val="00170422"/>
    <w:rsid w:val="0017062A"/>
    <w:rsid w:val="001706BF"/>
    <w:rsid w:val="00170855"/>
    <w:rsid w:val="00170D27"/>
    <w:rsid w:val="001712F6"/>
    <w:rsid w:val="001715AA"/>
    <w:rsid w:val="00171656"/>
    <w:rsid w:val="001721B5"/>
    <w:rsid w:val="00172AB2"/>
    <w:rsid w:val="00173AF8"/>
    <w:rsid w:val="00173C77"/>
    <w:rsid w:val="00174294"/>
    <w:rsid w:val="001743E6"/>
    <w:rsid w:val="00174D5A"/>
    <w:rsid w:val="00174FA3"/>
    <w:rsid w:val="00175205"/>
    <w:rsid w:val="00175334"/>
    <w:rsid w:val="0017563D"/>
    <w:rsid w:val="00175938"/>
    <w:rsid w:val="00175D43"/>
    <w:rsid w:val="00175DCF"/>
    <w:rsid w:val="00175EA3"/>
    <w:rsid w:val="0017625B"/>
    <w:rsid w:val="001762F8"/>
    <w:rsid w:val="00176A6C"/>
    <w:rsid w:val="00176ED9"/>
    <w:rsid w:val="00177473"/>
    <w:rsid w:val="0017792E"/>
    <w:rsid w:val="001800A8"/>
    <w:rsid w:val="001804C5"/>
    <w:rsid w:val="0018056D"/>
    <w:rsid w:val="00180628"/>
    <w:rsid w:val="00180C16"/>
    <w:rsid w:val="00180C9A"/>
    <w:rsid w:val="00180D58"/>
    <w:rsid w:val="00180D9C"/>
    <w:rsid w:val="00180E4C"/>
    <w:rsid w:val="00180EEB"/>
    <w:rsid w:val="00180FA9"/>
    <w:rsid w:val="001812E6"/>
    <w:rsid w:val="001813A7"/>
    <w:rsid w:val="001816B8"/>
    <w:rsid w:val="001818C5"/>
    <w:rsid w:val="0018196E"/>
    <w:rsid w:val="0018281A"/>
    <w:rsid w:val="00182C97"/>
    <w:rsid w:val="00182FA2"/>
    <w:rsid w:val="00183692"/>
    <w:rsid w:val="001837F9"/>
    <w:rsid w:val="001839F6"/>
    <w:rsid w:val="001841D6"/>
    <w:rsid w:val="00185D0C"/>
    <w:rsid w:val="00185E35"/>
    <w:rsid w:val="00185FD3"/>
    <w:rsid w:val="001864E5"/>
    <w:rsid w:val="001867C3"/>
    <w:rsid w:val="00186EE8"/>
    <w:rsid w:val="0018761C"/>
    <w:rsid w:val="00187ACC"/>
    <w:rsid w:val="00187AFB"/>
    <w:rsid w:val="00190164"/>
    <w:rsid w:val="00190976"/>
    <w:rsid w:val="00191106"/>
    <w:rsid w:val="0019120E"/>
    <w:rsid w:val="0019197E"/>
    <w:rsid w:val="00192110"/>
    <w:rsid w:val="00192257"/>
    <w:rsid w:val="001926FD"/>
    <w:rsid w:val="0019286F"/>
    <w:rsid w:val="0019298A"/>
    <w:rsid w:val="00192A46"/>
    <w:rsid w:val="0019315C"/>
    <w:rsid w:val="00193616"/>
    <w:rsid w:val="00193F32"/>
    <w:rsid w:val="00193F36"/>
    <w:rsid w:val="00193F62"/>
    <w:rsid w:val="00194498"/>
    <w:rsid w:val="00194786"/>
    <w:rsid w:val="00194D21"/>
    <w:rsid w:val="00194D2D"/>
    <w:rsid w:val="00195B63"/>
    <w:rsid w:val="00195BF2"/>
    <w:rsid w:val="00195C86"/>
    <w:rsid w:val="00196031"/>
    <w:rsid w:val="0019695B"/>
    <w:rsid w:val="00196EDA"/>
    <w:rsid w:val="00196FC8"/>
    <w:rsid w:val="00197753"/>
    <w:rsid w:val="00197B99"/>
    <w:rsid w:val="00197BCD"/>
    <w:rsid w:val="00197CEE"/>
    <w:rsid w:val="00197F47"/>
    <w:rsid w:val="001A0036"/>
    <w:rsid w:val="001A01B5"/>
    <w:rsid w:val="001A0B3B"/>
    <w:rsid w:val="001A0B49"/>
    <w:rsid w:val="001A0BA2"/>
    <w:rsid w:val="001A1459"/>
    <w:rsid w:val="001A2118"/>
    <w:rsid w:val="001A2CA7"/>
    <w:rsid w:val="001A305F"/>
    <w:rsid w:val="001A323A"/>
    <w:rsid w:val="001A35A3"/>
    <w:rsid w:val="001A37D3"/>
    <w:rsid w:val="001A37E0"/>
    <w:rsid w:val="001A4809"/>
    <w:rsid w:val="001A4A43"/>
    <w:rsid w:val="001A4FA2"/>
    <w:rsid w:val="001A51DA"/>
    <w:rsid w:val="001A54EE"/>
    <w:rsid w:val="001A584F"/>
    <w:rsid w:val="001A5A60"/>
    <w:rsid w:val="001A5F97"/>
    <w:rsid w:val="001A5FAA"/>
    <w:rsid w:val="001A6468"/>
    <w:rsid w:val="001A6C9E"/>
    <w:rsid w:val="001A704F"/>
    <w:rsid w:val="001A7206"/>
    <w:rsid w:val="001A763D"/>
    <w:rsid w:val="001B072A"/>
    <w:rsid w:val="001B0869"/>
    <w:rsid w:val="001B1300"/>
    <w:rsid w:val="001B149D"/>
    <w:rsid w:val="001B199F"/>
    <w:rsid w:val="001B1AE3"/>
    <w:rsid w:val="001B1B79"/>
    <w:rsid w:val="001B1E41"/>
    <w:rsid w:val="001B1F11"/>
    <w:rsid w:val="001B243A"/>
    <w:rsid w:val="001B372C"/>
    <w:rsid w:val="001B41D5"/>
    <w:rsid w:val="001B4621"/>
    <w:rsid w:val="001B474C"/>
    <w:rsid w:val="001B4EB3"/>
    <w:rsid w:val="001B518C"/>
    <w:rsid w:val="001B6518"/>
    <w:rsid w:val="001B6DB6"/>
    <w:rsid w:val="001B7FED"/>
    <w:rsid w:val="001C09E2"/>
    <w:rsid w:val="001C0A3A"/>
    <w:rsid w:val="001C0F87"/>
    <w:rsid w:val="001C126F"/>
    <w:rsid w:val="001C27C7"/>
    <w:rsid w:val="001C30D7"/>
    <w:rsid w:val="001C4361"/>
    <w:rsid w:val="001C4B88"/>
    <w:rsid w:val="001C4BE0"/>
    <w:rsid w:val="001C4CB0"/>
    <w:rsid w:val="001C5114"/>
    <w:rsid w:val="001C57AA"/>
    <w:rsid w:val="001C5A5B"/>
    <w:rsid w:val="001C5D09"/>
    <w:rsid w:val="001C5E44"/>
    <w:rsid w:val="001C5F65"/>
    <w:rsid w:val="001C601F"/>
    <w:rsid w:val="001C61F1"/>
    <w:rsid w:val="001C65F4"/>
    <w:rsid w:val="001C6638"/>
    <w:rsid w:val="001C68D1"/>
    <w:rsid w:val="001C6B50"/>
    <w:rsid w:val="001C73AB"/>
    <w:rsid w:val="001C7A3B"/>
    <w:rsid w:val="001C7BD7"/>
    <w:rsid w:val="001D051F"/>
    <w:rsid w:val="001D0DC6"/>
    <w:rsid w:val="001D12BB"/>
    <w:rsid w:val="001D16C7"/>
    <w:rsid w:val="001D236E"/>
    <w:rsid w:val="001D25F5"/>
    <w:rsid w:val="001D2716"/>
    <w:rsid w:val="001D3331"/>
    <w:rsid w:val="001D399B"/>
    <w:rsid w:val="001D3B2E"/>
    <w:rsid w:val="001D40E3"/>
    <w:rsid w:val="001D41E8"/>
    <w:rsid w:val="001D42F5"/>
    <w:rsid w:val="001D493C"/>
    <w:rsid w:val="001D4D9A"/>
    <w:rsid w:val="001D5225"/>
    <w:rsid w:val="001D571E"/>
    <w:rsid w:val="001D584D"/>
    <w:rsid w:val="001D5919"/>
    <w:rsid w:val="001D59A0"/>
    <w:rsid w:val="001D5D7F"/>
    <w:rsid w:val="001D6B2A"/>
    <w:rsid w:val="001D6D2E"/>
    <w:rsid w:val="001D6DB5"/>
    <w:rsid w:val="001D7371"/>
    <w:rsid w:val="001D7439"/>
    <w:rsid w:val="001D74E0"/>
    <w:rsid w:val="001D785C"/>
    <w:rsid w:val="001D7B85"/>
    <w:rsid w:val="001E034B"/>
    <w:rsid w:val="001E1EC9"/>
    <w:rsid w:val="001E21C1"/>
    <w:rsid w:val="001E235B"/>
    <w:rsid w:val="001E29AB"/>
    <w:rsid w:val="001E2D6D"/>
    <w:rsid w:val="001E2F92"/>
    <w:rsid w:val="001E3619"/>
    <w:rsid w:val="001E391A"/>
    <w:rsid w:val="001E3C98"/>
    <w:rsid w:val="001E40A4"/>
    <w:rsid w:val="001E4412"/>
    <w:rsid w:val="001E46F8"/>
    <w:rsid w:val="001E4DBE"/>
    <w:rsid w:val="001E4E45"/>
    <w:rsid w:val="001E62B8"/>
    <w:rsid w:val="001E6555"/>
    <w:rsid w:val="001E6AD9"/>
    <w:rsid w:val="001E6B53"/>
    <w:rsid w:val="001E6BEA"/>
    <w:rsid w:val="001E726C"/>
    <w:rsid w:val="001E7A1C"/>
    <w:rsid w:val="001E7AB5"/>
    <w:rsid w:val="001E7B57"/>
    <w:rsid w:val="001E7F16"/>
    <w:rsid w:val="001F0031"/>
    <w:rsid w:val="001F046C"/>
    <w:rsid w:val="001F04CF"/>
    <w:rsid w:val="001F0D6A"/>
    <w:rsid w:val="001F1CD6"/>
    <w:rsid w:val="001F271E"/>
    <w:rsid w:val="001F29D5"/>
    <w:rsid w:val="001F2F52"/>
    <w:rsid w:val="001F3184"/>
    <w:rsid w:val="001F353B"/>
    <w:rsid w:val="001F45DB"/>
    <w:rsid w:val="001F4DAD"/>
    <w:rsid w:val="001F4E6A"/>
    <w:rsid w:val="001F4EEE"/>
    <w:rsid w:val="001F5115"/>
    <w:rsid w:val="001F5467"/>
    <w:rsid w:val="001F56FD"/>
    <w:rsid w:val="001F5A28"/>
    <w:rsid w:val="001F6094"/>
    <w:rsid w:val="001F63CE"/>
    <w:rsid w:val="001F672C"/>
    <w:rsid w:val="001F6BE4"/>
    <w:rsid w:val="001F7AD4"/>
    <w:rsid w:val="001F7B61"/>
    <w:rsid w:val="002002A7"/>
    <w:rsid w:val="0020084A"/>
    <w:rsid w:val="00201C1F"/>
    <w:rsid w:val="00201CFD"/>
    <w:rsid w:val="0020271E"/>
    <w:rsid w:val="00202811"/>
    <w:rsid w:val="00202A5B"/>
    <w:rsid w:val="0020395F"/>
    <w:rsid w:val="00203B68"/>
    <w:rsid w:val="00203BAD"/>
    <w:rsid w:val="00203FAE"/>
    <w:rsid w:val="00204379"/>
    <w:rsid w:val="00204EAA"/>
    <w:rsid w:val="00205070"/>
    <w:rsid w:val="002056B6"/>
    <w:rsid w:val="00205C26"/>
    <w:rsid w:val="00205F87"/>
    <w:rsid w:val="002062C4"/>
    <w:rsid w:val="00206388"/>
    <w:rsid w:val="00206517"/>
    <w:rsid w:val="002078AD"/>
    <w:rsid w:val="00207AED"/>
    <w:rsid w:val="00207B48"/>
    <w:rsid w:val="00207D4F"/>
    <w:rsid w:val="002107F0"/>
    <w:rsid w:val="00210E99"/>
    <w:rsid w:val="0021144D"/>
    <w:rsid w:val="00211C61"/>
    <w:rsid w:val="00211D1D"/>
    <w:rsid w:val="002128A6"/>
    <w:rsid w:val="0021339C"/>
    <w:rsid w:val="0021342D"/>
    <w:rsid w:val="00213599"/>
    <w:rsid w:val="00213AC6"/>
    <w:rsid w:val="00213BC2"/>
    <w:rsid w:val="00213EA8"/>
    <w:rsid w:val="00214335"/>
    <w:rsid w:val="00215165"/>
    <w:rsid w:val="0021626F"/>
    <w:rsid w:val="002164D1"/>
    <w:rsid w:val="00216B2F"/>
    <w:rsid w:val="00216DA5"/>
    <w:rsid w:val="00216F13"/>
    <w:rsid w:val="00216FD0"/>
    <w:rsid w:val="00217001"/>
    <w:rsid w:val="002172FA"/>
    <w:rsid w:val="002175E2"/>
    <w:rsid w:val="00217678"/>
    <w:rsid w:val="00217B2C"/>
    <w:rsid w:val="002202B3"/>
    <w:rsid w:val="002203B4"/>
    <w:rsid w:val="00220906"/>
    <w:rsid w:val="00220E1F"/>
    <w:rsid w:val="00221102"/>
    <w:rsid w:val="00221B9D"/>
    <w:rsid w:val="00222850"/>
    <w:rsid w:val="00222B09"/>
    <w:rsid w:val="002232C9"/>
    <w:rsid w:val="002238D1"/>
    <w:rsid w:val="0022444C"/>
    <w:rsid w:val="0022546F"/>
    <w:rsid w:val="002255A1"/>
    <w:rsid w:val="002257E5"/>
    <w:rsid w:val="00225F10"/>
    <w:rsid w:val="00226088"/>
    <w:rsid w:val="0022627A"/>
    <w:rsid w:val="00226307"/>
    <w:rsid w:val="002265EF"/>
    <w:rsid w:val="00226675"/>
    <w:rsid w:val="002268D8"/>
    <w:rsid w:val="00226A3F"/>
    <w:rsid w:val="00226CCB"/>
    <w:rsid w:val="0022769E"/>
    <w:rsid w:val="00227821"/>
    <w:rsid w:val="00227A75"/>
    <w:rsid w:val="002300FB"/>
    <w:rsid w:val="00230E3E"/>
    <w:rsid w:val="0023119F"/>
    <w:rsid w:val="00232235"/>
    <w:rsid w:val="00232446"/>
    <w:rsid w:val="0023285E"/>
    <w:rsid w:val="00232DD8"/>
    <w:rsid w:val="00232E76"/>
    <w:rsid w:val="00233478"/>
    <w:rsid w:val="0023397B"/>
    <w:rsid w:val="002339BE"/>
    <w:rsid w:val="00235779"/>
    <w:rsid w:val="00235792"/>
    <w:rsid w:val="00235897"/>
    <w:rsid w:val="00235B87"/>
    <w:rsid w:val="00235E1B"/>
    <w:rsid w:val="00235F6C"/>
    <w:rsid w:val="00237211"/>
    <w:rsid w:val="0023733B"/>
    <w:rsid w:val="00237C4D"/>
    <w:rsid w:val="0024034F"/>
    <w:rsid w:val="0024078A"/>
    <w:rsid w:val="002407CE"/>
    <w:rsid w:val="00240994"/>
    <w:rsid w:val="00240E38"/>
    <w:rsid w:val="00241644"/>
    <w:rsid w:val="0024179C"/>
    <w:rsid w:val="00241A83"/>
    <w:rsid w:val="0024265F"/>
    <w:rsid w:val="00242728"/>
    <w:rsid w:val="00242815"/>
    <w:rsid w:val="0024296E"/>
    <w:rsid w:val="002429C8"/>
    <w:rsid w:val="00243AAF"/>
    <w:rsid w:val="00244097"/>
    <w:rsid w:val="002441B2"/>
    <w:rsid w:val="00244AC7"/>
    <w:rsid w:val="00244CFD"/>
    <w:rsid w:val="00244E69"/>
    <w:rsid w:val="00244FB9"/>
    <w:rsid w:val="00245F50"/>
    <w:rsid w:val="00245F7F"/>
    <w:rsid w:val="00246195"/>
    <w:rsid w:val="00246573"/>
    <w:rsid w:val="00246D3E"/>
    <w:rsid w:val="0024713D"/>
    <w:rsid w:val="002471CD"/>
    <w:rsid w:val="00247468"/>
    <w:rsid w:val="002474E0"/>
    <w:rsid w:val="0024764B"/>
    <w:rsid w:val="00247744"/>
    <w:rsid w:val="00247AFB"/>
    <w:rsid w:val="00247F76"/>
    <w:rsid w:val="00247FA3"/>
    <w:rsid w:val="00250E58"/>
    <w:rsid w:val="00250EE6"/>
    <w:rsid w:val="0025130F"/>
    <w:rsid w:val="0025171E"/>
    <w:rsid w:val="00251795"/>
    <w:rsid w:val="002525ED"/>
    <w:rsid w:val="00252895"/>
    <w:rsid w:val="00252924"/>
    <w:rsid w:val="0025302D"/>
    <w:rsid w:val="00253147"/>
    <w:rsid w:val="002540D6"/>
    <w:rsid w:val="00254190"/>
    <w:rsid w:val="00254FB4"/>
    <w:rsid w:val="00255310"/>
    <w:rsid w:val="0025586F"/>
    <w:rsid w:val="00255CB4"/>
    <w:rsid w:val="00255F00"/>
    <w:rsid w:val="00256581"/>
    <w:rsid w:val="00256A15"/>
    <w:rsid w:val="00256B20"/>
    <w:rsid w:val="00256B90"/>
    <w:rsid w:val="00256C54"/>
    <w:rsid w:val="0025793B"/>
    <w:rsid w:val="002579A0"/>
    <w:rsid w:val="00257B56"/>
    <w:rsid w:val="00260202"/>
    <w:rsid w:val="002603BA"/>
    <w:rsid w:val="002606BA"/>
    <w:rsid w:val="00260893"/>
    <w:rsid w:val="00260D24"/>
    <w:rsid w:val="0026110F"/>
    <w:rsid w:val="002613D7"/>
    <w:rsid w:val="002618BB"/>
    <w:rsid w:val="00261DEB"/>
    <w:rsid w:val="00261EAF"/>
    <w:rsid w:val="002629CC"/>
    <w:rsid w:val="00262A56"/>
    <w:rsid w:val="00263C6A"/>
    <w:rsid w:val="00263C9B"/>
    <w:rsid w:val="00263E1C"/>
    <w:rsid w:val="00263FDF"/>
    <w:rsid w:val="0026486D"/>
    <w:rsid w:val="002658A1"/>
    <w:rsid w:val="00265E9C"/>
    <w:rsid w:val="00266382"/>
    <w:rsid w:val="00266AD6"/>
    <w:rsid w:val="00266CA6"/>
    <w:rsid w:val="002671D0"/>
    <w:rsid w:val="0026771F"/>
    <w:rsid w:val="00267761"/>
    <w:rsid w:val="00267D00"/>
    <w:rsid w:val="002704AF"/>
    <w:rsid w:val="00270F26"/>
    <w:rsid w:val="002711AC"/>
    <w:rsid w:val="00271217"/>
    <w:rsid w:val="00271EF4"/>
    <w:rsid w:val="002722C3"/>
    <w:rsid w:val="002727CA"/>
    <w:rsid w:val="0027292F"/>
    <w:rsid w:val="00272D59"/>
    <w:rsid w:val="002737CF"/>
    <w:rsid w:val="00273B56"/>
    <w:rsid w:val="00273DBC"/>
    <w:rsid w:val="0027426E"/>
    <w:rsid w:val="00274408"/>
    <w:rsid w:val="00274D05"/>
    <w:rsid w:val="002755E2"/>
    <w:rsid w:val="002758FB"/>
    <w:rsid w:val="00275D23"/>
    <w:rsid w:val="00275D9C"/>
    <w:rsid w:val="00275FD3"/>
    <w:rsid w:val="002760E2"/>
    <w:rsid w:val="00276570"/>
    <w:rsid w:val="002765B7"/>
    <w:rsid w:val="0027662E"/>
    <w:rsid w:val="00276AAF"/>
    <w:rsid w:val="00276C67"/>
    <w:rsid w:val="00276D56"/>
    <w:rsid w:val="00276D70"/>
    <w:rsid w:val="00276DE8"/>
    <w:rsid w:val="002770B7"/>
    <w:rsid w:val="00277BAF"/>
    <w:rsid w:val="00280381"/>
    <w:rsid w:val="002805B3"/>
    <w:rsid w:val="0028084C"/>
    <w:rsid w:val="002809A4"/>
    <w:rsid w:val="00280DE7"/>
    <w:rsid w:val="00281676"/>
    <w:rsid w:val="00281D02"/>
    <w:rsid w:val="00282097"/>
    <w:rsid w:val="002827DD"/>
    <w:rsid w:val="00282AE5"/>
    <w:rsid w:val="00282B35"/>
    <w:rsid w:val="0028355D"/>
    <w:rsid w:val="00283C18"/>
    <w:rsid w:val="00283D30"/>
    <w:rsid w:val="00283D4E"/>
    <w:rsid w:val="00284D07"/>
    <w:rsid w:val="00284ED5"/>
    <w:rsid w:val="0028544E"/>
    <w:rsid w:val="002859D9"/>
    <w:rsid w:val="00285BEB"/>
    <w:rsid w:val="0028617F"/>
    <w:rsid w:val="00286556"/>
    <w:rsid w:val="00286B51"/>
    <w:rsid w:val="00286EAC"/>
    <w:rsid w:val="00286F5B"/>
    <w:rsid w:val="0028750C"/>
    <w:rsid w:val="00287E6F"/>
    <w:rsid w:val="00290089"/>
    <w:rsid w:val="00290301"/>
    <w:rsid w:val="0029073C"/>
    <w:rsid w:val="00290991"/>
    <w:rsid w:val="00290EED"/>
    <w:rsid w:val="00290F2C"/>
    <w:rsid w:val="00291CD6"/>
    <w:rsid w:val="0029217E"/>
    <w:rsid w:val="00292D68"/>
    <w:rsid w:val="0029309A"/>
    <w:rsid w:val="0029473B"/>
    <w:rsid w:val="00295085"/>
    <w:rsid w:val="002951DE"/>
    <w:rsid w:val="002959E3"/>
    <w:rsid w:val="00295ABB"/>
    <w:rsid w:val="00295EDB"/>
    <w:rsid w:val="00295FF0"/>
    <w:rsid w:val="002960BD"/>
    <w:rsid w:val="00296A1F"/>
    <w:rsid w:val="00296C13"/>
    <w:rsid w:val="00296E73"/>
    <w:rsid w:val="002972DB"/>
    <w:rsid w:val="002974DF"/>
    <w:rsid w:val="00297614"/>
    <w:rsid w:val="00297622"/>
    <w:rsid w:val="0029774A"/>
    <w:rsid w:val="002977DF"/>
    <w:rsid w:val="00297980"/>
    <w:rsid w:val="002979B3"/>
    <w:rsid w:val="00297E72"/>
    <w:rsid w:val="002A017A"/>
    <w:rsid w:val="002A01EB"/>
    <w:rsid w:val="002A04E7"/>
    <w:rsid w:val="002A070D"/>
    <w:rsid w:val="002A1301"/>
    <w:rsid w:val="002A1448"/>
    <w:rsid w:val="002A15B6"/>
    <w:rsid w:val="002A1810"/>
    <w:rsid w:val="002A1CD6"/>
    <w:rsid w:val="002A1CF6"/>
    <w:rsid w:val="002A1DCE"/>
    <w:rsid w:val="002A21B8"/>
    <w:rsid w:val="002A2407"/>
    <w:rsid w:val="002A2549"/>
    <w:rsid w:val="002A2611"/>
    <w:rsid w:val="002A268A"/>
    <w:rsid w:val="002A28CE"/>
    <w:rsid w:val="002A2CD0"/>
    <w:rsid w:val="002A3341"/>
    <w:rsid w:val="002A3829"/>
    <w:rsid w:val="002A39B3"/>
    <w:rsid w:val="002A3A9C"/>
    <w:rsid w:val="002A3BE5"/>
    <w:rsid w:val="002A45EE"/>
    <w:rsid w:val="002A4614"/>
    <w:rsid w:val="002A4901"/>
    <w:rsid w:val="002A4F41"/>
    <w:rsid w:val="002A541D"/>
    <w:rsid w:val="002A5A88"/>
    <w:rsid w:val="002A606C"/>
    <w:rsid w:val="002A63C7"/>
    <w:rsid w:val="002A64E1"/>
    <w:rsid w:val="002A683C"/>
    <w:rsid w:val="002A6D43"/>
    <w:rsid w:val="002A74D1"/>
    <w:rsid w:val="002A786C"/>
    <w:rsid w:val="002A7F2A"/>
    <w:rsid w:val="002B0ACB"/>
    <w:rsid w:val="002B0F73"/>
    <w:rsid w:val="002B0FBC"/>
    <w:rsid w:val="002B1705"/>
    <w:rsid w:val="002B183B"/>
    <w:rsid w:val="002B1EF5"/>
    <w:rsid w:val="002B2635"/>
    <w:rsid w:val="002B266C"/>
    <w:rsid w:val="002B2966"/>
    <w:rsid w:val="002B29F1"/>
    <w:rsid w:val="002B3B2F"/>
    <w:rsid w:val="002B3C70"/>
    <w:rsid w:val="002B3CE4"/>
    <w:rsid w:val="002B3E9A"/>
    <w:rsid w:val="002B4292"/>
    <w:rsid w:val="002B4457"/>
    <w:rsid w:val="002B48EB"/>
    <w:rsid w:val="002B490B"/>
    <w:rsid w:val="002B4B32"/>
    <w:rsid w:val="002B50A2"/>
    <w:rsid w:val="002B5961"/>
    <w:rsid w:val="002B5F7C"/>
    <w:rsid w:val="002B5FE8"/>
    <w:rsid w:val="002B63BB"/>
    <w:rsid w:val="002B6D52"/>
    <w:rsid w:val="002B6F4A"/>
    <w:rsid w:val="002B70E0"/>
    <w:rsid w:val="002B73FC"/>
    <w:rsid w:val="002C038E"/>
    <w:rsid w:val="002C0704"/>
    <w:rsid w:val="002C0770"/>
    <w:rsid w:val="002C0FDE"/>
    <w:rsid w:val="002C1D98"/>
    <w:rsid w:val="002C1F08"/>
    <w:rsid w:val="002C32B5"/>
    <w:rsid w:val="002C33D9"/>
    <w:rsid w:val="002C3670"/>
    <w:rsid w:val="002C3A31"/>
    <w:rsid w:val="002C431F"/>
    <w:rsid w:val="002C47A5"/>
    <w:rsid w:val="002C5A4D"/>
    <w:rsid w:val="002C5D47"/>
    <w:rsid w:val="002C63B5"/>
    <w:rsid w:val="002C7270"/>
    <w:rsid w:val="002C789E"/>
    <w:rsid w:val="002C7B7B"/>
    <w:rsid w:val="002C7C08"/>
    <w:rsid w:val="002C7DE0"/>
    <w:rsid w:val="002D01AB"/>
    <w:rsid w:val="002D0694"/>
    <w:rsid w:val="002D0822"/>
    <w:rsid w:val="002D0F26"/>
    <w:rsid w:val="002D1001"/>
    <w:rsid w:val="002D174C"/>
    <w:rsid w:val="002D18B5"/>
    <w:rsid w:val="002D2900"/>
    <w:rsid w:val="002D31BE"/>
    <w:rsid w:val="002D3694"/>
    <w:rsid w:val="002D3C93"/>
    <w:rsid w:val="002D42F9"/>
    <w:rsid w:val="002D45E0"/>
    <w:rsid w:val="002D5BBC"/>
    <w:rsid w:val="002D662B"/>
    <w:rsid w:val="002D6712"/>
    <w:rsid w:val="002D74F8"/>
    <w:rsid w:val="002D7880"/>
    <w:rsid w:val="002E040D"/>
    <w:rsid w:val="002E0691"/>
    <w:rsid w:val="002E07CC"/>
    <w:rsid w:val="002E0907"/>
    <w:rsid w:val="002E11BF"/>
    <w:rsid w:val="002E1596"/>
    <w:rsid w:val="002E167C"/>
    <w:rsid w:val="002E1EFC"/>
    <w:rsid w:val="002E2188"/>
    <w:rsid w:val="002E21CC"/>
    <w:rsid w:val="002E3A1E"/>
    <w:rsid w:val="002E3A9F"/>
    <w:rsid w:val="002E3B83"/>
    <w:rsid w:val="002E4189"/>
    <w:rsid w:val="002E49C5"/>
    <w:rsid w:val="002E4E08"/>
    <w:rsid w:val="002E505D"/>
    <w:rsid w:val="002E5214"/>
    <w:rsid w:val="002E52E7"/>
    <w:rsid w:val="002E5360"/>
    <w:rsid w:val="002E5B30"/>
    <w:rsid w:val="002E5E59"/>
    <w:rsid w:val="002E688E"/>
    <w:rsid w:val="002E6C17"/>
    <w:rsid w:val="002E76E7"/>
    <w:rsid w:val="002E7BFE"/>
    <w:rsid w:val="002F01EF"/>
    <w:rsid w:val="002F02A0"/>
    <w:rsid w:val="002F0316"/>
    <w:rsid w:val="002F0637"/>
    <w:rsid w:val="002F06D2"/>
    <w:rsid w:val="002F0A13"/>
    <w:rsid w:val="002F0C58"/>
    <w:rsid w:val="002F0D84"/>
    <w:rsid w:val="002F105D"/>
    <w:rsid w:val="002F131D"/>
    <w:rsid w:val="002F137D"/>
    <w:rsid w:val="002F1D56"/>
    <w:rsid w:val="002F2260"/>
    <w:rsid w:val="002F2409"/>
    <w:rsid w:val="002F2A2F"/>
    <w:rsid w:val="002F2EAA"/>
    <w:rsid w:val="002F2EE8"/>
    <w:rsid w:val="002F37C1"/>
    <w:rsid w:val="002F3BCD"/>
    <w:rsid w:val="002F441F"/>
    <w:rsid w:val="002F48F4"/>
    <w:rsid w:val="002F4F88"/>
    <w:rsid w:val="002F5924"/>
    <w:rsid w:val="002F5A0F"/>
    <w:rsid w:val="002F601A"/>
    <w:rsid w:val="002F69C5"/>
    <w:rsid w:val="002F6F95"/>
    <w:rsid w:val="002F76FB"/>
    <w:rsid w:val="002F78CC"/>
    <w:rsid w:val="003015C1"/>
    <w:rsid w:val="003015E7"/>
    <w:rsid w:val="00301792"/>
    <w:rsid w:val="003019E9"/>
    <w:rsid w:val="00301B82"/>
    <w:rsid w:val="00301C5C"/>
    <w:rsid w:val="00301E14"/>
    <w:rsid w:val="00301FCE"/>
    <w:rsid w:val="0030281E"/>
    <w:rsid w:val="00302CEC"/>
    <w:rsid w:val="00302EFB"/>
    <w:rsid w:val="00302F54"/>
    <w:rsid w:val="003036E6"/>
    <w:rsid w:val="00303717"/>
    <w:rsid w:val="003037FD"/>
    <w:rsid w:val="0030389C"/>
    <w:rsid w:val="00303F0C"/>
    <w:rsid w:val="00304532"/>
    <w:rsid w:val="003046E8"/>
    <w:rsid w:val="003057A6"/>
    <w:rsid w:val="00305EB2"/>
    <w:rsid w:val="0030669B"/>
    <w:rsid w:val="003068D4"/>
    <w:rsid w:val="00306CA0"/>
    <w:rsid w:val="00306CCE"/>
    <w:rsid w:val="00306EFC"/>
    <w:rsid w:val="003072E2"/>
    <w:rsid w:val="00307938"/>
    <w:rsid w:val="00307C0D"/>
    <w:rsid w:val="00307DAD"/>
    <w:rsid w:val="00310326"/>
    <w:rsid w:val="003105C2"/>
    <w:rsid w:val="00310C1E"/>
    <w:rsid w:val="00310F79"/>
    <w:rsid w:val="003119E3"/>
    <w:rsid w:val="00311F8E"/>
    <w:rsid w:val="0031269F"/>
    <w:rsid w:val="0031270B"/>
    <w:rsid w:val="00312BBF"/>
    <w:rsid w:val="00312E9A"/>
    <w:rsid w:val="00314208"/>
    <w:rsid w:val="00314B16"/>
    <w:rsid w:val="00314DA2"/>
    <w:rsid w:val="003151BE"/>
    <w:rsid w:val="0031660F"/>
    <w:rsid w:val="003166C2"/>
    <w:rsid w:val="00316897"/>
    <w:rsid w:val="00316FE8"/>
    <w:rsid w:val="00321616"/>
    <w:rsid w:val="003219C0"/>
    <w:rsid w:val="00321AE4"/>
    <w:rsid w:val="00321CB4"/>
    <w:rsid w:val="00322276"/>
    <w:rsid w:val="003222CC"/>
    <w:rsid w:val="00322448"/>
    <w:rsid w:val="00322557"/>
    <w:rsid w:val="003226E1"/>
    <w:rsid w:val="00323426"/>
    <w:rsid w:val="00324232"/>
    <w:rsid w:val="00324A13"/>
    <w:rsid w:val="00324A5B"/>
    <w:rsid w:val="00324C69"/>
    <w:rsid w:val="0032586A"/>
    <w:rsid w:val="00325F0F"/>
    <w:rsid w:val="0032651F"/>
    <w:rsid w:val="0032659B"/>
    <w:rsid w:val="00326A4D"/>
    <w:rsid w:val="00326D8B"/>
    <w:rsid w:val="00326E9D"/>
    <w:rsid w:val="003273CC"/>
    <w:rsid w:val="00327775"/>
    <w:rsid w:val="003277FF"/>
    <w:rsid w:val="00327B1E"/>
    <w:rsid w:val="003307A3"/>
    <w:rsid w:val="003313A7"/>
    <w:rsid w:val="00331866"/>
    <w:rsid w:val="00332A5C"/>
    <w:rsid w:val="00332E63"/>
    <w:rsid w:val="0033352B"/>
    <w:rsid w:val="00334149"/>
    <w:rsid w:val="003342CF"/>
    <w:rsid w:val="003345A3"/>
    <w:rsid w:val="00334A3D"/>
    <w:rsid w:val="003353C9"/>
    <w:rsid w:val="00335631"/>
    <w:rsid w:val="003356B2"/>
    <w:rsid w:val="00335E0F"/>
    <w:rsid w:val="00335EC4"/>
    <w:rsid w:val="0033621B"/>
    <w:rsid w:val="0033648C"/>
    <w:rsid w:val="00336521"/>
    <w:rsid w:val="00336780"/>
    <w:rsid w:val="00336A35"/>
    <w:rsid w:val="00336CDF"/>
    <w:rsid w:val="00336F4C"/>
    <w:rsid w:val="00340996"/>
    <w:rsid w:val="003409D7"/>
    <w:rsid w:val="0034129C"/>
    <w:rsid w:val="00342313"/>
    <w:rsid w:val="003428DE"/>
    <w:rsid w:val="00342BE1"/>
    <w:rsid w:val="00343328"/>
    <w:rsid w:val="00343874"/>
    <w:rsid w:val="00343C09"/>
    <w:rsid w:val="00343FCB"/>
    <w:rsid w:val="00344647"/>
    <w:rsid w:val="00344CFA"/>
    <w:rsid w:val="00344E7D"/>
    <w:rsid w:val="00344F28"/>
    <w:rsid w:val="00344F56"/>
    <w:rsid w:val="00345277"/>
    <w:rsid w:val="00345D22"/>
    <w:rsid w:val="00345D31"/>
    <w:rsid w:val="003462CE"/>
    <w:rsid w:val="0034638B"/>
    <w:rsid w:val="003469F9"/>
    <w:rsid w:val="00347001"/>
    <w:rsid w:val="0034740B"/>
    <w:rsid w:val="00347433"/>
    <w:rsid w:val="0034755A"/>
    <w:rsid w:val="00347690"/>
    <w:rsid w:val="00347B7D"/>
    <w:rsid w:val="00347BCD"/>
    <w:rsid w:val="00347E1F"/>
    <w:rsid w:val="00350392"/>
    <w:rsid w:val="00350D1F"/>
    <w:rsid w:val="003514ED"/>
    <w:rsid w:val="003519F1"/>
    <w:rsid w:val="00351C6B"/>
    <w:rsid w:val="00351CB5"/>
    <w:rsid w:val="00352875"/>
    <w:rsid w:val="0035293C"/>
    <w:rsid w:val="00353210"/>
    <w:rsid w:val="00353253"/>
    <w:rsid w:val="003533CC"/>
    <w:rsid w:val="00353D3C"/>
    <w:rsid w:val="00354245"/>
    <w:rsid w:val="00354251"/>
    <w:rsid w:val="003546E5"/>
    <w:rsid w:val="00354DE6"/>
    <w:rsid w:val="00355791"/>
    <w:rsid w:val="00355A20"/>
    <w:rsid w:val="00355F66"/>
    <w:rsid w:val="00356921"/>
    <w:rsid w:val="003569E6"/>
    <w:rsid w:val="00356E6E"/>
    <w:rsid w:val="00357AA3"/>
    <w:rsid w:val="00357DD1"/>
    <w:rsid w:val="00361087"/>
    <w:rsid w:val="003612CE"/>
    <w:rsid w:val="00361355"/>
    <w:rsid w:val="0036195D"/>
    <w:rsid w:val="003629E6"/>
    <w:rsid w:val="00362F03"/>
    <w:rsid w:val="00362F48"/>
    <w:rsid w:val="003630CD"/>
    <w:rsid w:val="003637EF"/>
    <w:rsid w:val="00363BA3"/>
    <w:rsid w:val="003640C7"/>
    <w:rsid w:val="003640DE"/>
    <w:rsid w:val="00364314"/>
    <w:rsid w:val="003646AE"/>
    <w:rsid w:val="00364AF1"/>
    <w:rsid w:val="00364B9D"/>
    <w:rsid w:val="00364C4A"/>
    <w:rsid w:val="00365553"/>
    <w:rsid w:val="003659E7"/>
    <w:rsid w:val="00365F8D"/>
    <w:rsid w:val="0036669E"/>
    <w:rsid w:val="003669F8"/>
    <w:rsid w:val="00366B7B"/>
    <w:rsid w:val="00366E79"/>
    <w:rsid w:val="00366FBA"/>
    <w:rsid w:val="0036703D"/>
    <w:rsid w:val="00367540"/>
    <w:rsid w:val="00367553"/>
    <w:rsid w:val="00367613"/>
    <w:rsid w:val="00370AFB"/>
    <w:rsid w:val="00370DFB"/>
    <w:rsid w:val="00370FA5"/>
    <w:rsid w:val="00370FDE"/>
    <w:rsid w:val="003710CA"/>
    <w:rsid w:val="0037119F"/>
    <w:rsid w:val="00371CE8"/>
    <w:rsid w:val="00371F23"/>
    <w:rsid w:val="00371F9E"/>
    <w:rsid w:val="00372447"/>
    <w:rsid w:val="00372662"/>
    <w:rsid w:val="003726BD"/>
    <w:rsid w:val="00372A21"/>
    <w:rsid w:val="00372B34"/>
    <w:rsid w:val="00372C17"/>
    <w:rsid w:val="00372C3F"/>
    <w:rsid w:val="00372FD4"/>
    <w:rsid w:val="00373B3F"/>
    <w:rsid w:val="00373E97"/>
    <w:rsid w:val="00373F97"/>
    <w:rsid w:val="00374B33"/>
    <w:rsid w:val="00374F40"/>
    <w:rsid w:val="00375025"/>
    <w:rsid w:val="003751C4"/>
    <w:rsid w:val="003757E6"/>
    <w:rsid w:val="00375814"/>
    <w:rsid w:val="00375A32"/>
    <w:rsid w:val="00375BF6"/>
    <w:rsid w:val="00375D61"/>
    <w:rsid w:val="00375F40"/>
    <w:rsid w:val="00376809"/>
    <w:rsid w:val="00376839"/>
    <w:rsid w:val="00376EA2"/>
    <w:rsid w:val="00377027"/>
    <w:rsid w:val="00377573"/>
    <w:rsid w:val="00377A07"/>
    <w:rsid w:val="00377A86"/>
    <w:rsid w:val="00377B65"/>
    <w:rsid w:val="00377BDF"/>
    <w:rsid w:val="00380368"/>
    <w:rsid w:val="00380917"/>
    <w:rsid w:val="00380CC2"/>
    <w:rsid w:val="00380F14"/>
    <w:rsid w:val="00380FBA"/>
    <w:rsid w:val="00381B3E"/>
    <w:rsid w:val="00381F58"/>
    <w:rsid w:val="00382248"/>
    <w:rsid w:val="00382480"/>
    <w:rsid w:val="00382A90"/>
    <w:rsid w:val="00382BE6"/>
    <w:rsid w:val="003838A8"/>
    <w:rsid w:val="0038398B"/>
    <w:rsid w:val="00383C81"/>
    <w:rsid w:val="003855B6"/>
    <w:rsid w:val="003855D4"/>
    <w:rsid w:val="0038589C"/>
    <w:rsid w:val="00385C02"/>
    <w:rsid w:val="003860A8"/>
    <w:rsid w:val="003862AC"/>
    <w:rsid w:val="00386498"/>
    <w:rsid w:val="003873C2"/>
    <w:rsid w:val="00387503"/>
    <w:rsid w:val="003875F3"/>
    <w:rsid w:val="00387751"/>
    <w:rsid w:val="0038786F"/>
    <w:rsid w:val="00387C70"/>
    <w:rsid w:val="00387CC9"/>
    <w:rsid w:val="00390410"/>
    <w:rsid w:val="0039088E"/>
    <w:rsid w:val="00390CB4"/>
    <w:rsid w:val="00390DAD"/>
    <w:rsid w:val="0039152A"/>
    <w:rsid w:val="00391CEC"/>
    <w:rsid w:val="003936CC"/>
    <w:rsid w:val="00393B8D"/>
    <w:rsid w:val="00393BFF"/>
    <w:rsid w:val="00393CFE"/>
    <w:rsid w:val="00393EBD"/>
    <w:rsid w:val="003941FA"/>
    <w:rsid w:val="00394482"/>
    <w:rsid w:val="00394D32"/>
    <w:rsid w:val="00395244"/>
    <w:rsid w:val="00395BCC"/>
    <w:rsid w:val="00396E9F"/>
    <w:rsid w:val="003970B8"/>
    <w:rsid w:val="00397446"/>
    <w:rsid w:val="003A04E5"/>
    <w:rsid w:val="003A0588"/>
    <w:rsid w:val="003A0809"/>
    <w:rsid w:val="003A0C2C"/>
    <w:rsid w:val="003A0C53"/>
    <w:rsid w:val="003A136E"/>
    <w:rsid w:val="003A13CF"/>
    <w:rsid w:val="003A15E7"/>
    <w:rsid w:val="003A1AC1"/>
    <w:rsid w:val="003A2335"/>
    <w:rsid w:val="003A2EDD"/>
    <w:rsid w:val="003A31EC"/>
    <w:rsid w:val="003A3957"/>
    <w:rsid w:val="003A3C53"/>
    <w:rsid w:val="003A3E96"/>
    <w:rsid w:val="003A3EAD"/>
    <w:rsid w:val="003A4024"/>
    <w:rsid w:val="003A44BA"/>
    <w:rsid w:val="003A4536"/>
    <w:rsid w:val="003A4D81"/>
    <w:rsid w:val="003A620F"/>
    <w:rsid w:val="003A62F1"/>
    <w:rsid w:val="003A63CA"/>
    <w:rsid w:val="003A65D3"/>
    <w:rsid w:val="003A68A7"/>
    <w:rsid w:val="003A6978"/>
    <w:rsid w:val="003A6C3A"/>
    <w:rsid w:val="003A7DC2"/>
    <w:rsid w:val="003B01D3"/>
    <w:rsid w:val="003B1141"/>
    <w:rsid w:val="003B1502"/>
    <w:rsid w:val="003B18BD"/>
    <w:rsid w:val="003B1B21"/>
    <w:rsid w:val="003B1D30"/>
    <w:rsid w:val="003B1DAA"/>
    <w:rsid w:val="003B1FD9"/>
    <w:rsid w:val="003B239B"/>
    <w:rsid w:val="003B24AA"/>
    <w:rsid w:val="003B24E4"/>
    <w:rsid w:val="003B2711"/>
    <w:rsid w:val="003B2CC7"/>
    <w:rsid w:val="003B355E"/>
    <w:rsid w:val="003B39EA"/>
    <w:rsid w:val="003B3A63"/>
    <w:rsid w:val="003B4300"/>
    <w:rsid w:val="003B4675"/>
    <w:rsid w:val="003B4C13"/>
    <w:rsid w:val="003B4D51"/>
    <w:rsid w:val="003B637D"/>
    <w:rsid w:val="003B72D4"/>
    <w:rsid w:val="003B73CF"/>
    <w:rsid w:val="003B7A72"/>
    <w:rsid w:val="003B7BD9"/>
    <w:rsid w:val="003B7C7E"/>
    <w:rsid w:val="003B7CF2"/>
    <w:rsid w:val="003C0465"/>
    <w:rsid w:val="003C0C17"/>
    <w:rsid w:val="003C0C87"/>
    <w:rsid w:val="003C0E23"/>
    <w:rsid w:val="003C189A"/>
    <w:rsid w:val="003C18D0"/>
    <w:rsid w:val="003C19D2"/>
    <w:rsid w:val="003C1C54"/>
    <w:rsid w:val="003C282D"/>
    <w:rsid w:val="003C29BE"/>
    <w:rsid w:val="003C2BE6"/>
    <w:rsid w:val="003C2CE6"/>
    <w:rsid w:val="003C2D6D"/>
    <w:rsid w:val="003C33DF"/>
    <w:rsid w:val="003C33F6"/>
    <w:rsid w:val="003C3521"/>
    <w:rsid w:val="003C36B5"/>
    <w:rsid w:val="003C38B4"/>
    <w:rsid w:val="003C3BFC"/>
    <w:rsid w:val="003C3D9B"/>
    <w:rsid w:val="003C3EA0"/>
    <w:rsid w:val="003C4085"/>
    <w:rsid w:val="003C4D14"/>
    <w:rsid w:val="003C54D5"/>
    <w:rsid w:val="003C558C"/>
    <w:rsid w:val="003C589A"/>
    <w:rsid w:val="003C5D90"/>
    <w:rsid w:val="003C5FE6"/>
    <w:rsid w:val="003C68D1"/>
    <w:rsid w:val="003C693B"/>
    <w:rsid w:val="003C6988"/>
    <w:rsid w:val="003C718F"/>
    <w:rsid w:val="003C72BE"/>
    <w:rsid w:val="003C755E"/>
    <w:rsid w:val="003C75D0"/>
    <w:rsid w:val="003C789A"/>
    <w:rsid w:val="003C7C04"/>
    <w:rsid w:val="003C7F1A"/>
    <w:rsid w:val="003D029A"/>
    <w:rsid w:val="003D0741"/>
    <w:rsid w:val="003D0897"/>
    <w:rsid w:val="003D09EA"/>
    <w:rsid w:val="003D0D49"/>
    <w:rsid w:val="003D1313"/>
    <w:rsid w:val="003D1946"/>
    <w:rsid w:val="003D1C2E"/>
    <w:rsid w:val="003D1EE4"/>
    <w:rsid w:val="003D2705"/>
    <w:rsid w:val="003D2D2A"/>
    <w:rsid w:val="003D2D82"/>
    <w:rsid w:val="003D3011"/>
    <w:rsid w:val="003D3162"/>
    <w:rsid w:val="003D33BD"/>
    <w:rsid w:val="003D3AC4"/>
    <w:rsid w:val="003D4824"/>
    <w:rsid w:val="003D4B0E"/>
    <w:rsid w:val="003D4C10"/>
    <w:rsid w:val="003D4DB2"/>
    <w:rsid w:val="003D552A"/>
    <w:rsid w:val="003D5641"/>
    <w:rsid w:val="003D6323"/>
    <w:rsid w:val="003D6CBB"/>
    <w:rsid w:val="003D79EB"/>
    <w:rsid w:val="003D7C02"/>
    <w:rsid w:val="003E00FC"/>
    <w:rsid w:val="003E0D1E"/>
    <w:rsid w:val="003E0D6E"/>
    <w:rsid w:val="003E1264"/>
    <w:rsid w:val="003E1892"/>
    <w:rsid w:val="003E191A"/>
    <w:rsid w:val="003E1B59"/>
    <w:rsid w:val="003E1C30"/>
    <w:rsid w:val="003E24C7"/>
    <w:rsid w:val="003E2A21"/>
    <w:rsid w:val="003E3140"/>
    <w:rsid w:val="003E4169"/>
    <w:rsid w:val="003E4FDD"/>
    <w:rsid w:val="003E5783"/>
    <w:rsid w:val="003E5838"/>
    <w:rsid w:val="003E58C1"/>
    <w:rsid w:val="003E65BF"/>
    <w:rsid w:val="003E6B53"/>
    <w:rsid w:val="003E7D86"/>
    <w:rsid w:val="003E7F88"/>
    <w:rsid w:val="003F0179"/>
    <w:rsid w:val="003F06A4"/>
    <w:rsid w:val="003F0C0A"/>
    <w:rsid w:val="003F1445"/>
    <w:rsid w:val="003F20BF"/>
    <w:rsid w:val="003F2553"/>
    <w:rsid w:val="003F25F3"/>
    <w:rsid w:val="003F2704"/>
    <w:rsid w:val="003F2FC5"/>
    <w:rsid w:val="003F3085"/>
    <w:rsid w:val="003F38A8"/>
    <w:rsid w:val="003F4088"/>
    <w:rsid w:val="003F4C24"/>
    <w:rsid w:val="003F510F"/>
    <w:rsid w:val="003F556D"/>
    <w:rsid w:val="003F55DF"/>
    <w:rsid w:val="003F5785"/>
    <w:rsid w:val="003F5ABF"/>
    <w:rsid w:val="003F5AFE"/>
    <w:rsid w:val="003F5C05"/>
    <w:rsid w:val="003F5D9F"/>
    <w:rsid w:val="003F63FD"/>
    <w:rsid w:val="003F661C"/>
    <w:rsid w:val="003F6B12"/>
    <w:rsid w:val="003F6B74"/>
    <w:rsid w:val="003F6BD7"/>
    <w:rsid w:val="003F7109"/>
    <w:rsid w:val="003F7593"/>
    <w:rsid w:val="003F76E8"/>
    <w:rsid w:val="003F7C2A"/>
    <w:rsid w:val="003F7D3F"/>
    <w:rsid w:val="004001F9"/>
    <w:rsid w:val="00400AF8"/>
    <w:rsid w:val="00400E5D"/>
    <w:rsid w:val="0040115F"/>
    <w:rsid w:val="00401574"/>
    <w:rsid w:val="004018C1"/>
    <w:rsid w:val="0040261A"/>
    <w:rsid w:val="004027B0"/>
    <w:rsid w:val="00402A57"/>
    <w:rsid w:val="00402A5A"/>
    <w:rsid w:val="00402BDE"/>
    <w:rsid w:val="00402E91"/>
    <w:rsid w:val="00403448"/>
    <w:rsid w:val="00403606"/>
    <w:rsid w:val="004044FC"/>
    <w:rsid w:val="004055FD"/>
    <w:rsid w:val="00405669"/>
    <w:rsid w:val="00405B1D"/>
    <w:rsid w:val="00406B75"/>
    <w:rsid w:val="00406BB2"/>
    <w:rsid w:val="00407F6B"/>
    <w:rsid w:val="004106FF"/>
    <w:rsid w:val="00411202"/>
    <w:rsid w:val="0041128C"/>
    <w:rsid w:val="004112F3"/>
    <w:rsid w:val="004122AF"/>
    <w:rsid w:val="004124FE"/>
    <w:rsid w:val="00412B36"/>
    <w:rsid w:val="00412B8D"/>
    <w:rsid w:val="00412C63"/>
    <w:rsid w:val="00412F6F"/>
    <w:rsid w:val="004132EF"/>
    <w:rsid w:val="00413AED"/>
    <w:rsid w:val="00413BBB"/>
    <w:rsid w:val="00413D69"/>
    <w:rsid w:val="00413D96"/>
    <w:rsid w:val="00413FD7"/>
    <w:rsid w:val="00414030"/>
    <w:rsid w:val="00414A7E"/>
    <w:rsid w:val="00414BAC"/>
    <w:rsid w:val="00415104"/>
    <w:rsid w:val="004153F0"/>
    <w:rsid w:val="0041544D"/>
    <w:rsid w:val="00415926"/>
    <w:rsid w:val="00415F06"/>
    <w:rsid w:val="004168D1"/>
    <w:rsid w:val="004169CA"/>
    <w:rsid w:val="0041706C"/>
    <w:rsid w:val="00417177"/>
    <w:rsid w:val="00417597"/>
    <w:rsid w:val="00417CAF"/>
    <w:rsid w:val="00417F5F"/>
    <w:rsid w:val="00420474"/>
    <w:rsid w:val="00420EA1"/>
    <w:rsid w:val="0042117B"/>
    <w:rsid w:val="004213C0"/>
    <w:rsid w:val="004215AE"/>
    <w:rsid w:val="00421F9B"/>
    <w:rsid w:val="004221EB"/>
    <w:rsid w:val="0042251A"/>
    <w:rsid w:val="00422689"/>
    <w:rsid w:val="00422891"/>
    <w:rsid w:val="00422ABB"/>
    <w:rsid w:val="00423612"/>
    <w:rsid w:val="00423B9F"/>
    <w:rsid w:val="00424A90"/>
    <w:rsid w:val="00424C82"/>
    <w:rsid w:val="00424F55"/>
    <w:rsid w:val="00425518"/>
    <w:rsid w:val="00425A07"/>
    <w:rsid w:val="00425B5B"/>
    <w:rsid w:val="00426FC1"/>
    <w:rsid w:val="004272DA"/>
    <w:rsid w:val="00427815"/>
    <w:rsid w:val="00430126"/>
    <w:rsid w:val="00430203"/>
    <w:rsid w:val="004303FE"/>
    <w:rsid w:val="00430541"/>
    <w:rsid w:val="004305D6"/>
    <w:rsid w:val="00430836"/>
    <w:rsid w:val="00430A70"/>
    <w:rsid w:val="00430A7F"/>
    <w:rsid w:val="00430ADF"/>
    <w:rsid w:val="00430D4C"/>
    <w:rsid w:val="00430EF4"/>
    <w:rsid w:val="00430F50"/>
    <w:rsid w:val="004313EB"/>
    <w:rsid w:val="004313F3"/>
    <w:rsid w:val="0043199F"/>
    <w:rsid w:val="004319EB"/>
    <w:rsid w:val="00431F72"/>
    <w:rsid w:val="004329EC"/>
    <w:rsid w:val="00432EAC"/>
    <w:rsid w:val="00433097"/>
    <w:rsid w:val="004336B0"/>
    <w:rsid w:val="0043384A"/>
    <w:rsid w:val="00433DE2"/>
    <w:rsid w:val="00433E4F"/>
    <w:rsid w:val="00434708"/>
    <w:rsid w:val="004350B7"/>
    <w:rsid w:val="0043533D"/>
    <w:rsid w:val="00435669"/>
    <w:rsid w:val="004356A0"/>
    <w:rsid w:val="004357E1"/>
    <w:rsid w:val="00435892"/>
    <w:rsid w:val="0043663D"/>
    <w:rsid w:val="004369A1"/>
    <w:rsid w:val="0043704C"/>
    <w:rsid w:val="004379D6"/>
    <w:rsid w:val="004401A0"/>
    <w:rsid w:val="0044035D"/>
    <w:rsid w:val="00440455"/>
    <w:rsid w:val="00441636"/>
    <w:rsid w:val="004418E3"/>
    <w:rsid w:val="00442A43"/>
    <w:rsid w:val="00442CAD"/>
    <w:rsid w:val="00442DB7"/>
    <w:rsid w:val="004432D3"/>
    <w:rsid w:val="00443483"/>
    <w:rsid w:val="00443AAB"/>
    <w:rsid w:val="00443DAB"/>
    <w:rsid w:val="00443F5E"/>
    <w:rsid w:val="00444115"/>
    <w:rsid w:val="004447B9"/>
    <w:rsid w:val="00444D53"/>
    <w:rsid w:val="0044501F"/>
    <w:rsid w:val="00445B0A"/>
    <w:rsid w:val="00446246"/>
    <w:rsid w:val="004462A8"/>
    <w:rsid w:val="00446422"/>
    <w:rsid w:val="00446BEF"/>
    <w:rsid w:val="00446CDC"/>
    <w:rsid w:val="00447781"/>
    <w:rsid w:val="00447CD4"/>
    <w:rsid w:val="00447D77"/>
    <w:rsid w:val="0045011B"/>
    <w:rsid w:val="00450277"/>
    <w:rsid w:val="0045035E"/>
    <w:rsid w:val="00450A1E"/>
    <w:rsid w:val="00450C5A"/>
    <w:rsid w:val="00450E49"/>
    <w:rsid w:val="00451AC4"/>
    <w:rsid w:val="00451D75"/>
    <w:rsid w:val="00451E5C"/>
    <w:rsid w:val="0045348C"/>
    <w:rsid w:val="00453E01"/>
    <w:rsid w:val="00453F56"/>
    <w:rsid w:val="00454332"/>
    <w:rsid w:val="004546C8"/>
    <w:rsid w:val="00454738"/>
    <w:rsid w:val="00454C06"/>
    <w:rsid w:val="00454C97"/>
    <w:rsid w:val="00454E0F"/>
    <w:rsid w:val="00454ED9"/>
    <w:rsid w:val="00455B43"/>
    <w:rsid w:val="00455CB7"/>
    <w:rsid w:val="00455EA2"/>
    <w:rsid w:val="00455EC0"/>
    <w:rsid w:val="004570E9"/>
    <w:rsid w:val="00457C1F"/>
    <w:rsid w:val="004600B5"/>
    <w:rsid w:val="00460444"/>
    <w:rsid w:val="00460F29"/>
    <w:rsid w:val="004618E3"/>
    <w:rsid w:val="00461D5A"/>
    <w:rsid w:val="0046209F"/>
    <w:rsid w:val="004625EE"/>
    <w:rsid w:val="00462980"/>
    <w:rsid w:val="004632F8"/>
    <w:rsid w:val="0046331B"/>
    <w:rsid w:val="004633C1"/>
    <w:rsid w:val="004638C5"/>
    <w:rsid w:val="00463B81"/>
    <w:rsid w:val="00463BCA"/>
    <w:rsid w:val="00463BED"/>
    <w:rsid w:val="00463DC6"/>
    <w:rsid w:val="00463FCD"/>
    <w:rsid w:val="00464A4B"/>
    <w:rsid w:val="00464E74"/>
    <w:rsid w:val="0046523B"/>
    <w:rsid w:val="0046565C"/>
    <w:rsid w:val="00465930"/>
    <w:rsid w:val="0046594A"/>
    <w:rsid w:val="00465ACF"/>
    <w:rsid w:val="004668B1"/>
    <w:rsid w:val="00467199"/>
    <w:rsid w:val="004671C8"/>
    <w:rsid w:val="00467473"/>
    <w:rsid w:val="00467A7C"/>
    <w:rsid w:val="00470938"/>
    <w:rsid w:val="00470A63"/>
    <w:rsid w:val="00470BBC"/>
    <w:rsid w:val="00471015"/>
    <w:rsid w:val="004715FA"/>
    <w:rsid w:val="00471BC9"/>
    <w:rsid w:val="00472D33"/>
    <w:rsid w:val="0047322E"/>
    <w:rsid w:val="00473254"/>
    <w:rsid w:val="00473546"/>
    <w:rsid w:val="004739D3"/>
    <w:rsid w:val="00473E28"/>
    <w:rsid w:val="00473F3E"/>
    <w:rsid w:val="004740F5"/>
    <w:rsid w:val="00474267"/>
    <w:rsid w:val="004743A4"/>
    <w:rsid w:val="0047494F"/>
    <w:rsid w:val="00474B2E"/>
    <w:rsid w:val="004750CC"/>
    <w:rsid w:val="0047526F"/>
    <w:rsid w:val="0047531F"/>
    <w:rsid w:val="004753F9"/>
    <w:rsid w:val="004758BB"/>
    <w:rsid w:val="00475937"/>
    <w:rsid w:val="0047616C"/>
    <w:rsid w:val="0047655D"/>
    <w:rsid w:val="00476720"/>
    <w:rsid w:val="00476CA2"/>
    <w:rsid w:val="004778D9"/>
    <w:rsid w:val="00477B25"/>
    <w:rsid w:val="004805E2"/>
    <w:rsid w:val="00481BAB"/>
    <w:rsid w:val="00481D5C"/>
    <w:rsid w:val="00482167"/>
    <w:rsid w:val="0048262B"/>
    <w:rsid w:val="0048299B"/>
    <w:rsid w:val="00482B8B"/>
    <w:rsid w:val="00482E2B"/>
    <w:rsid w:val="0048354F"/>
    <w:rsid w:val="00483757"/>
    <w:rsid w:val="0048382F"/>
    <w:rsid w:val="0048399B"/>
    <w:rsid w:val="00485953"/>
    <w:rsid w:val="0048612B"/>
    <w:rsid w:val="00486315"/>
    <w:rsid w:val="004871E8"/>
    <w:rsid w:val="0048738E"/>
    <w:rsid w:val="00487D74"/>
    <w:rsid w:val="004903AD"/>
    <w:rsid w:val="00490652"/>
    <w:rsid w:val="00490BD3"/>
    <w:rsid w:val="00491490"/>
    <w:rsid w:val="004919B3"/>
    <w:rsid w:val="004919C4"/>
    <w:rsid w:val="00491BF7"/>
    <w:rsid w:val="00491CAB"/>
    <w:rsid w:val="00492218"/>
    <w:rsid w:val="004924A4"/>
    <w:rsid w:val="0049274B"/>
    <w:rsid w:val="00492B48"/>
    <w:rsid w:val="00492D28"/>
    <w:rsid w:val="0049351E"/>
    <w:rsid w:val="00493CA5"/>
    <w:rsid w:val="00493DCA"/>
    <w:rsid w:val="00493FBE"/>
    <w:rsid w:val="0049469D"/>
    <w:rsid w:val="004950FA"/>
    <w:rsid w:val="00495F62"/>
    <w:rsid w:val="00496075"/>
    <w:rsid w:val="00496119"/>
    <w:rsid w:val="004964D6"/>
    <w:rsid w:val="00496BF9"/>
    <w:rsid w:val="004971D4"/>
    <w:rsid w:val="00497207"/>
    <w:rsid w:val="004972E0"/>
    <w:rsid w:val="00497B6C"/>
    <w:rsid w:val="004A0257"/>
    <w:rsid w:val="004A0743"/>
    <w:rsid w:val="004A18FB"/>
    <w:rsid w:val="004A1956"/>
    <w:rsid w:val="004A2785"/>
    <w:rsid w:val="004A2BF9"/>
    <w:rsid w:val="004A2EE9"/>
    <w:rsid w:val="004A41A8"/>
    <w:rsid w:val="004A4E90"/>
    <w:rsid w:val="004A539A"/>
    <w:rsid w:val="004A5421"/>
    <w:rsid w:val="004A54BE"/>
    <w:rsid w:val="004A557A"/>
    <w:rsid w:val="004A5DFC"/>
    <w:rsid w:val="004A608D"/>
    <w:rsid w:val="004A63D6"/>
    <w:rsid w:val="004A6521"/>
    <w:rsid w:val="004A658E"/>
    <w:rsid w:val="004A67C8"/>
    <w:rsid w:val="004A6C45"/>
    <w:rsid w:val="004A6FF1"/>
    <w:rsid w:val="004A76C1"/>
    <w:rsid w:val="004B00FC"/>
    <w:rsid w:val="004B07F3"/>
    <w:rsid w:val="004B091E"/>
    <w:rsid w:val="004B0BD7"/>
    <w:rsid w:val="004B1437"/>
    <w:rsid w:val="004B15F2"/>
    <w:rsid w:val="004B1648"/>
    <w:rsid w:val="004B19DA"/>
    <w:rsid w:val="004B1CC7"/>
    <w:rsid w:val="004B1F59"/>
    <w:rsid w:val="004B1F6A"/>
    <w:rsid w:val="004B2936"/>
    <w:rsid w:val="004B2A6F"/>
    <w:rsid w:val="004B2D2C"/>
    <w:rsid w:val="004B33D5"/>
    <w:rsid w:val="004B382F"/>
    <w:rsid w:val="004B415A"/>
    <w:rsid w:val="004B4291"/>
    <w:rsid w:val="004B46D8"/>
    <w:rsid w:val="004B5536"/>
    <w:rsid w:val="004B58A2"/>
    <w:rsid w:val="004B6961"/>
    <w:rsid w:val="004B6AAC"/>
    <w:rsid w:val="004B7403"/>
    <w:rsid w:val="004B7890"/>
    <w:rsid w:val="004B78B6"/>
    <w:rsid w:val="004B79DF"/>
    <w:rsid w:val="004C0013"/>
    <w:rsid w:val="004C005F"/>
    <w:rsid w:val="004C0316"/>
    <w:rsid w:val="004C117C"/>
    <w:rsid w:val="004C1918"/>
    <w:rsid w:val="004C1962"/>
    <w:rsid w:val="004C1BC8"/>
    <w:rsid w:val="004C22A8"/>
    <w:rsid w:val="004C2325"/>
    <w:rsid w:val="004C27EF"/>
    <w:rsid w:val="004C2D0E"/>
    <w:rsid w:val="004C313C"/>
    <w:rsid w:val="004C44B3"/>
    <w:rsid w:val="004C487B"/>
    <w:rsid w:val="004C504E"/>
    <w:rsid w:val="004C560B"/>
    <w:rsid w:val="004C5C0E"/>
    <w:rsid w:val="004C7D9F"/>
    <w:rsid w:val="004D05A3"/>
    <w:rsid w:val="004D09D8"/>
    <w:rsid w:val="004D0DAC"/>
    <w:rsid w:val="004D1233"/>
    <w:rsid w:val="004D16AE"/>
    <w:rsid w:val="004D1DC4"/>
    <w:rsid w:val="004D1F82"/>
    <w:rsid w:val="004D254C"/>
    <w:rsid w:val="004D28FD"/>
    <w:rsid w:val="004D2AF1"/>
    <w:rsid w:val="004D2F15"/>
    <w:rsid w:val="004D3149"/>
    <w:rsid w:val="004D38A7"/>
    <w:rsid w:val="004D3F3A"/>
    <w:rsid w:val="004D4CF6"/>
    <w:rsid w:val="004D5A13"/>
    <w:rsid w:val="004D5F26"/>
    <w:rsid w:val="004D6416"/>
    <w:rsid w:val="004D644A"/>
    <w:rsid w:val="004D6BAA"/>
    <w:rsid w:val="004D6E6C"/>
    <w:rsid w:val="004D6ED6"/>
    <w:rsid w:val="004D723E"/>
    <w:rsid w:val="004D7274"/>
    <w:rsid w:val="004D72A7"/>
    <w:rsid w:val="004D7396"/>
    <w:rsid w:val="004D78E5"/>
    <w:rsid w:val="004E094E"/>
    <w:rsid w:val="004E1214"/>
    <w:rsid w:val="004E1240"/>
    <w:rsid w:val="004E1A04"/>
    <w:rsid w:val="004E1C94"/>
    <w:rsid w:val="004E1DF3"/>
    <w:rsid w:val="004E2389"/>
    <w:rsid w:val="004E2526"/>
    <w:rsid w:val="004E34FB"/>
    <w:rsid w:val="004E385A"/>
    <w:rsid w:val="004E39A0"/>
    <w:rsid w:val="004E3FF8"/>
    <w:rsid w:val="004E4D51"/>
    <w:rsid w:val="004E5124"/>
    <w:rsid w:val="004E5A76"/>
    <w:rsid w:val="004E5CD5"/>
    <w:rsid w:val="004E6131"/>
    <w:rsid w:val="004E662E"/>
    <w:rsid w:val="004E670A"/>
    <w:rsid w:val="004E73D6"/>
    <w:rsid w:val="004E767B"/>
    <w:rsid w:val="004E793C"/>
    <w:rsid w:val="004F0AE9"/>
    <w:rsid w:val="004F0C5B"/>
    <w:rsid w:val="004F15FF"/>
    <w:rsid w:val="004F1647"/>
    <w:rsid w:val="004F1E11"/>
    <w:rsid w:val="004F2336"/>
    <w:rsid w:val="004F2816"/>
    <w:rsid w:val="004F2E7D"/>
    <w:rsid w:val="004F3178"/>
    <w:rsid w:val="004F3C95"/>
    <w:rsid w:val="004F4D1F"/>
    <w:rsid w:val="004F53D5"/>
    <w:rsid w:val="004F55AD"/>
    <w:rsid w:val="004F56AA"/>
    <w:rsid w:val="004F5BA0"/>
    <w:rsid w:val="004F5E5B"/>
    <w:rsid w:val="004F6173"/>
    <w:rsid w:val="004F6F9B"/>
    <w:rsid w:val="004F74EF"/>
    <w:rsid w:val="004F7823"/>
    <w:rsid w:val="00500479"/>
    <w:rsid w:val="0050063D"/>
    <w:rsid w:val="00500B1E"/>
    <w:rsid w:val="00501178"/>
    <w:rsid w:val="00501A5B"/>
    <w:rsid w:val="00501F33"/>
    <w:rsid w:val="00502098"/>
    <w:rsid w:val="0050257E"/>
    <w:rsid w:val="00503100"/>
    <w:rsid w:val="00504025"/>
    <w:rsid w:val="005043EC"/>
    <w:rsid w:val="00504737"/>
    <w:rsid w:val="0050487D"/>
    <w:rsid w:val="00505BDD"/>
    <w:rsid w:val="00506006"/>
    <w:rsid w:val="00506487"/>
    <w:rsid w:val="005067AF"/>
    <w:rsid w:val="00506F42"/>
    <w:rsid w:val="005073D9"/>
    <w:rsid w:val="00507731"/>
    <w:rsid w:val="0050795A"/>
    <w:rsid w:val="00507EDD"/>
    <w:rsid w:val="0051020E"/>
    <w:rsid w:val="005102ED"/>
    <w:rsid w:val="0051075A"/>
    <w:rsid w:val="00510B3C"/>
    <w:rsid w:val="00511144"/>
    <w:rsid w:val="00511386"/>
    <w:rsid w:val="0051157E"/>
    <w:rsid w:val="0051179F"/>
    <w:rsid w:val="00511832"/>
    <w:rsid w:val="0051236F"/>
    <w:rsid w:val="00512F4F"/>
    <w:rsid w:val="0051357F"/>
    <w:rsid w:val="00514841"/>
    <w:rsid w:val="005152FD"/>
    <w:rsid w:val="00515DCC"/>
    <w:rsid w:val="00515E15"/>
    <w:rsid w:val="00516127"/>
    <w:rsid w:val="00516416"/>
    <w:rsid w:val="005168C3"/>
    <w:rsid w:val="005169D5"/>
    <w:rsid w:val="00516FDC"/>
    <w:rsid w:val="00517610"/>
    <w:rsid w:val="0051786C"/>
    <w:rsid w:val="00517C5A"/>
    <w:rsid w:val="005202AA"/>
    <w:rsid w:val="0052132C"/>
    <w:rsid w:val="005218D3"/>
    <w:rsid w:val="00521BC6"/>
    <w:rsid w:val="00522007"/>
    <w:rsid w:val="005223DC"/>
    <w:rsid w:val="0052249F"/>
    <w:rsid w:val="00522BC6"/>
    <w:rsid w:val="005237C4"/>
    <w:rsid w:val="00524313"/>
    <w:rsid w:val="0052459B"/>
    <w:rsid w:val="0052463B"/>
    <w:rsid w:val="00524A37"/>
    <w:rsid w:val="00524FDF"/>
    <w:rsid w:val="0052548F"/>
    <w:rsid w:val="005255C6"/>
    <w:rsid w:val="0052588E"/>
    <w:rsid w:val="00525ABB"/>
    <w:rsid w:val="00525C17"/>
    <w:rsid w:val="00526258"/>
    <w:rsid w:val="00526600"/>
    <w:rsid w:val="005273B6"/>
    <w:rsid w:val="005276F6"/>
    <w:rsid w:val="00527839"/>
    <w:rsid w:val="00527B2B"/>
    <w:rsid w:val="005300BE"/>
    <w:rsid w:val="00530FB8"/>
    <w:rsid w:val="0053102C"/>
    <w:rsid w:val="00531310"/>
    <w:rsid w:val="00531BB3"/>
    <w:rsid w:val="00532009"/>
    <w:rsid w:val="00532114"/>
    <w:rsid w:val="00532509"/>
    <w:rsid w:val="00532727"/>
    <w:rsid w:val="005330B0"/>
    <w:rsid w:val="00533496"/>
    <w:rsid w:val="005334B5"/>
    <w:rsid w:val="00534342"/>
    <w:rsid w:val="00535370"/>
    <w:rsid w:val="00535F3A"/>
    <w:rsid w:val="00535FE4"/>
    <w:rsid w:val="00536FB3"/>
    <w:rsid w:val="0053708E"/>
    <w:rsid w:val="00537583"/>
    <w:rsid w:val="00537AC2"/>
    <w:rsid w:val="0054027C"/>
    <w:rsid w:val="005403B4"/>
    <w:rsid w:val="005411FC"/>
    <w:rsid w:val="0054185A"/>
    <w:rsid w:val="00541A9F"/>
    <w:rsid w:val="00542819"/>
    <w:rsid w:val="005428EA"/>
    <w:rsid w:val="00542E41"/>
    <w:rsid w:val="005439F5"/>
    <w:rsid w:val="005439FC"/>
    <w:rsid w:val="00543B81"/>
    <w:rsid w:val="005440CC"/>
    <w:rsid w:val="00544194"/>
    <w:rsid w:val="00544531"/>
    <w:rsid w:val="00544E1E"/>
    <w:rsid w:val="005454B1"/>
    <w:rsid w:val="0054579F"/>
    <w:rsid w:val="00545947"/>
    <w:rsid w:val="00545A03"/>
    <w:rsid w:val="00545B5D"/>
    <w:rsid w:val="00545F49"/>
    <w:rsid w:val="005461D1"/>
    <w:rsid w:val="005463F9"/>
    <w:rsid w:val="00546AC0"/>
    <w:rsid w:val="0054719D"/>
    <w:rsid w:val="00547434"/>
    <w:rsid w:val="005476ED"/>
    <w:rsid w:val="00550C7E"/>
    <w:rsid w:val="00550D10"/>
    <w:rsid w:val="00551BDA"/>
    <w:rsid w:val="00551DA2"/>
    <w:rsid w:val="00551E0F"/>
    <w:rsid w:val="00552446"/>
    <w:rsid w:val="00554830"/>
    <w:rsid w:val="00554A74"/>
    <w:rsid w:val="00554FB8"/>
    <w:rsid w:val="00555168"/>
    <w:rsid w:val="00555303"/>
    <w:rsid w:val="00555500"/>
    <w:rsid w:val="00555795"/>
    <w:rsid w:val="005557E2"/>
    <w:rsid w:val="00555C8E"/>
    <w:rsid w:val="00555CB6"/>
    <w:rsid w:val="00555F23"/>
    <w:rsid w:val="00555F80"/>
    <w:rsid w:val="005569ED"/>
    <w:rsid w:val="00556D5E"/>
    <w:rsid w:val="00557384"/>
    <w:rsid w:val="00557420"/>
    <w:rsid w:val="005576F1"/>
    <w:rsid w:val="005577BA"/>
    <w:rsid w:val="0056023C"/>
    <w:rsid w:val="00560730"/>
    <w:rsid w:val="00560786"/>
    <w:rsid w:val="0056118B"/>
    <w:rsid w:val="005611C4"/>
    <w:rsid w:val="00561AE4"/>
    <w:rsid w:val="00561DB5"/>
    <w:rsid w:val="005622CD"/>
    <w:rsid w:val="0056246C"/>
    <w:rsid w:val="00562666"/>
    <w:rsid w:val="00562B3E"/>
    <w:rsid w:val="0056347B"/>
    <w:rsid w:val="00563632"/>
    <w:rsid w:val="00563B95"/>
    <w:rsid w:val="005642DB"/>
    <w:rsid w:val="005644DC"/>
    <w:rsid w:val="005645AF"/>
    <w:rsid w:val="00564B47"/>
    <w:rsid w:val="00564FCE"/>
    <w:rsid w:val="00564FDB"/>
    <w:rsid w:val="0056528B"/>
    <w:rsid w:val="00565B1B"/>
    <w:rsid w:val="00565DB5"/>
    <w:rsid w:val="00565E6C"/>
    <w:rsid w:val="00566076"/>
    <w:rsid w:val="00566676"/>
    <w:rsid w:val="00566B50"/>
    <w:rsid w:val="00566BA5"/>
    <w:rsid w:val="00566E97"/>
    <w:rsid w:val="005671AA"/>
    <w:rsid w:val="00567237"/>
    <w:rsid w:val="00567389"/>
    <w:rsid w:val="00567BA2"/>
    <w:rsid w:val="00567E7B"/>
    <w:rsid w:val="00570B23"/>
    <w:rsid w:val="00570D19"/>
    <w:rsid w:val="00571644"/>
    <w:rsid w:val="00571A50"/>
    <w:rsid w:val="00571AE8"/>
    <w:rsid w:val="005727BB"/>
    <w:rsid w:val="005729F1"/>
    <w:rsid w:val="00572B10"/>
    <w:rsid w:val="00573E8E"/>
    <w:rsid w:val="005740CD"/>
    <w:rsid w:val="00575428"/>
    <w:rsid w:val="0057564C"/>
    <w:rsid w:val="005758D6"/>
    <w:rsid w:val="00575B82"/>
    <w:rsid w:val="00576375"/>
    <w:rsid w:val="00576863"/>
    <w:rsid w:val="00576D28"/>
    <w:rsid w:val="00576D63"/>
    <w:rsid w:val="00577042"/>
    <w:rsid w:val="0057721D"/>
    <w:rsid w:val="00577266"/>
    <w:rsid w:val="005779EB"/>
    <w:rsid w:val="00577B4B"/>
    <w:rsid w:val="00577BCB"/>
    <w:rsid w:val="00577ED9"/>
    <w:rsid w:val="00580082"/>
    <w:rsid w:val="0058024F"/>
    <w:rsid w:val="005807E2"/>
    <w:rsid w:val="00580C09"/>
    <w:rsid w:val="005816BD"/>
    <w:rsid w:val="005816F5"/>
    <w:rsid w:val="00581CD4"/>
    <w:rsid w:val="00581D7E"/>
    <w:rsid w:val="00582963"/>
    <w:rsid w:val="005829AF"/>
    <w:rsid w:val="00582A2D"/>
    <w:rsid w:val="005832C8"/>
    <w:rsid w:val="0058356F"/>
    <w:rsid w:val="005836AF"/>
    <w:rsid w:val="00583735"/>
    <w:rsid w:val="00584189"/>
    <w:rsid w:val="00584A56"/>
    <w:rsid w:val="00584ECD"/>
    <w:rsid w:val="00585252"/>
    <w:rsid w:val="005853E5"/>
    <w:rsid w:val="00585FE7"/>
    <w:rsid w:val="0058609B"/>
    <w:rsid w:val="0058622C"/>
    <w:rsid w:val="005869E4"/>
    <w:rsid w:val="00586CDC"/>
    <w:rsid w:val="00586D47"/>
    <w:rsid w:val="00586EC3"/>
    <w:rsid w:val="00587019"/>
    <w:rsid w:val="00587447"/>
    <w:rsid w:val="0059015F"/>
    <w:rsid w:val="00590C47"/>
    <w:rsid w:val="00591397"/>
    <w:rsid w:val="00591878"/>
    <w:rsid w:val="00591A29"/>
    <w:rsid w:val="00591E2D"/>
    <w:rsid w:val="00591F85"/>
    <w:rsid w:val="005925BB"/>
    <w:rsid w:val="00593342"/>
    <w:rsid w:val="00593364"/>
    <w:rsid w:val="00593AE3"/>
    <w:rsid w:val="00593AF8"/>
    <w:rsid w:val="005941B4"/>
    <w:rsid w:val="00594DAE"/>
    <w:rsid w:val="00594F43"/>
    <w:rsid w:val="00595237"/>
    <w:rsid w:val="005959FE"/>
    <w:rsid w:val="00595FD1"/>
    <w:rsid w:val="005964B1"/>
    <w:rsid w:val="00596764"/>
    <w:rsid w:val="00596C5A"/>
    <w:rsid w:val="00597C97"/>
    <w:rsid w:val="00597D45"/>
    <w:rsid w:val="00597E59"/>
    <w:rsid w:val="005A0389"/>
    <w:rsid w:val="005A0705"/>
    <w:rsid w:val="005A07EF"/>
    <w:rsid w:val="005A0C1F"/>
    <w:rsid w:val="005A1299"/>
    <w:rsid w:val="005A1368"/>
    <w:rsid w:val="005A1428"/>
    <w:rsid w:val="005A1890"/>
    <w:rsid w:val="005A1AF7"/>
    <w:rsid w:val="005A21D1"/>
    <w:rsid w:val="005A2477"/>
    <w:rsid w:val="005A29B6"/>
    <w:rsid w:val="005A2A93"/>
    <w:rsid w:val="005A38E4"/>
    <w:rsid w:val="005A3C5D"/>
    <w:rsid w:val="005A408F"/>
    <w:rsid w:val="005A4207"/>
    <w:rsid w:val="005A4620"/>
    <w:rsid w:val="005A4F31"/>
    <w:rsid w:val="005A579B"/>
    <w:rsid w:val="005A5DD7"/>
    <w:rsid w:val="005A6A21"/>
    <w:rsid w:val="005A6A98"/>
    <w:rsid w:val="005A6B47"/>
    <w:rsid w:val="005A6CA7"/>
    <w:rsid w:val="005A706C"/>
    <w:rsid w:val="005A7090"/>
    <w:rsid w:val="005A76AA"/>
    <w:rsid w:val="005B05B6"/>
    <w:rsid w:val="005B0B08"/>
    <w:rsid w:val="005B18ED"/>
    <w:rsid w:val="005B1966"/>
    <w:rsid w:val="005B199C"/>
    <w:rsid w:val="005B1D54"/>
    <w:rsid w:val="005B1E99"/>
    <w:rsid w:val="005B2374"/>
    <w:rsid w:val="005B2B39"/>
    <w:rsid w:val="005B3029"/>
    <w:rsid w:val="005B39CE"/>
    <w:rsid w:val="005B39E9"/>
    <w:rsid w:val="005B413B"/>
    <w:rsid w:val="005B413C"/>
    <w:rsid w:val="005B4247"/>
    <w:rsid w:val="005B4343"/>
    <w:rsid w:val="005B4796"/>
    <w:rsid w:val="005B4980"/>
    <w:rsid w:val="005B51C2"/>
    <w:rsid w:val="005B5570"/>
    <w:rsid w:val="005B7386"/>
    <w:rsid w:val="005B7495"/>
    <w:rsid w:val="005C13C5"/>
    <w:rsid w:val="005C1424"/>
    <w:rsid w:val="005C1847"/>
    <w:rsid w:val="005C1D66"/>
    <w:rsid w:val="005C203C"/>
    <w:rsid w:val="005C296E"/>
    <w:rsid w:val="005C2AAA"/>
    <w:rsid w:val="005C3BD3"/>
    <w:rsid w:val="005C3BF9"/>
    <w:rsid w:val="005C3D34"/>
    <w:rsid w:val="005C3E38"/>
    <w:rsid w:val="005C3E51"/>
    <w:rsid w:val="005C4974"/>
    <w:rsid w:val="005C51B7"/>
    <w:rsid w:val="005C5588"/>
    <w:rsid w:val="005C57C7"/>
    <w:rsid w:val="005C5A8C"/>
    <w:rsid w:val="005C5BB3"/>
    <w:rsid w:val="005C5ED9"/>
    <w:rsid w:val="005C68C8"/>
    <w:rsid w:val="005C6920"/>
    <w:rsid w:val="005C6AF6"/>
    <w:rsid w:val="005C7210"/>
    <w:rsid w:val="005C77B0"/>
    <w:rsid w:val="005C77C7"/>
    <w:rsid w:val="005C7AFE"/>
    <w:rsid w:val="005D0F7E"/>
    <w:rsid w:val="005D1B45"/>
    <w:rsid w:val="005D24F1"/>
    <w:rsid w:val="005D2FE4"/>
    <w:rsid w:val="005D40A4"/>
    <w:rsid w:val="005D5115"/>
    <w:rsid w:val="005D5D24"/>
    <w:rsid w:val="005D5EF9"/>
    <w:rsid w:val="005D60C6"/>
    <w:rsid w:val="005D6504"/>
    <w:rsid w:val="005D6859"/>
    <w:rsid w:val="005D6B5B"/>
    <w:rsid w:val="005D6DF1"/>
    <w:rsid w:val="005D6F0B"/>
    <w:rsid w:val="005D7A5F"/>
    <w:rsid w:val="005E022E"/>
    <w:rsid w:val="005E0AE1"/>
    <w:rsid w:val="005E1661"/>
    <w:rsid w:val="005E16CF"/>
    <w:rsid w:val="005E16FD"/>
    <w:rsid w:val="005E1728"/>
    <w:rsid w:val="005E1E45"/>
    <w:rsid w:val="005E2477"/>
    <w:rsid w:val="005E28A7"/>
    <w:rsid w:val="005E292D"/>
    <w:rsid w:val="005E2E5C"/>
    <w:rsid w:val="005E3916"/>
    <w:rsid w:val="005E3C7B"/>
    <w:rsid w:val="005E3DFA"/>
    <w:rsid w:val="005E3E31"/>
    <w:rsid w:val="005E410B"/>
    <w:rsid w:val="005E44EF"/>
    <w:rsid w:val="005E523F"/>
    <w:rsid w:val="005E5302"/>
    <w:rsid w:val="005E5BA7"/>
    <w:rsid w:val="005E66ED"/>
    <w:rsid w:val="005E6DC5"/>
    <w:rsid w:val="005F08B8"/>
    <w:rsid w:val="005F0DD5"/>
    <w:rsid w:val="005F1BE8"/>
    <w:rsid w:val="005F1D96"/>
    <w:rsid w:val="005F1FE2"/>
    <w:rsid w:val="005F22A9"/>
    <w:rsid w:val="005F2496"/>
    <w:rsid w:val="005F272D"/>
    <w:rsid w:val="005F286D"/>
    <w:rsid w:val="005F2B40"/>
    <w:rsid w:val="005F2F68"/>
    <w:rsid w:val="005F3131"/>
    <w:rsid w:val="005F3E98"/>
    <w:rsid w:val="005F41EA"/>
    <w:rsid w:val="005F4CAC"/>
    <w:rsid w:val="005F5DF7"/>
    <w:rsid w:val="005F656E"/>
    <w:rsid w:val="005F6638"/>
    <w:rsid w:val="005F7C64"/>
    <w:rsid w:val="005F7EF5"/>
    <w:rsid w:val="00600102"/>
    <w:rsid w:val="006007EE"/>
    <w:rsid w:val="00600996"/>
    <w:rsid w:val="0060134A"/>
    <w:rsid w:val="006014D8"/>
    <w:rsid w:val="00601516"/>
    <w:rsid w:val="00601C4F"/>
    <w:rsid w:val="00601C57"/>
    <w:rsid w:val="0060248D"/>
    <w:rsid w:val="00602D4E"/>
    <w:rsid w:val="00603A07"/>
    <w:rsid w:val="00603DFF"/>
    <w:rsid w:val="006041B1"/>
    <w:rsid w:val="0060422B"/>
    <w:rsid w:val="00604577"/>
    <w:rsid w:val="00604823"/>
    <w:rsid w:val="006052FD"/>
    <w:rsid w:val="00605914"/>
    <w:rsid w:val="00605CAA"/>
    <w:rsid w:val="006061EE"/>
    <w:rsid w:val="006062CC"/>
    <w:rsid w:val="0060633F"/>
    <w:rsid w:val="006065A8"/>
    <w:rsid w:val="006065FD"/>
    <w:rsid w:val="00606834"/>
    <w:rsid w:val="00606B2C"/>
    <w:rsid w:val="00606E05"/>
    <w:rsid w:val="00610068"/>
    <w:rsid w:val="0061159C"/>
    <w:rsid w:val="00611671"/>
    <w:rsid w:val="006117BD"/>
    <w:rsid w:val="00611B29"/>
    <w:rsid w:val="00611B30"/>
    <w:rsid w:val="00611CCA"/>
    <w:rsid w:val="00611FBD"/>
    <w:rsid w:val="00612075"/>
    <w:rsid w:val="00612349"/>
    <w:rsid w:val="0061254D"/>
    <w:rsid w:val="0061256D"/>
    <w:rsid w:val="006127F2"/>
    <w:rsid w:val="00612A73"/>
    <w:rsid w:val="0061311F"/>
    <w:rsid w:val="0061333F"/>
    <w:rsid w:val="006133F4"/>
    <w:rsid w:val="00613647"/>
    <w:rsid w:val="006136C7"/>
    <w:rsid w:val="00613857"/>
    <w:rsid w:val="00613AF7"/>
    <w:rsid w:val="0061427A"/>
    <w:rsid w:val="00614454"/>
    <w:rsid w:val="006146A3"/>
    <w:rsid w:val="00614ABD"/>
    <w:rsid w:val="00615347"/>
    <w:rsid w:val="006158C7"/>
    <w:rsid w:val="00616313"/>
    <w:rsid w:val="0061683C"/>
    <w:rsid w:val="00616A82"/>
    <w:rsid w:val="00616CAB"/>
    <w:rsid w:val="00616D03"/>
    <w:rsid w:val="00616DE2"/>
    <w:rsid w:val="006174A3"/>
    <w:rsid w:val="006204E3"/>
    <w:rsid w:val="0062053E"/>
    <w:rsid w:val="00620A37"/>
    <w:rsid w:val="00620A85"/>
    <w:rsid w:val="00621033"/>
    <w:rsid w:val="0062134A"/>
    <w:rsid w:val="006229C7"/>
    <w:rsid w:val="00622AE5"/>
    <w:rsid w:val="00622C35"/>
    <w:rsid w:val="00623392"/>
    <w:rsid w:val="0062381C"/>
    <w:rsid w:val="00623919"/>
    <w:rsid w:val="00623B62"/>
    <w:rsid w:val="00623F9D"/>
    <w:rsid w:val="00623FB9"/>
    <w:rsid w:val="0062409D"/>
    <w:rsid w:val="00624535"/>
    <w:rsid w:val="00624DD7"/>
    <w:rsid w:val="00625436"/>
    <w:rsid w:val="00625A5C"/>
    <w:rsid w:val="00625B34"/>
    <w:rsid w:val="00625D03"/>
    <w:rsid w:val="0062636C"/>
    <w:rsid w:val="006273C3"/>
    <w:rsid w:val="006277A4"/>
    <w:rsid w:val="0062798F"/>
    <w:rsid w:val="00627B7C"/>
    <w:rsid w:val="00627CCC"/>
    <w:rsid w:val="00627D7F"/>
    <w:rsid w:val="00627EA8"/>
    <w:rsid w:val="006300EB"/>
    <w:rsid w:val="00630363"/>
    <w:rsid w:val="00630683"/>
    <w:rsid w:val="006307FE"/>
    <w:rsid w:val="00630949"/>
    <w:rsid w:val="00630A96"/>
    <w:rsid w:val="00630EED"/>
    <w:rsid w:val="00630F10"/>
    <w:rsid w:val="00631DD7"/>
    <w:rsid w:val="00632BBD"/>
    <w:rsid w:val="0063356B"/>
    <w:rsid w:val="00633B28"/>
    <w:rsid w:val="0063407A"/>
    <w:rsid w:val="0063446E"/>
    <w:rsid w:val="00634D4C"/>
    <w:rsid w:val="00635AAB"/>
    <w:rsid w:val="00635B48"/>
    <w:rsid w:val="00635F8D"/>
    <w:rsid w:val="00636389"/>
    <w:rsid w:val="006363B2"/>
    <w:rsid w:val="00636791"/>
    <w:rsid w:val="006370BC"/>
    <w:rsid w:val="00637402"/>
    <w:rsid w:val="00637664"/>
    <w:rsid w:val="006404D9"/>
    <w:rsid w:val="00640A33"/>
    <w:rsid w:val="00641BAB"/>
    <w:rsid w:val="00641F3C"/>
    <w:rsid w:val="0064215B"/>
    <w:rsid w:val="006425DE"/>
    <w:rsid w:val="0064295E"/>
    <w:rsid w:val="00642F0B"/>
    <w:rsid w:val="00642F95"/>
    <w:rsid w:val="006431FF"/>
    <w:rsid w:val="006437D8"/>
    <w:rsid w:val="00643A11"/>
    <w:rsid w:val="006454E6"/>
    <w:rsid w:val="00645648"/>
    <w:rsid w:val="00645D7D"/>
    <w:rsid w:val="00645DCD"/>
    <w:rsid w:val="00646739"/>
    <w:rsid w:val="00646880"/>
    <w:rsid w:val="00646D02"/>
    <w:rsid w:val="00646E64"/>
    <w:rsid w:val="00646F84"/>
    <w:rsid w:val="00647459"/>
    <w:rsid w:val="00647672"/>
    <w:rsid w:val="00647839"/>
    <w:rsid w:val="00647C1B"/>
    <w:rsid w:val="00650212"/>
    <w:rsid w:val="006503BB"/>
    <w:rsid w:val="0065055D"/>
    <w:rsid w:val="00650810"/>
    <w:rsid w:val="00650953"/>
    <w:rsid w:val="00651397"/>
    <w:rsid w:val="00651493"/>
    <w:rsid w:val="00651E48"/>
    <w:rsid w:val="0065220F"/>
    <w:rsid w:val="0065343F"/>
    <w:rsid w:val="0065407B"/>
    <w:rsid w:val="0065438D"/>
    <w:rsid w:val="00654394"/>
    <w:rsid w:val="00654A31"/>
    <w:rsid w:val="00654A65"/>
    <w:rsid w:val="00654D70"/>
    <w:rsid w:val="00654DEA"/>
    <w:rsid w:val="006557F9"/>
    <w:rsid w:val="00655B5D"/>
    <w:rsid w:val="00655B83"/>
    <w:rsid w:val="00655F9F"/>
    <w:rsid w:val="00656001"/>
    <w:rsid w:val="006566C2"/>
    <w:rsid w:val="0065678B"/>
    <w:rsid w:val="00656F79"/>
    <w:rsid w:val="006570FA"/>
    <w:rsid w:val="0065716D"/>
    <w:rsid w:val="0065776F"/>
    <w:rsid w:val="006577C4"/>
    <w:rsid w:val="00660490"/>
    <w:rsid w:val="00660CFA"/>
    <w:rsid w:val="00660FA0"/>
    <w:rsid w:val="00661105"/>
    <w:rsid w:val="00661350"/>
    <w:rsid w:val="00661359"/>
    <w:rsid w:val="00661ACB"/>
    <w:rsid w:val="0066315F"/>
    <w:rsid w:val="00663167"/>
    <w:rsid w:val="00663194"/>
    <w:rsid w:val="0066347B"/>
    <w:rsid w:val="006637A9"/>
    <w:rsid w:val="006638AB"/>
    <w:rsid w:val="0066397F"/>
    <w:rsid w:val="006646FF"/>
    <w:rsid w:val="00664724"/>
    <w:rsid w:val="006648E3"/>
    <w:rsid w:val="0066580C"/>
    <w:rsid w:val="006658BD"/>
    <w:rsid w:val="00665CF9"/>
    <w:rsid w:val="00666332"/>
    <w:rsid w:val="0066777F"/>
    <w:rsid w:val="006677CD"/>
    <w:rsid w:val="00667ECB"/>
    <w:rsid w:val="00670973"/>
    <w:rsid w:val="00670E9E"/>
    <w:rsid w:val="006710A9"/>
    <w:rsid w:val="006713BC"/>
    <w:rsid w:val="00671402"/>
    <w:rsid w:val="0067155E"/>
    <w:rsid w:val="00671ED4"/>
    <w:rsid w:val="00672074"/>
    <w:rsid w:val="00672186"/>
    <w:rsid w:val="00672C86"/>
    <w:rsid w:val="00672EBE"/>
    <w:rsid w:val="0067310A"/>
    <w:rsid w:val="00674FD1"/>
    <w:rsid w:val="006751B5"/>
    <w:rsid w:val="00675904"/>
    <w:rsid w:val="006760DC"/>
    <w:rsid w:val="006763C4"/>
    <w:rsid w:val="00676680"/>
    <w:rsid w:val="00676A42"/>
    <w:rsid w:val="00676D46"/>
    <w:rsid w:val="006770FC"/>
    <w:rsid w:val="00677A2D"/>
    <w:rsid w:val="00677D72"/>
    <w:rsid w:val="0068084F"/>
    <w:rsid w:val="00680AA6"/>
    <w:rsid w:val="00680C13"/>
    <w:rsid w:val="006811D7"/>
    <w:rsid w:val="0068163C"/>
    <w:rsid w:val="00681F03"/>
    <w:rsid w:val="00683369"/>
    <w:rsid w:val="00683577"/>
    <w:rsid w:val="006835D5"/>
    <w:rsid w:val="00683F3A"/>
    <w:rsid w:val="006842DE"/>
    <w:rsid w:val="00684698"/>
    <w:rsid w:val="006848B6"/>
    <w:rsid w:val="00684AFD"/>
    <w:rsid w:val="00684F0E"/>
    <w:rsid w:val="006852F9"/>
    <w:rsid w:val="00685754"/>
    <w:rsid w:val="00685B77"/>
    <w:rsid w:val="00685C24"/>
    <w:rsid w:val="00686788"/>
    <w:rsid w:val="00686BB2"/>
    <w:rsid w:val="00686E04"/>
    <w:rsid w:val="006870CC"/>
    <w:rsid w:val="00687B5A"/>
    <w:rsid w:val="00690A8E"/>
    <w:rsid w:val="006912AF"/>
    <w:rsid w:val="00691B38"/>
    <w:rsid w:val="00692674"/>
    <w:rsid w:val="00693113"/>
    <w:rsid w:val="0069343F"/>
    <w:rsid w:val="00693495"/>
    <w:rsid w:val="0069396A"/>
    <w:rsid w:val="00694034"/>
    <w:rsid w:val="006940E8"/>
    <w:rsid w:val="0069424E"/>
    <w:rsid w:val="006942C2"/>
    <w:rsid w:val="00694322"/>
    <w:rsid w:val="00694823"/>
    <w:rsid w:val="00694B19"/>
    <w:rsid w:val="00695142"/>
    <w:rsid w:val="006958D7"/>
    <w:rsid w:val="00696396"/>
    <w:rsid w:val="00696738"/>
    <w:rsid w:val="0069693D"/>
    <w:rsid w:val="00696C6F"/>
    <w:rsid w:val="006976AA"/>
    <w:rsid w:val="006976AB"/>
    <w:rsid w:val="006A025A"/>
    <w:rsid w:val="006A09E0"/>
    <w:rsid w:val="006A0DB7"/>
    <w:rsid w:val="006A0FAE"/>
    <w:rsid w:val="006A13F9"/>
    <w:rsid w:val="006A1503"/>
    <w:rsid w:val="006A26DE"/>
    <w:rsid w:val="006A29A0"/>
    <w:rsid w:val="006A2C88"/>
    <w:rsid w:val="006A2F5F"/>
    <w:rsid w:val="006A2F64"/>
    <w:rsid w:val="006A3CB2"/>
    <w:rsid w:val="006A3DB9"/>
    <w:rsid w:val="006A3E21"/>
    <w:rsid w:val="006A40BF"/>
    <w:rsid w:val="006A4BE1"/>
    <w:rsid w:val="006A4FD9"/>
    <w:rsid w:val="006A53FF"/>
    <w:rsid w:val="006A5D9F"/>
    <w:rsid w:val="006A75FC"/>
    <w:rsid w:val="006B04ED"/>
    <w:rsid w:val="006B059E"/>
    <w:rsid w:val="006B0EF3"/>
    <w:rsid w:val="006B0F62"/>
    <w:rsid w:val="006B1AE0"/>
    <w:rsid w:val="006B2187"/>
    <w:rsid w:val="006B2973"/>
    <w:rsid w:val="006B2A18"/>
    <w:rsid w:val="006B3744"/>
    <w:rsid w:val="006B3943"/>
    <w:rsid w:val="006B4200"/>
    <w:rsid w:val="006B480D"/>
    <w:rsid w:val="006B48B1"/>
    <w:rsid w:val="006B4E3C"/>
    <w:rsid w:val="006B4EE0"/>
    <w:rsid w:val="006B5205"/>
    <w:rsid w:val="006B567F"/>
    <w:rsid w:val="006B5DD3"/>
    <w:rsid w:val="006B5FF5"/>
    <w:rsid w:val="006B6148"/>
    <w:rsid w:val="006B62B0"/>
    <w:rsid w:val="006B66B5"/>
    <w:rsid w:val="006B6E14"/>
    <w:rsid w:val="006B708F"/>
    <w:rsid w:val="006C0A7E"/>
    <w:rsid w:val="006C1445"/>
    <w:rsid w:val="006C1551"/>
    <w:rsid w:val="006C2377"/>
    <w:rsid w:val="006C260A"/>
    <w:rsid w:val="006C2C98"/>
    <w:rsid w:val="006C37CE"/>
    <w:rsid w:val="006C4681"/>
    <w:rsid w:val="006C4A8C"/>
    <w:rsid w:val="006C4BB6"/>
    <w:rsid w:val="006C4C1C"/>
    <w:rsid w:val="006C4DC7"/>
    <w:rsid w:val="006C4FC8"/>
    <w:rsid w:val="006C505F"/>
    <w:rsid w:val="006C511A"/>
    <w:rsid w:val="006C5611"/>
    <w:rsid w:val="006C58D2"/>
    <w:rsid w:val="006C5916"/>
    <w:rsid w:val="006C5CA1"/>
    <w:rsid w:val="006C5EA6"/>
    <w:rsid w:val="006C60CB"/>
    <w:rsid w:val="006C68E5"/>
    <w:rsid w:val="006C7C57"/>
    <w:rsid w:val="006C7C84"/>
    <w:rsid w:val="006C7ECB"/>
    <w:rsid w:val="006D0091"/>
    <w:rsid w:val="006D04D8"/>
    <w:rsid w:val="006D0C9F"/>
    <w:rsid w:val="006D15C5"/>
    <w:rsid w:val="006D17A0"/>
    <w:rsid w:val="006D1B2B"/>
    <w:rsid w:val="006D1E4C"/>
    <w:rsid w:val="006D2443"/>
    <w:rsid w:val="006D26A0"/>
    <w:rsid w:val="006D2FDF"/>
    <w:rsid w:val="006D3096"/>
    <w:rsid w:val="006D38D6"/>
    <w:rsid w:val="006D3D51"/>
    <w:rsid w:val="006D3E4F"/>
    <w:rsid w:val="006D4C20"/>
    <w:rsid w:val="006D5290"/>
    <w:rsid w:val="006D5356"/>
    <w:rsid w:val="006D560E"/>
    <w:rsid w:val="006D6145"/>
    <w:rsid w:val="006D6669"/>
    <w:rsid w:val="006D6777"/>
    <w:rsid w:val="006D68B9"/>
    <w:rsid w:val="006D70DB"/>
    <w:rsid w:val="006D719B"/>
    <w:rsid w:val="006D7E01"/>
    <w:rsid w:val="006E0392"/>
    <w:rsid w:val="006E0695"/>
    <w:rsid w:val="006E075A"/>
    <w:rsid w:val="006E10D1"/>
    <w:rsid w:val="006E13DA"/>
    <w:rsid w:val="006E1424"/>
    <w:rsid w:val="006E143E"/>
    <w:rsid w:val="006E1FB4"/>
    <w:rsid w:val="006E22C7"/>
    <w:rsid w:val="006E281E"/>
    <w:rsid w:val="006E2B0A"/>
    <w:rsid w:val="006E2CB3"/>
    <w:rsid w:val="006E3F30"/>
    <w:rsid w:val="006E48A4"/>
    <w:rsid w:val="006E497E"/>
    <w:rsid w:val="006E4C8D"/>
    <w:rsid w:val="006E4C90"/>
    <w:rsid w:val="006E51C4"/>
    <w:rsid w:val="006E522E"/>
    <w:rsid w:val="006E5885"/>
    <w:rsid w:val="006E5CA0"/>
    <w:rsid w:val="006E629E"/>
    <w:rsid w:val="006E6690"/>
    <w:rsid w:val="006E6BC8"/>
    <w:rsid w:val="006E6E7D"/>
    <w:rsid w:val="006E7B62"/>
    <w:rsid w:val="006F0063"/>
    <w:rsid w:val="006F0C7B"/>
    <w:rsid w:val="006F1185"/>
    <w:rsid w:val="006F128A"/>
    <w:rsid w:val="006F14CD"/>
    <w:rsid w:val="006F16B3"/>
    <w:rsid w:val="006F2412"/>
    <w:rsid w:val="006F2B7E"/>
    <w:rsid w:val="006F2C46"/>
    <w:rsid w:val="006F2CDA"/>
    <w:rsid w:val="006F2EFD"/>
    <w:rsid w:val="006F331D"/>
    <w:rsid w:val="006F3537"/>
    <w:rsid w:val="006F3842"/>
    <w:rsid w:val="006F39C4"/>
    <w:rsid w:val="006F3F4D"/>
    <w:rsid w:val="006F415E"/>
    <w:rsid w:val="006F482D"/>
    <w:rsid w:val="006F4F7A"/>
    <w:rsid w:val="006F5342"/>
    <w:rsid w:val="006F599F"/>
    <w:rsid w:val="006F5B83"/>
    <w:rsid w:val="006F5E08"/>
    <w:rsid w:val="006F6457"/>
    <w:rsid w:val="006F6A25"/>
    <w:rsid w:val="006F6EC4"/>
    <w:rsid w:val="006F71B8"/>
    <w:rsid w:val="006F75F4"/>
    <w:rsid w:val="006F7683"/>
    <w:rsid w:val="006F77B9"/>
    <w:rsid w:val="006F781D"/>
    <w:rsid w:val="006F7A21"/>
    <w:rsid w:val="00700C18"/>
    <w:rsid w:val="007011B9"/>
    <w:rsid w:val="00701C27"/>
    <w:rsid w:val="0070203B"/>
    <w:rsid w:val="00702103"/>
    <w:rsid w:val="007025C4"/>
    <w:rsid w:val="007026DD"/>
    <w:rsid w:val="00702969"/>
    <w:rsid w:val="00702EE7"/>
    <w:rsid w:val="0070332E"/>
    <w:rsid w:val="00705A9F"/>
    <w:rsid w:val="00705AC4"/>
    <w:rsid w:val="00706044"/>
    <w:rsid w:val="0070668D"/>
    <w:rsid w:val="007066DF"/>
    <w:rsid w:val="00706F59"/>
    <w:rsid w:val="0070734D"/>
    <w:rsid w:val="00707823"/>
    <w:rsid w:val="00707852"/>
    <w:rsid w:val="007103E4"/>
    <w:rsid w:val="00710487"/>
    <w:rsid w:val="0071121F"/>
    <w:rsid w:val="00711380"/>
    <w:rsid w:val="0071190B"/>
    <w:rsid w:val="00711D44"/>
    <w:rsid w:val="007125D1"/>
    <w:rsid w:val="0071285C"/>
    <w:rsid w:val="00712A9F"/>
    <w:rsid w:val="00712BBD"/>
    <w:rsid w:val="00713572"/>
    <w:rsid w:val="007145DB"/>
    <w:rsid w:val="007145F4"/>
    <w:rsid w:val="00714954"/>
    <w:rsid w:val="00714E5A"/>
    <w:rsid w:val="00715CA9"/>
    <w:rsid w:val="00716A35"/>
    <w:rsid w:val="00716F3D"/>
    <w:rsid w:val="0071733A"/>
    <w:rsid w:val="0071789F"/>
    <w:rsid w:val="00717B33"/>
    <w:rsid w:val="00717B50"/>
    <w:rsid w:val="007206C7"/>
    <w:rsid w:val="00720DC4"/>
    <w:rsid w:val="00720DF3"/>
    <w:rsid w:val="00720F13"/>
    <w:rsid w:val="00722E4C"/>
    <w:rsid w:val="007237F0"/>
    <w:rsid w:val="00723965"/>
    <w:rsid w:val="007240A6"/>
    <w:rsid w:val="00725630"/>
    <w:rsid w:val="00725814"/>
    <w:rsid w:val="00725AAA"/>
    <w:rsid w:val="0072603C"/>
    <w:rsid w:val="00726231"/>
    <w:rsid w:val="007262A1"/>
    <w:rsid w:val="0072651A"/>
    <w:rsid w:val="0072657A"/>
    <w:rsid w:val="007265AC"/>
    <w:rsid w:val="007265E2"/>
    <w:rsid w:val="0072752E"/>
    <w:rsid w:val="007275CE"/>
    <w:rsid w:val="00727C02"/>
    <w:rsid w:val="00727DF3"/>
    <w:rsid w:val="007313E8"/>
    <w:rsid w:val="00731CC4"/>
    <w:rsid w:val="00731EA4"/>
    <w:rsid w:val="00733BF7"/>
    <w:rsid w:val="00733D42"/>
    <w:rsid w:val="00734FBA"/>
    <w:rsid w:val="007358C0"/>
    <w:rsid w:val="00736304"/>
    <w:rsid w:val="007366B7"/>
    <w:rsid w:val="007369C6"/>
    <w:rsid w:val="00736A61"/>
    <w:rsid w:val="00736E59"/>
    <w:rsid w:val="0073760F"/>
    <w:rsid w:val="007400EB"/>
    <w:rsid w:val="00741850"/>
    <w:rsid w:val="00741A73"/>
    <w:rsid w:val="007421C7"/>
    <w:rsid w:val="00742456"/>
    <w:rsid w:val="00743024"/>
    <w:rsid w:val="00743050"/>
    <w:rsid w:val="007432E3"/>
    <w:rsid w:val="007438B3"/>
    <w:rsid w:val="00743D42"/>
    <w:rsid w:val="00744279"/>
    <w:rsid w:val="007442E9"/>
    <w:rsid w:val="00744BDB"/>
    <w:rsid w:val="0074526A"/>
    <w:rsid w:val="0074535C"/>
    <w:rsid w:val="0074563C"/>
    <w:rsid w:val="00745946"/>
    <w:rsid w:val="00745B84"/>
    <w:rsid w:val="00746089"/>
    <w:rsid w:val="0074665A"/>
    <w:rsid w:val="00746756"/>
    <w:rsid w:val="00746C56"/>
    <w:rsid w:val="00746F06"/>
    <w:rsid w:val="0074704F"/>
    <w:rsid w:val="007506AA"/>
    <w:rsid w:val="00750B37"/>
    <w:rsid w:val="00750E96"/>
    <w:rsid w:val="0075111C"/>
    <w:rsid w:val="00751277"/>
    <w:rsid w:val="00751BB6"/>
    <w:rsid w:val="00751D39"/>
    <w:rsid w:val="00751EE9"/>
    <w:rsid w:val="007523AC"/>
    <w:rsid w:val="00752576"/>
    <w:rsid w:val="0075298B"/>
    <w:rsid w:val="007531A1"/>
    <w:rsid w:val="00753284"/>
    <w:rsid w:val="00753404"/>
    <w:rsid w:val="00753464"/>
    <w:rsid w:val="007537B6"/>
    <w:rsid w:val="0075383C"/>
    <w:rsid w:val="00753BF5"/>
    <w:rsid w:val="0075417B"/>
    <w:rsid w:val="007543AE"/>
    <w:rsid w:val="007543B6"/>
    <w:rsid w:val="007544E1"/>
    <w:rsid w:val="0075474C"/>
    <w:rsid w:val="00754757"/>
    <w:rsid w:val="00754BED"/>
    <w:rsid w:val="007552EC"/>
    <w:rsid w:val="0075553A"/>
    <w:rsid w:val="007555BA"/>
    <w:rsid w:val="007556F1"/>
    <w:rsid w:val="00755706"/>
    <w:rsid w:val="007557BE"/>
    <w:rsid w:val="00755E82"/>
    <w:rsid w:val="00756204"/>
    <w:rsid w:val="007564D8"/>
    <w:rsid w:val="007568AA"/>
    <w:rsid w:val="00756EAC"/>
    <w:rsid w:val="007570CE"/>
    <w:rsid w:val="007572BE"/>
    <w:rsid w:val="00757375"/>
    <w:rsid w:val="007573D5"/>
    <w:rsid w:val="00760031"/>
    <w:rsid w:val="007608A1"/>
    <w:rsid w:val="00761D21"/>
    <w:rsid w:val="00762563"/>
    <w:rsid w:val="0076317E"/>
    <w:rsid w:val="00763F24"/>
    <w:rsid w:val="00764146"/>
    <w:rsid w:val="00764D26"/>
    <w:rsid w:val="00765336"/>
    <w:rsid w:val="00765498"/>
    <w:rsid w:val="00766091"/>
    <w:rsid w:val="00766350"/>
    <w:rsid w:val="007663B7"/>
    <w:rsid w:val="00766D15"/>
    <w:rsid w:val="00766E2B"/>
    <w:rsid w:val="00767342"/>
    <w:rsid w:val="0076783C"/>
    <w:rsid w:val="0076798A"/>
    <w:rsid w:val="00767B19"/>
    <w:rsid w:val="00767B3D"/>
    <w:rsid w:val="00767C3C"/>
    <w:rsid w:val="00767C6D"/>
    <w:rsid w:val="00767FCE"/>
    <w:rsid w:val="0077041C"/>
    <w:rsid w:val="00770456"/>
    <w:rsid w:val="007706A4"/>
    <w:rsid w:val="00770844"/>
    <w:rsid w:val="00770C6A"/>
    <w:rsid w:val="00770D73"/>
    <w:rsid w:val="00770F91"/>
    <w:rsid w:val="00771977"/>
    <w:rsid w:val="00772EA5"/>
    <w:rsid w:val="0077368F"/>
    <w:rsid w:val="00773D84"/>
    <w:rsid w:val="00774100"/>
    <w:rsid w:val="00774583"/>
    <w:rsid w:val="007749AF"/>
    <w:rsid w:val="00774BFA"/>
    <w:rsid w:val="00774EE3"/>
    <w:rsid w:val="007750D4"/>
    <w:rsid w:val="00775ACD"/>
    <w:rsid w:val="007761ED"/>
    <w:rsid w:val="00776940"/>
    <w:rsid w:val="00776D00"/>
    <w:rsid w:val="00776DB0"/>
    <w:rsid w:val="0077707D"/>
    <w:rsid w:val="00777258"/>
    <w:rsid w:val="0077791F"/>
    <w:rsid w:val="00777D53"/>
    <w:rsid w:val="00777DCC"/>
    <w:rsid w:val="00777F94"/>
    <w:rsid w:val="00780174"/>
    <w:rsid w:val="00780653"/>
    <w:rsid w:val="00780788"/>
    <w:rsid w:val="0078081B"/>
    <w:rsid w:val="007808CB"/>
    <w:rsid w:val="00780BC2"/>
    <w:rsid w:val="00780ECF"/>
    <w:rsid w:val="00781ACF"/>
    <w:rsid w:val="0078242B"/>
    <w:rsid w:val="00782BA8"/>
    <w:rsid w:val="00782E77"/>
    <w:rsid w:val="007831FE"/>
    <w:rsid w:val="007838DD"/>
    <w:rsid w:val="00783BAB"/>
    <w:rsid w:val="0078471E"/>
    <w:rsid w:val="00784D35"/>
    <w:rsid w:val="007850EC"/>
    <w:rsid w:val="00785869"/>
    <w:rsid w:val="00785905"/>
    <w:rsid w:val="00785F3C"/>
    <w:rsid w:val="00786644"/>
    <w:rsid w:val="007867C4"/>
    <w:rsid w:val="00786D30"/>
    <w:rsid w:val="00786D59"/>
    <w:rsid w:val="007908E9"/>
    <w:rsid w:val="00790AFB"/>
    <w:rsid w:val="00790C12"/>
    <w:rsid w:val="00790C76"/>
    <w:rsid w:val="00791D88"/>
    <w:rsid w:val="007922B2"/>
    <w:rsid w:val="007926B6"/>
    <w:rsid w:val="007927F9"/>
    <w:rsid w:val="00792953"/>
    <w:rsid w:val="00792BB6"/>
    <w:rsid w:val="0079342B"/>
    <w:rsid w:val="007935D9"/>
    <w:rsid w:val="00793D3E"/>
    <w:rsid w:val="00793D60"/>
    <w:rsid w:val="00793E85"/>
    <w:rsid w:val="00794423"/>
    <w:rsid w:val="00794B12"/>
    <w:rsid w:val="007954A8"/>
    <w:rsid w:val="0079560B"/>
    <w:rsid w:val="00795F4A"/>
    <w:rsid w:val="00796620"/>
    <w:rsid w:val="0079674A"/>
    <w:rsid w:val="00796C59"/>
    <w:rsid w:val="00796D26"/>
    <w:rsid w:val="00797B1B"/>
    <w:rsid w:val="00797FF1"/>
    <w:rsid w:val="007A0605"/>
    <w:rsid w:val="007A0B91"/>
    <w:rsid w:val="007A0C58"/>
    <w:rsid w:val="007A1063"/>
    <w:rsid w:val="007A1393"/>
    <w:rsid w:val="007A1508"/>
    <w:rsid w:val="007A15E4"/>
    <w:rsid w:val="007A166D"/>
    <w:rsid w:val="007A19A9"/>
    <w:rsid w:val="007A1EE1"/>
    <w:rsid w:val="007A289B"/>
    <w:rsid w:val="007A323C"/>
    <w:rsid w:val="007A37F6"/>
    <w:rsid w:val="007A3921"/>
    <w:rsid w:val="007A3931"/>
    <w:rsid w:val="007A3AA8"/>
    <w:rsid w:val="007A3F19"/>
    <w:rsid w:val="007A3F4E"/>
    <w:rsid w:val="007A3FE5"/>
    <w:rsid w:val="007A40FB"/>
    <w:rsid w:val="007A449F"/>
    <w:rsid w:val="007A501D"/>
    <w:rsid w:val="007A531C"/>
    <w:rsid w:val="007A5D08"/>
    <w:rsid w:val="007A5E84"/>
    <w:rsid w:val="007A6122"/>
    <w:rsid w:val="007A654F"/>
    <w:rsid w:val="007A6605"/>
    <w:rsid w:val="007A6DBE"/>
    <w:rsid w:val="007A734E"/>
    <w:rsid w:val="007A73EA"/>
    <w:rsid w:val="007A78DD"/>
    <w:rsid w:val="007A7ACA"/>
    <w:rsid w:val="007A7CDF"/>
    <w:rsid w:val="007A7F86"/>
    <w:rsid w:val="007B04FA"/>
    <w:rsid w:val="007B05F5"/>
    <w:rsid w:val="007B0A9B"/>
    <w:rsid w:val="007B0F3D"/>
    <w:rsid w:val="007B1774"/>
    <w:rsid w:val="007B1B44"/>
    <w:rsid w:val="007B2122"/>
    <w:rsid w:val="007B2189"/>
    <w:rsid w:val="007B24BD"/>
    <w:rsid w:val="007B253B"/>
    <w:rsid w:val="007B2D31"/>
    <w:rsid w:val="007B3F8C"/>
    <w:rsid w:val="007B40F6"/>
    <w:rsid w:val="007B4237"/>
    <w:rsid w:val="007B4FAE"/>
    <w:rsid w:val="007B4FD2"/>
    <w:rsid w:val="007B58A6"/>
    <w:rsid w:val="007B5B60"/>
    <w:rsid w:val="007B729E"/>
    <w:rsid w:val="007B73A4"/>
    <w:rsid w:val="007B767D"/>
    <w:rsid w:val="007B7D9D"/>
    <w:rsid w:val="007C078A"/>
    <w:rsid w:val="007C0921"/>
    <w:rsid w:val="007C0E46"/>
    <w:rsid w:val="007C0F7B"/>
    <w:rsid w:val="007C119D"/>
    <w:rsid w:val="007C15A5"/>
    <w:rsid w:val="007C19A8"/>
    <w:rsid w:val="007C1E45"/>
    <w:rsid w:val="007C2156"/>
    <w:rsid w:val="007C2339"/>
    <w:rsid w:val="007C2446"/>
    <w:rsid w:val="007C2796"/>
    <w:rsid w:val="007C3012"/>
    <w:rsid w:val="007C378A"/>
    <w:rsid w:val="007C3B40"/>
    <w:rsid w:val="007C463D"/>
    <w:rsid w:val="007C47C1"/>
    <w:rsid w:val="007C49F3"/>
    <w:rsid w:val="007C4A0D"/>
    <w:rsid w:val="007C4B97"/>
    <w:rsid w:val="007C4C2D"/>
    <w:rsid w:val="007C4E02"/>
    <w:rsid w:val="007C4F90"/>
    <w:rsid w:val="007C5AAE"/>
    <w:rsid w:val="007C5E1F"/>
    <w:rsid w:val="007C5EC0"/>
    <w:rsid w:val="007C6643"/>
    <w:rsid w:val="007C68E5"/>
    <w:rsid w:val="007C6BC9"/>
    <w:rsid w:val="007C6E48"/>
    <w:rsid w:val="007C7046"/>
    <w:rsid w:val="007C72E1"/>
    <w:rsid w:val="007C761A"/>
    <w:rsid w:val="007C770F"/>
    <w:rsid w:val="007C7712"/>
    <w:rsid w:val="007C7850"/>
    <w:rsid w:val="007C7E18"/>
    <w:rsid w:val="007C7F92"/>
    <w:rsid w:val="007D0492"/>
    <w:rsid w:val="007D0776"/>
    <w:rsid w:val="007D07C2"/>
    <w:rsid w:val="007D0A62"/>
    <w:rsid w:val="007D1395"/>
    <w:rsid w:val="007D1D04"/>
    <w:rsid w:val="007D1EC2"/>
    <w:rsid w:val="007D252F"/>
    <w:rsid w:val="007D30CF"/>
    <w:rsid w:val="007D3810"/>
    <w:rsid w:val="007D3816"/>
    <w:rsid w:val="007D3A43"/>
    <w:rsid w:val="007D3A98"/>
    <w:rsid w:val="007D3E40"/>
    <w:rsid w:val="007D3F54"/>
    <w:rsid w:val="007D401F"/>
    <w:rsid w:val="007D4415"/>
    <w:rsid w:val="007D4A81"/>
    <w:rsid w:val="007D4D38"/>
    <w:rsid w:val="007D5785"/>
    <w:rsid w:val="007D5836"/>
    <w:rsid w:val="007D5EDE"/>
    <w:rsid w:val="007D672E"/>
    <w:rsid w:val="007D688C"/>
    <w:rsid w:val="007D71A0"/>
    <w:rsid w:val="007D7BB7"/>
    <w:rsid w:val="007D7D4C"/>
    <w:rsid w:val="007D7DED"/>
    <w:rsid w:val="007E0E2D"/>
    <w:rsid w:val="007E1251"/>
    <w:rsid w:val="007E14DE"/>
    <w:rsid w:val="007E16FF"/>
    <w:rsid w:val="007E1897"/>
    <w:rsid w:val="007E1AD2"/>
    <w:rsid w:val="007E1B74"/>
    <w:rsid w:val="007E213F"/>
    <w:rsid w:val="007E227E"/>
    <w:rsid w:val="007E22D0"/>
    <w:rsid w:val="007E232D"/>
    <w:rsid w:val="007E2502"/>
    <w:rsid w:val="007E2941"/>
    <w:rsid w:val="007E2A36"/>
    <w:rsid w:val="007E2D0C"/>
    <w:rsid w:val="007E3074"/>
    <w:rsid w:val="007E37A2"/>
    <w:rsid w:val="007E37FB"/>
    <w:rsid w:val="007E3B17"/>
    <w:rsid w:val="007E404B"/>
    <w:rsid w:val="007E4256"/>
    <w:rsid w:val="007E4811"/>
    <w:rsid w:val="007E49CA"/>
    <w:rsid w:val="007E4C7F"/>
    <w:rsid w:val="007E4DAA"/>
    <w:rsid w:val="007E51BE"/>
    <w:rsid w:val="007E5527"/>
    <w:rsid w:val="007E5548"/>
    <w:rsid w:val="007E55CE"/>
    <w:rsid w:val="007E61A0"/>
    <w:rsid w:val="007E6C2D"/>
    <w:rsid w:val="007E7BB7"/>
    <w:rsid w:val="007E7BDF"/>
    <w:rsid w:val="007E7E5C"/>
    <w:rsid w:val="007E7F4B"/>
    <w:rsid w:val="007F0120"/>
    <w:rsid w:val="007F0DC7"/>
    <w:rsid w:val="007F234E"/>
    <w:rsid w:val="007F2F43"/>
    <w:rsid w:val="007F4217"/>
    <w:rsid w:val="007F4914"/>
    <w:rsid w:val="007F4FFF"/>
    <w:rsid w:val="007F55E9"/>
    <w:rsid w:val="007F5767"/>
    <w:rsid w:val="007F58AF"/>
    <w:rsid w:val="007F5E12"/>
    <w:rsid w:val="007F6B76"/>
    <w:rsid w:val="007F6E21"/>
    <w:rsid w:val="007F77A1"/>
    <w:rsid w:val="00800229"/>
    <w:rsid w:val="00800405"/>
    <w:rsid w:val="008006F0"/>
    <w:rsid w:val="00800F91"/>
    <w:rsid w:val="00801600"/>
    <w:rsid w:val="008017AC"/>
    <w:rsid w:val="00801AF7"/>
    <w:rsid w:val="00801D81"/>
    <w:rsid w:val="00802196"/>
    <w:rsid w:val="00802E1E"/>
    <w:rsid w:val="008036C5"/>
    <w:rsid w:val="00803C11"/>
    <w:rsid w:val="00803E36"/>
    <w:rsid w:val="008040FB"/>
    <w:rsid w:val="008041C2"/>
    <w:rsid w:val="00804B11"/>
    <w:rsid w:val="00804D04"/>
    <w:rsid w:val="00805361"/>
    <w:rsid w:val="00805CAA"/>
    <w:rsid w:val="0080630B"/>
    <w:rsid w:val="00806750"/>
    <w:rsid w:val="00806D18"/>
    <w:rsid w:val="00807B40"/>
    <w:rsid w:val="00810745"/>
    <w:rsid w:val="00811014"/>
    <w:rsid w:val="00811186"/>
    <w:rsid w:val="008116BC"/>
    <w:rsid w:val="00811D70"/>
    <w:rsid w:val="0081254D"/>
    <w:rsid w:val="0081269C"/>
    <w:rsid w:val="00812955"/>
    <w:rsid w:val="00812BDF"/>
    <w:rsid w:val="00813B85"/>
    <w:rsid w:val="00813DA9"/>
    <w:rsid w:val="00814017"/>
    <w:rsid w:val="00814096"/>
    <w:rsid w:val="008144A1"/>
    <w:rsid w:val="00815489"/>
    <w:rsid w:val="00815876"/>
    <w:rsid w:val="00815B39"/>
    <w:rsid w:val="00815C29"/>
    <w:rsid w:val="00815EDF"/>
    <w:rsid w:val="00820762"/>
    <w:rsid w:val="008213D7"/>
    <w:rsid w:val="00821891"/>
    <w:rsid w:val="00821A9A"/>
    <w:rsid w:val="0082283A"/>
    <w:rsid w:val="00822930"/>
    <w:rsid w:val="00822B51"/>
    <w:rsid w:val="00822F2D"/>
    <w:rsid w:val="008236F7"/>
    <w:rsid w:val="00823AC6"/>
    <w:rsid w:val="00823FEE"/>
    <w:rsid w:val="008243C3"/>
    <w:rsid w:val="00824835"/>
    <w:rsid w:val="00824FA6"/>
    <w:rsid w:val="00825E0B"/>
    <w:rsid w:val="0082615A"/>
    <w:rsid w:val="008261D4"/>
    <w:rsid w:val="008264C3"/>
    <w:rsid w:val="008266F5"/>
    <w:rsid w:val="008266FD"/>
    <w:rsid w:val="00826A9F"/>
    <w:rsid w:val="00827EFB"/>
    <w:rsid w:val="00830493"/>
    <w:rsid w:val="00830DA9"/>
    <w:rsid w:val="00830DC1"/>
    <w:rsid w:val="00830E75"/>
    <w:rsid w:val="00831558"/>
    <w:rsid w:val="0083159C"/>
    <w:rsid w:val="0083171E"/>
    <w:rsid w:val="00831AE8"/>
    <w:rsid w:val="00832288"/>
    <w:rsid w:val="0083230F"/>
    <w:rsid w:val="0083285D"/>
    <w:rsid w:val="00832C12"/>
    <w:rsid w:val="00833281"/>
    <w:rsid w:val="008332BA"/>
    <w:rsid w:val="00833505"/>
    <w:rsid w:val="0083381E"/>
    <w:rsid w:val="00833947"/>
    <w:rsid w:val="00833A72"/>
    <w:rsid w:val="008342A6"/>
    <w:rsid w:val="008342A8"/>
    <w:rsid w:val="0083468A"/>
    <w:rsid w:val="00834801"/>
    <w:rsid w:val="0083519E"/>
    <w:rsid w:val="0083575E"/>
    <w:rsid w:val="00835DCF"/>
    <w:rsid w:val="00835DD0"/>
    <w:rsid w:val="00835ED1"/>
    <w:rsid w:val="0083740F"/>
    <w:rsid w:val="00837857"/>
    <w:rsid w:val="00837E1D"/>
    <w:rsid w:val="00837E2B"/>
    <w:rsid w:val="00837FAD"/>
    <w:rsid w:val="0084043C"/>
    <w:rsid w:val="008407DD"/>
    <w:rsid w:val="008409B6"/>
    <w:rsid w:val="00841293"/>
    <w:rsid w:val="008412D9"/>
    <w:rsid w:val="00841363"/>
    <w:rsid w:val="008415F7"/>
    <w:rsid w:val="008419D3"/>
    <w:rsid w:val="00841A01"/>
    <w:rsid w:val="00841F71"/>
    <w:rsid w:val="00842716"/>
    <w:rsid w:val="008428C4"/>
    <w:rsid w:val="00842E32"/>
    <w:rsid w:val="00843081"/>
    <w:rsid w:val="00843642"/>
    <w:rsid w:val="00843720"/>
    <w:rsid w:val="00844F73"/>
    <w:rsid w:val="00845218"/>
    <w:rsid w:val="008454B6"/>
    <w:rsid w:val="0084578A"/>
    <w:rsid w:val="00845CC6"/>
    <w:rsid w:val="00846679"/>
    <w:rsid w:val="00847089"/>
    <w:rsid w:val="008475B5"/>
    <w:rsid w:val="00850336"/>
    <w:rsid w:val="0085049B"/>
    <w:rsid w:val="008505FB"/>
    <w:rsid w:val="00850E3A"/>
    <w:rsid w:val="0085229D"/>
    <w:rsid w:val="008525A1"/>
    <w:rsid w:val="008526D0"/>
    <w:rsid w:val="008527CC"/>
    <w:rsid w:val="00852960"/>
    <w:rsid w:val="00852FCE"/>
    <w:rsid w:val="0085444B"/>
    <w:rsid w:val="00855193"/>
    <w:rsid w:val="0085577D"/>
    <w:rsid w:val="008558F0"/>
    <w:rsid w:val="00856F1E"/>
    <w:rsid w:val="008573DD"/>
    <w:rsid w:val="008574BC"/>
    <w:rsid w:val="0085761D"/>
    <w:rsid w:val="00860912"/>
    <w:rsid w:val="00860B92"/>
    <w:rsid w:val="00860BF8"/>
    <w:rsid w:val="00860CBD"/>
    <w:rsid w:val="008610BE"/>
    <w:rsid w:val="0086156D"/>
    <w:rsid w:val="008617C5"/>
    <w:rsid w:val="00862192"/>
    <w:rsid w:val="008627B5"/>
    <w:rsid w:val="00862F73"/>
    <w:rsid w:val="008632C0"/>
    <w:rsid w:val="00864215"/>
    <w:rsid w:val="00864AF0"/>
    <w:rsid w:val="00864C83"/>
    <w:rsid w:val="00864E49"/>
    <w:rsid w:val="00865536"/>
    <w:rsid w:val="008663E9"/>
    <w:rsid w:val="0086673B"/>
    <w:rsid w:val="008667CC"/>
    <w:rsid w:val="00866A0E"/>
    <w:rsid w:val="00866D0A"/>
    <w:rsid w:val="00867DB9"/>
    <w:rsid w:val="00867E4C"/>
    <w:rsid w:val="00870A55"/>
    <w:rsid w:val="008716EA"/>
    <w:rsid w:val="0087171E"/>
    <w:rsid w:val="00872780"/>
    <w:rsid w:val="00872991"/>
    <w:rsid w:val="00872BAF"/>
    <w:rsid w:val="008730EC"/>
    <w:rsid w:val="00873B7D"/>
    <w:rsid w:val="00873F86"/>
    <w:rsid w:val="00874130"/>
    <w:rsid w:val="00874742"/>
    <w:rsid w:val="008748DC"/>
    <w:rsid w:val="00874C54"/>
    <w:rsid w:val="00874D3E"/>
    <w:rsid w:val="00874EEB"/>
    <w:rsid w:val="00874F4B"/>
    <w:rsid w:val="00875B4C"/>
    <w:rsid w:val="008761A0"/>
    <w:rsid w:val="008764E3"/>
    <w:rsid w:val="0087673E"/>
    <w:rsid w:val="00876D8D"/>
    <w:rsid w:val="00876F88"/>
    <w:rsid w:val="008771CB"/>
    <w:rsid w:val="00877D9B"/>
    <w:rsid w:val="00877FAC"/>
    <w:rsid w:val="008801E6"/>
    <w:rsid w:val="008808B8"/>
    <w:rsid w:val="00880E6F"/>
    <w:rsid w:val="00880FC9"/>
    <w:rsid w:val="00881123"/>
    <w:rsid w:val="00881144"/>
    <w:rsid w:val="00882036"/>
    <w:rsid w:val="00882095"/>
    <w:rsid w:val="008826EC"/>
    <w:rsid w:val="00882BCF"/>
    <w:rsid w:val="00882FC0"/>
    <w:rsid w:val="00883B2E"/>
    <w:rsid w:val="00883DBF"/>
    <w:rsid w:val="00883FE7"/>
    <w:rsid w:val="00884459"/>
    <w:rsid w:val="00884598"/>
    <w:rsid w:val="00884866"/>
    <w:rsid w:val="00884C79"/>
    <w:rsid w:val="00884CF0"/>
    <w:rsid w:val="00885213"/>
    <w:rsid w:val="00885239"/>
    <w:rsid w:val="00885D37"/>
    <w:rsid w:val="00886222"/>
    <w:rsid w:val="00886255"/>
    <w:rsid w:val="0088646F"/>
    <w:rsid w:val="00886563"/>
    <w:rsid w:val="00886724"/>
    <w:rsid w:val="0088673E"/>
    <w:rsid w:val="00886752"/>
    <w:rsid w:val="0088677C"/>
    <w:rsid w:val="008868DA"/>
    <w:rsid w:val="0088725B"/>
    <w:rsid w:val="00887774"/>
    <w:rsid w:val="00887C23"/>
    <w:rsid w:val="00887CB3"/>
    <w:rsid w:val="00887EDF"/>
    <w:rsid w:val="00890AFB"/>
    <w:rsid w:val="00891E8F"/>
    <w:rsid w:val="00892879"/>
    <w:rsid w:val="00892C72"/>
    <w:rsid w:val="00893952"/>
    <w:rsid w:val="0089403F"/>
    <w:rsid w:val="0089515D"/>
    <w:rsid w:val="00895497"/>
    <w:rsid w:val="00895B0C"/>
    <w:rsid w:val="00895B4C"/>
    <w:rsid w:val="00897599"/>
    <w:rsid w:val="00897A3C"/>
    <w:rsid w:val="00897A69"/>
    <w:rsid w:val="008A0086"/>
    <w:rsid w:val="008A020F"/>
    <w:rsid w:val="008A03AA"/>
    <w:rsid w:val="008A0911"/>
    <w:rsid w:val="008A09D6"/>
    <w:rsid w:val="008A15DB"/>
    <w:rsid w:val="008A1792"/>
    <w:rsid w:val="008A1F9D"/>
    <w:rsid w:val="008A327B"/>
    <w:rsid w:val="008A356E"/>
    <w:rsid w:val="008A3C49"/>
    <w:rsid w:val="008A3EF5"/>
    <w:rsid w:val="008A4623"/>
    <w:rsid w:val="008A49BA"/>
    <w:rsid w:val="008A4AC3"/>
    <w:rsid w:val="008A4B19"/>
    <w:rsid w:val="008A4EF9"/>
    <w:rsid w:val="008A52B3"/>
    <w:rsid w:val="008A5356"/>
    <w:rsid w:val="008A5A92"/>
    <w:rsid w:val="008A61DF"/>
    <w:rsid w:val="008A6301"/>
    <w:rsid w:val="008A631D"/>
    <w:rsid w:val="008A6683"/>
    <w:rsid w:val="008A6732"/>
    <w:rsid w:val="008A6A5A"/>
    <w:rsid w:val="008A6F0A"/>
    <w:rsid w:val="008A79B1"/>
    <w:rsid w:val="008A7C5E"/>
    <w:rsid w:val="008A7C80"/>
    <w:rsid w:val="008A7DBA"/>
    <w:rsid w:val="008B1799"/>
    <w:rsid w:val="008B195C"/>
    <w:rsid w:val="008B1FF5"/>
    <w:rsid w:val="008B2307"/>
    <w:rsid w:val="008B23C8"/>
    <w:rsid w:val="008B2784"/>
    <w:rsid w:val="008B2896"/>
    <w:rsid w:val="008B2CE4"/>
    <w:rsid w:val="008B2E28"/>
    <w:rsid w:val="008B3B62"/>
    <w:rsid w:val="008B3D2D"/>
    <w:rsid w:val="008B3F3F"/>
    <w:rsid w:val="008B4068"/>
    <w:rsid w:val="008B43CE"/>
    <w:rsid w:val="008B5331"/>
    <w:rsid w:val="008B55BC"/>
    <w:rsid w:val="008B5E32"/>
    <w:rsid w:val="008B67C8"/>
    <w:rsid w:val="008B71D7"/>
    <w:rsid w:val="008B7CAD"/>
    <w:rsid w:val="008C015A"/>
    <w:rsid w:val="008C0207"/>
    <w:rsid w:val="008C0B95"/>
    <w:rsid w:val="008C0E12"/>
    <w:rsid w:val="008C0E51"/>
    <w:rsid w:val="008C1403"/>
    <w:rsid w:val="008C14E0"/>
    <w:rsid w:val="008C192C"/>
    <w:rsid w:val="008C1F6F"/>
    <w:rsid w:val="008C1F98"/>
    <w:rsid w:val="008C2A13"/>
    <w:rsid w:val="008C2B8C"/>
    <w:rsid w:val="008C2CEF"/>
    <w:rsid w:val="008C2ED3"/>
    <w:rsid w:val="008C357B"/>
    <w:rsid w:val="008C4068"/>
    <w:rsid w:val="008C4439"/>
    <w:rsid w:val="008C4C7E"/>
    <w:rsid w:val="008C4D31"/>
    <w:rsid w:val="008C4F3E"/>
    <w:rsid w:val="008C57C0"/>
    <w:rsid w:val="008C5E00"/>
    <w:rsid w:val="008C602D"/>
    <w:rsid w:val="008C60FE"/>
    <w:rsid w:val="008C61E0"/>
    <w:rsid w:val="008C658E"/>
    <w:rsid w:val="008C6596"/>
    <w:rsid w:val="008C67CE"/>
    <w:rsid w:val="008C7DAA"/>
    <w:rsid w:val="008C7EA3"/>
    <w:rsid w:val="008D0404"/>
    <w:rsid w:val="008D0591"/>
    <w:rsid w:val="008D0A19"/>
    <w:rsid w:val="008D0BC1"/>
    <w:rsid w:val="008D0F18"/>
    <w:rsid w:val="008D10DE"/>
    <w:rsid w:val="008D131B"/>
    <w:rsid w:val="008D1360"/>
    <w:rsid w:val="008D1505"/>
    <w:rsid w:val="008D15E6"/>
    <w:rsid w:val="008D1B49"/>
    <w:rsid w:val="008D1CB5"/>
    <w:rsid w:val="008D2426"/>
    <w:rsid w:val="008D2444"/>
    <w:rsid w:val="008D2ED1"/>
    <w:rsid w:val="008D339C"/>
    <w:rsid w:val="008D34B3"/>
    <w:rsid w:val="008D3A1C"/>
    <w:rsid w:val="008D4B02"/>
    <w:rsid w:val="008D4CBE"/>
    <w:rsid w:val="008D5305"/>
    <w:rsid w:val="008D5807"/>
    <w:rsid w:val="008D5876"/>
    <w:rsid w:val="008D6056"/>
    <w:rsid w:val="008D616C"/>
    <w:rsid w:val="008D664C"/>
    <w:rsid w:val="008D71F8"/>
    <w:rsid w:val="008D72C6"/>
    <w:rsid w:val="008E02E0"/>
    <w:rsid w:val="008E1567"/>
    <w:rsid w:val="008E1C5E"/>
    <w:rsid w:val="008E1EE8"/>
    <w:rsid w:val="008E1F09"/>
    <w:rsid w:val="008E1F51"/>
    <w:rsid w:val="008E1FC3"/>
    <w:rsid w:val="008E241E"/>
    <w:rsid w:val="008E3CEB"/>
    <w:rsid w:val="008E3EB8"/>
    <w:rsid w:val="008E417B"/>
    <w:rsid w:val="008E460D"/>
    <w:rsid w:val="008E4875"/>
    <w:rsid w:val="008E4AFD"/>
    <w:rsid w:val="008E5176"/>
    <w:rsid w:val="008E5C41"/>
    <w:rsid w:val="008E611A"/>
    <w:rsid w:val="008E6627"/>
    <w:rsid w:val="008E6738"/>
    <w:rsid w:val="008E69B2"/>
    <w:rsid w:val="008E6CD9"/>
    <w:rsid w:val="008E6F0E"/>
    <w:rsid w:val="008E71C6"/>
    <w:rsid w:val="008E71D8"/>
    <w:rsid w:val="008E7288"/>
    <w:rsid w:val="008E7309"/>
    <w:rsid w:val="008E753A"/>
    <w:rsid w:val="008E779D"/>
    <w:rsid w:val="008E78CC"/>
    <w:rsid w:val="008E7ACC"/>
    <w:rsid w:val="008F0057"/>
    <w:rsid w:val="008F0073"/>
    <w:rsid w:val="008F0142"/>
    <w:rsid w:val="008F0371"/>
    <w:rsid w:val="008F082B"/>
    <w:rsid w:val="008F0CB3"/>
    <w:rsid w:val="008F0E8E"/>
    <w:rsid w:val="008F114E"/>
    <w:rsid w:val="008F13D5"/>
    <w:rsid w:val="008F1B9D"/>
    <w:rsid w:val="008F1F69"/>
    <w:rsid w:val="008F2524"/>
    <w:rsid w:val="008F2F84"/>
    <w:rsid w:val="008F394A"/>
    <w:rsid w:val="008F3E50"/>
    <w:rsid w:val="008F43DE"/>
    <w:rsid w:val="008F492E"/>
    <w:rsid w:val="008F5850"/>
    <w:rsid w:val="008F5B95"/>
    <w:rsid w:val="008F5F35"/>
    <w:rsid w:val="008F68D1"/>
    <w:rsid w:val="008F6A04"/>
    <w:rsid w:val="008F6EFE"/>
    <w:rsid w:val="008F7188"/>
    <w:rsid w:val="00900346"/>
    <w:rsid w:val="0090044D"/>
    <w:rsid w:val="00900679"/>
    <w:rsid w:val="009006D6"/>
    <w:rsid w:val="00900B34"/>
    <w:rsid w:val="00900F45"/>
    <w:rsid w:val="0090108B"/>
    <w:rsid w:val="00901213"/>
    <w:rsid w:val="009014C6"/>
    <w:rsid w:val="009017AF"/>
    <w:rsid w:val="0090192C"/>
    <w:rsid w:val="00901F43"/>
    <w:rsid w:val="00902573"/>
    <w:rsid w:val="00902D7D"/>
    <w:rsid w:val="00902FD8"/>
    <w:rsid w:val="00903E5B"/>
    <w:rsid w:val="009040EB"/>
    <w:rsid w:val="00904355"/>
    <w:rsid w:val="00904C44"/>
    <w:rsid w:val="009053C2"/>
    <w:rsid w:val="00905BEA"/>
    <w:rsid w:val="00905E08"/>
    <w:rsid w:val="00906500"/>
    <w:rsid w:val="009069E4"/>
    <w:rsid w:val="00906DCF"/>
    <w:rsid w:val="00907FDA"/>
    <w:rsid w:val="00910AF7"/>
    <w:rsid w:val="00910BD0"/>
    <w:rsid w:val="009115B0"/>
    <w:rsid w:val="00911B64"/>
    <w:rsid w:val="0091206B"/>
    <w:rsid w:val="00912677"/>
    <w:rsid w:val="00912888"/>
    <w:rsid w:val="00912D6B"/>
    <w:rsid w:val="00912EB3"/>
    <w:rsid w:val="00913277"/>
    <w:rsid w:val="0091336C"/>
    <w:rsid w:val="009158F5"/>
    <w:rsid w:val="00915FA0"/>
    <w:rsid w:val="009167A8"/>
    <w:rsid w:val="00916971"/>
    <w:rsid w:val="00916984"/>
    <w:rsid w:val="00916AA1"/>
    <w:rsid w:val="00916C41"/>
    <w:rsid w:val="00916DB3"/>
    <w:rsid w:val="00916E09"/>
    <w:rsid w:val="00916FC2"/>
    <w:rsid w:val="00917141"/>
    <w:rsid w:val="009171D3"/>
    <w:rsid w:val="00917597"/>
    <w:rsid w:val="009177B0"/>
    <w:rsid w:val="00917B19"/>
    <w:rsid w:val="00917D94"/>
    <w:rsid w:val="00920062"/>
    <w:rsid w:val="00920330"/>
    <w:rsid w:val="00920EE3"/>
    <w:rsid w:val="00921530"/>
    <w:rsid w:val="009215A6"/>
    <w:rsid w:val="00921BD1"/>
    <w:rsid w:val="00921D0F"/>
    <w:rsid w:val="009222EB"/>
    <w:rsid w:val="0092237D"/>
    <w:rsid w:val="00922690"/>
    <w:rsid w:val="00923155"/>
    <w:rsid w:val="009232B1"/>
    <w:rsid w:val="00923EDE"/>
    <w:rsid w:val="00924418"/>
    <w:rsid w:val="00924479"/>
    <w:rsid w:val="00924BBC"/>
    <w:rsid w:val="00924C14"/>
    <w:rsid w:val="00924E52"/>
    <w:rsid w:val="009251ED"/>
    <w:rsid w:val="00925F64"/>
    <w:rsid w:val="00927344"/>
    <w:rsid w:val="009302D8"/>
    <w:rsid w:val="00930361"/>
    <w:rsid w:val="009304E4"/>
    <w:rsid w:val="009305CA"/>
    <w:rsid w:val="0093071C"/>
    <w:rsid w:val="00930FB9"/>
    <w:rsid w:val="009317C5"/>
    <w:rsid w:val="00931808"/>
    <w:rsid w:val="009322BA"/>
    <w:rsid w:val="009324AA"/>
    <w:rsid w:val="009324AE"/>
    <w:rsid w:val="00932F50"/>
    <w:rsid w:val="0093375E"/>
    <w:rsid w:val="0093404A"/>
    <w:rsid w:val="00934473"/>
    <w:rsid w:val="009348D7"/>
    <w:rsid w:val="00934A81"/>
    <w:rsid w:val="00934ACA"/>
    <w:rsid w:val="009353F9"/>
    <w:rsid w:val="00935610"/>
    <w:rsid w:val="00935882"/>
    <w:rsid w:val="00935C14"/>
    <w:rsid w:val="00935D5D"/>
    <w:rsid w:val="00936025"/>
    <w:rsid w:val="00936164"/>
    <w:rsid w:val="009361AA"/>
    <w:rsid w:val="009366BD"/>
    <w:rsid w:val="0093701B"/>
    <w:rsid w:val="00937B0B"/>
    <w:rsid w:val="00937B15"/>
    <w:rsid w:val="00937C86"/>
    <w:rsid w:val="00940D90"/>
    <w:rsid w:val="009411F3"/>
    <w:rsid w:val="00941229"/>
    <w:rsid w:val="009418D3"/>
    <w:rsid w:val="00941956"/>
    <w:rsid w:val="009422D1"/>
    <w:rsid w:val="00942388"/>
    <w:rsid w:val="009424D5"/>
    <w:rsid w:val="00942720"/>
    <w:rsid w:val="00942C99"/>
    <w:rsid w:val="00942CDB"/>
    <w:rsid w:val="00942E84"/>
    <w:rsid w:val="00943A21"/>
    <w:rsid w:val="00943A70"/>
    <w:rsid w:val="00943EE4"/>
    <w:rsid w:val="009441ED"/>
    <w:rsid w:val="00944593"/>
    <w:rsid w:val="00944667"/>
    <w:rsid w:val="00944957"/>
    <w:rsid w:val="00945084"/>
    <w:rsid w:val="009453FF"/>
    <w:rsid w:val="00945E09"/>
    <w:rsid w:val="0094644E"/>
    <w:rsid w:val="009465AF"/>
    <w:rsid w:val="00946F28"/>
    <w:rsid w:val="00947232"/>
    <w:rsid w:val="009507F2"/>
    <w:rsid w:val="009508F6"/>
    <w:rsid w:val="00950987"/>
    <w:rsid w:val="00950B5C"/>
    <w:rsid w:val="0095144C"/>
    <w:rsid w:val="00951698"/>
    <w:rsid w:val="00951A43"/>
    <w:rsid w:val="00951B7B"/>
    <w:rsid w:val="009520D2"/>
    <w:rsid w:val="009522C8"/>
    <w:rsid w:val="00952837"/>
    <w:rsid w:val="00952E4B"/>
    <w:rsid w:val="0095310F"/>
    <w:rsid w:val="0095329F"/>
    <w:rsid w:val="009547F7"/>
    <w:rsid w:val="009550CB"/>
    <w:rsid w:val="00955ED0"/>
    <w:rsid w:val="009561FF"/>
    <w:rsid w:val="009564D9"/>
    <w:rsid w:val="00956682"/>
    <w:rsid w:val="009567CE"/>
    <w:rsid w:val="00956B1D"/>
    <w:rsid w:val="00957479"/>
    <w:rsid w:val="009577B1"/>
    <w:rsid w:val="009578D8"/>
    <w:rsid w:val="00957FC3"/>
    <w:rsid w:val="0096017A"/>
    <w:rsid w:val="00960992"/>
    <w:rsid w:val="00960F03"/>
    <w:rsid w:val="009611E1"/>
    <w:rsid w:val="00961211"/>
    <w:rsid w:val="009613F6"/>
    <w:rsid w:val="00961BD4"/>
    <w:rsid w:val="00962267"/>
    <w:rsid w:val="0096250C"/>
    <w:rsid w:val="0096280D"/>
    <w:rsid w:val="009638A0"/>
    <w:rsid w:val="0096410B"/>
    <w:rsid w:val="0096429E"/>
    <w:rsid w:val="009642DB"/>
    <w:rsid w:val="0096457F"/>
    <w:rsid w:val="00964A70"/>
    <w:rsid w:val="009652AE"/>
    <w:rsid w:val="009652F5"/>
    <w:rsid w:val="009653CF"/>
    <w:rsid w:val="009654D7"/>
    <w:rsid w:val="00965787"/>
    <w:rsid w:val="0096580C"/>
    <w:rsid w:val="00965F61"/>
    <w:rsid w:val="00966393"/>
    <w:rsid w:val="00966A44"/>
    <w:rsid w:val="00966AB0"/>
    <w:rsid w:val="0096749D"/>
    <w:rsid w:val="009674DF"/>
    <w:rsid w:val="00967A00"/>
    <w:rsid w:val="00967CCD"/>
    <w:rsid w:val="009706B8"/>
    <w:rsid w:val="009707E5"/>
    <w:rsid w:val="00970ECC"/>
    <w:rsid w:val="0097222A"/>
    <w:rsid w:val="0097287A"/>
    <w:rsid w:val="00974038"/>
    <w:rsid w:val="00974231"/>
    <w:rsid w:val="00974A53"/>
    <w:rsid w:val="00974BB5"/>
    <w:rsid w:val="00974D8C"/>
    <w:rsid w:val="009751E7"/>
    <w:rsid w:val="0097548B"/>
    <w:rsid w:val="009755BE"/>
    <w:rsid w:val="00975865"/>
    <w:rsid w:val="009758CB"/>
    <w:rsid w:val="009758CD"/>
    <w:rsid w:val="00975AE9"/>
    <w:rsid w:val="00975B65"/>
    <w:rsid w:val="00975B67"/>
    <w:rsid w:val="00975E2F"/>
    <w:rsid w:val="009760E0"/>
    <w:rsid w:val="009769DB"/>
    <w:rsid w:val="00977164"/>
    <w:rsid w:val="00977608"/>
    <w:rsid w:val="009779B8"/>
    <w:rsid w:val="00977A92"/>
    <w:rsid w:val="00977FA9"/>
    <w:rsid w:val="00980108"/>
    <w:rsid w:val="009801BD"/>
    <w:rsid w:val="009807CD"/>
    <w:rsid w:val="00980A4A"/>
    <w:rsid w:val="009810E4"/>
    <w:rsid w:val="0098126E"/>
    <w:rsid w:val="009813AA"/>
    <w:rsid w:val="00981822"/>
    <w:rsid w:val="009823B5"/>
    <w:rsid w:val="00982A8D"/>
    <w:rsid w:val="00982BCC"/>
    <w:rsid w:val="00982C8C"/>
    <w:rsid w:val="00982FD0"/>
    <w:rsid w:val="0098303F"/>
    <w:rsid w:val="0098368F"/>
    <w:rsid w:val="00983D4A"/>
    <w:rsid w:val="00983F40"/>
    <w:rsid w:val="009851A2"/>
    <w:rsid w:val="00985AD9"/>
    <w:rsid w:val="00985C8D"/>
    <w:rsid w:val="00985DD8"/>
    <w:rsid w:val="009866D7"/>
    <w:rsid w:val="009869A8"/>
    <w:rsid w:val="00986B4A"/>
    <w:rsid w:val="00986DCD"/>
    <w:rsid w:val="00987A2E"/>
    <w:rsid w:val="00987CEF"/>
    <w:rsid w:val="00990D5B"/>
    <w:rsid w:val="009911F0"/>
    <w:rsid w:val="00991531"/>
    <w:rsid w:val="00991668"/>
    <w:rsid w:val="009916D0"/>
    <w:rsid w:val="00991A54"/>
    <w:rsid w:val="00991AF8"/>
    <w:rsid w:val="00991CE5"/>
    <w:rsid w:val="00991E63"/>
    <w:rsid w:val="00992054"/>
    <w:rsid w:val="009920B5"/>
    <w:rsid w:val="00992527"/>
    <w:rsid w:val="0099290B"/>
    <w:rsid w:val="0099292E"/>
    <w:rsid w:val="00993313"/>
    <w:rsid w:val="009933A9"/>
    <w:rsid w:val="00993622"/>
    <w:rsid w:val="0099420C"/>
    <w:rsid w:val="0099445A"/>
    <w:rsid w:val="00994B5B"/>
    <w:rsid w:val="00994B74"/>
    <w:rsid w:val="00995398"/>
    <w:rsid w:val="00996AB0"/>
    <w:rsid w:val="009970A0"/>
    <w:rsid w:val="00997229"/>
    <w:rsid w:val="00997363"/>
    <w:rsid w:val="00997EC1"/>
    <w:rsid w:val="009A06A2"/>
    <w:rsid w:val="009A097C"/>
    <w:rsid w:val="009A0B12"/>
    <w:rsid w:val="009A0CEE"/>
    <w:rsid w:val="009A116E"/>
    <w:rsid w:val="009A11F6"/>
    <w:rsid w:val="009A1BBF"/>
    <w:rsid w:val="009A1F77"/>
    <w:rsid w:val="009A22A8"/>
    <w:rsid w:val="009A24E1"/>
    <w:rsid w:val="009A2B6E"/>
    <w:rsid w:val="009A2C0E"/>
    <w:rsid w:val="009A2D0A"/>
    <w:rsid w:val="009A2EF3"/>
    <w:rsid w:val="009A34D6"/>
    <w:rsid w:val="009A390C"/>
    <w:rsid w:val="009A3C63"/>
    <w:rsid w:val="009A3F0C"/>
    <w:rsid w:val="009A42B7"/>
    <w:rsid w:val="009A436D"/>
    <w:rsid w:val="009A44DC"/>
    <w:rsid w:val="009A484E"/>
    <w:rsid w:val="009A4AF4"/>
    <w:rsid w:val="009A4C57"/>
    <w:rsid w:val="009A4EF0"/>
    <w:rsid w:val="009A5473"/>
    <w:rsid w:val="009A5626"/>
    <w:rsid w:val="009A569A"/>
    <w:rsid w:val="009A570A"/>
    <w:rsid w:val="009A5980"/>
    <w:rsid w:val="009A63DF"/>
    <w:rsid w:val="009A7636"/>
    <w:rsid w:val="009A7D95"/>
    <w:rsid w:val="009A7F3B"/>
    <w:rsid w:val="009B0470"/>
    <w:rsid w:val="009B1405"/>
    <w:rsid w:val="009B1687"/>
    <w:rsid w:val="009B1886"/>
    <w:rsid w:val="009B22CA"/>
    <w:rsid w:val="009B2B78"/>
    <w:rsid w:val="009B2E21"/>
    <w:rsid w:val="009B380B"/>
    <w:rsid w:val="009B3D7D"/>
    <w:rsid w:val="009B4178"/>
    <w:rsid w:val="009B43BE"/>
    <w:rsid w:val="009B4549"/>
    <w:rsid w:val="009B45C3"/>
    <w:rsid w:val="009B4A8A"/>
    <w:rsid w:val="009B4DE7"/>
    <w:rsid w:val="009B501D"/>
    <w:rsid w:val="009B520C"/>
    <w:rsid w:val="009B55C0"/>
    <w:rsid w:val="009B5AD6"/>
    <w:rsid w:val="009B5BDA"/>
    <w:rsid w:val="009B5DA5"/>
    <w:rsid w:val="009B5F5B"/>
    <w:rsid w:val="009B6A56"/>
    <w:rsid w:val="009B6C5C"/>
    <w:rsid w:val="009B6CBD"/>
    <w:rsid w:val="009B6E95"/>
    <w:rsid w:val="009B7059"/>
    <w:rsid w:val="009B715D"/>
    <w:rsid w:val="009B749B"/>
    <w:rsid w:val="009B7734"/>
    <w:rsid w:val="009B7E18"/>
    <w:rsid w:val="009B7F47"/>
    <w:rsid w:val="009B7FCA"/>
    <w:rsid w:val="009C000E"/>
    <w:rsid w:val="009C005E"/>
    <w:rsid w:val="009C05E4"/>
    <w:rsid w:val="009C07BA"/>
    <w:rsid w:val="009C0824"/>
    <w:rsid w:val="009C0AE6"/>
    <w:rsid w:val="009C0EF4"/>
    <w:rsid w:val="009C1239"/>
    <w:rsid w:val="009C128D"/>
    <w:rsid w:val="009C12C8"/>
    <w:rsid w:val="009C1BAF"/>
    <w:rsid w:val="009C1D3A"/>
    <w:rsid w:val="009C2132"/>
    <w:rsid w:val="009C26C0"/>
    <w:rsid w:val="009C28FF"/>
    <w:rsid w:val="009C2D4A"/>
    <w:rsid w:val="009C4336"/>
    <w:rsid w:val="009C446F"/>
    <w:rsid w:val="009C50F7"/>
    <w:rsid w:val="009C54AD"/>
    <w:rsid w:val="009C54B8"/>
    <w:rsid w:val="009C68CF"/>
    <w:rsid w:val="009C6B04"/>
    <w:rsid w:val="009C6BA2"/>
    <w:rsid w:val="009C6C41"/>
    <w:rsid w:val="009C6DFD"/>
    <w:rsid w:val="009C77CF"/>
    <w:rsid w:val="009C79D9"/>
    <w:rsid w:val="009C7A03"/>
    <w:rsid w:val="009D034E"/>
    <w:rsid w:val="009D0628"/>
    <w:rsid w:val="009D12B0"/>
    <w:rsid w:val="009D1647"/>
    <w:rsid w:val="009D202C"/>
    <w:rsid w:val="009D2DEA"/>
    <w:rsid w:val="009D3187"/>
    <w:rsid w:val="009D32F7"/>
    <w:rsid w:val="009D3DE3"/>
    <w:rsid w:val="009D44F6"/>
    <w:rsid w:val="009D4B2B"/>
    <w:rsid w:val="009D4B3C"/>
    <w:rsid w:val="009D4DAB"/>
    <w:rsid w:val="009D4EC9"/>
    <w:rsid w:val="009D4FFB"/>
    <w:rsid w:val="009D5966"/>
    <w:rsid w:val="009D59BD"/>
    <w:rsid w:val="009D5AB7"/>
    <w:rsid w:val="009D6011"/>
    <w:rsid w:val="009D64D8"/>
    <w:rsid w:val="009D6EC6"/>
    <w:rsid w:val="009D731D"/>
    <w:rsid w:val="009D7328"/>
    <w:rsid w:val="009D76DC"/>
    <w:rsid w:val="009D7BE3"/>
    <w:rsid w:val="009E02AC"/>
    <w:rsid w:val="009E06FB"/>
    <w:rsid w:val="009E07F5"/>
    <w:rsid w:val="009E0ABE"/>
    <w:rsid w:val="009E13B4"/>
    <w:rsid w:val="009E1927"/>
    <w:rsid w:val="009E1ADC"/>
    <w:rsid w:val="009E1B80"/>
    <w:rsid w:val="009E321C"/>
    <w:rsid w:val="009E3759"/>
    <w:rsid w:val="009E384C"/>
    <w:rsid w:val="009E3B56"/>
    <w:rsid w:val="009E41B8"/>
    <w:rsid w:val="009E4337"/>
    <w:rsid w:val="009E4A02"/>
    <w:rsid w:val="009E576F"/>
    <w:rsid w:val="009E5830"/>
    <w:rsid w:val="009E5948"/>
    <w:rsid w:val="009E5E35"/>
    <w:rsid w:val="009E67CF"/>
    <w:rsid w:val="009E6B55"/>
    <w:rsid w:val="009E72A3"/>
    <w:rsid w:val="009E7A36"/>
    <w:rsid w:val="009E7CED"/>
    <w:rsid w:val="009F03FE"/>
    <w:rsid w:val="009F1808"/>
    <w:rsid w:val="009F20ED"/>
    <w:rsid w:val="009F24FD"/>
    <w:rsid w:val="009F2CB6"/>
    <w:rsid w:val="009F31BF"/>
    <w:rsid w:val="009F340F"/>
    <w:rsid w:val="009F370A"/>
    <w:rsid w:val="009F44B2"/>
    <w:rsid w:val="009F45E5"/>
    <w:rsid w:val="009F4728"/>
    <w:rsid w:val="009F4A93"/>
    <w:rsid w:val="009F4F92"/>
    <w:rsid w:val="009F50A1"/>
    <w:rsid w:val="009F571F"/>
    <w:rsid w:val="009F5AF3"/>
    <w:rsid w:val="009F5C77"/>
    <w:rsid w:val="009F61F0"/>
    <w:rsid w:val="009F6490"/>
    <w:rsid w:val="009F6778"/>
    <w:rsid w:val="009F6809"/>
    <w:rsid w:val="009F6E89"/>
    <w:rsid w:val="009F7252"/>
    <w:rsid w:val="009F736F"/>
    <w:rsid w:val="009F756D"/>
    <w:rsid w:val="009F7577"/>
    <w:rsid w:val="009F7EAA"/>
    <w:rsid w:val="00A00074"/>
    <w:rsid w:val="00A004DE"/>
    <w:rsid w:val="00A00569"/>
    <w:rsid w:val="00A0058E"/>
    <w:rsid w:val="00A00890"/>
    <w:rsid w:val="00A00D83"/>
    <w:rsid w:val="00A01BE9"/>
    <w:rsid w:val="00A02596"/>
    <w:rsid w:val="00A02EDD"/>
    <w:rsid w:val="00A0394D"/>
    <w:rsid w:val="00A03ADB"/>
    <w:rsid w:val="00A03D7D"/>
    <w:rsid w:val="00A04057"/>
    <w:rsid w:val="00A04A22"/>
    <w:rsid w:val="00A04B6F"/>
    <w:rsid w:val="00A04C42"/>
    <w:rsid w:val="00A0550F"/>
    <w:rsid w:val="00A05579"/>
    <w:rsid w:val="00A05E2A"/>
    <w:rsid w:val="00A0659F"/>
    <w:rsid w:val="00A065F8"/>
    <w:rsid w:val="00A06A64"/>
    <w:rsid w:val="00A072CC"/>
    <w:rsid w:val="00A075F4"/>
    <w:rsid w:val="00A075F6"/>
    <w:rsid w:val="00A07793"/>
    <w:rsid w:val="00A078B7"/>
    <w:rsid w:val="00A0791A"/>
    <w:rsid w:val="00A0791D"/>
    <w:rsid w:val="00A10955"/>
    <w:rsid w:val="00A11279"/>
    <w:rsid w:val="00A1192E"/>
    <w:rsid w:val="00A1199A"/>
    <w:rsid w:val="00A11ED1"/>
    <w:rsid w:val="00A121A9"/>
    <w:rsid w:val="00A122E0"/>
    <w:rsid w:val="00A12C1C"/>
    <w:rsid w:val="00A12D39"/>
    <w:rsid w:val="00A132C1"/>
    <w:rsid w:val="00A133A9"/>
    <w:rsid w:val="00A14B69"/>
    <w:rsid w:val="00A15103"/>
    <w:rsid w:val="00A15715"/>
    <w:rsid w:val="00A1582C"/>
    <w:rsid w:val="00A15E15"/>
    <w:rsid w:val="00A16085"/>
    <w:rsid w:val="00A160D6"/>
    <w:rsid w:val="00A1684B"/>
    <w:rsid w:val="00A16CB9"/>
    <w:rsid w:val="00A16D13"/>
    <w:rsid w:val="00A16E2C"/>
    <w:rsid w:val="00A171AA"/>
    <w:rsid w:val="00A173EC"/>
    <w:rsid w:val="00A1763B"/>
    <w:rsid w:val="00A17E7C"/>
    <w:rsid w:val="00A205DE"/>
    <w:rsid w:val="00A206FD"/>
    <w:rsid w:val="00A20A53"/>
    <w:rsid w:val="00A20E95"/>
    <w:rsid w:val="00A21256"/>
    <w:rsid w:val="00A21260"/>
    <w:rsid w:val="00A21893"/>
    <w:rsid w:val="00A218EF"/>
    <w:rsid w:val="00A21D58"/>
    <w:rsid w:val="00A21E29"/>
    <w:rsid w:val="00A21F04"/>
    <w:rsid w:val="00A22005"/>
    <w:rsid w:val="00A22689"/>
    <w:rsid w:val="00A23434"/>
    <w:rsid w:val="00A2368B"/>
    <w:rsid w:val="00A23753"/>
    <w:rsid w:val="00A23D33"/>
    <w:rsid w:val="00A23E66"/>
    <w:rsid w:val="00A23F04"/>
    <w:rsid w:val="00A23FEE"/>
    <w:rsid w:val="00A243A8"/>
    <w:rsid w:val="00A249D2"/>
    <w:rsid w:val="00A25668"/>
    <w:rsid w:val="00A265FE"/>
    <w:rsid w:val="00A267FE"/>
    <w:rsid w:val="00A26CC1"/>
    <w:rsid w:val="00A27061"/>
    <w:rsid w:val="00A2766F"/>
    <w:rsid w:val="00A279D2"/>
    <w:rsid w:val="00A27C17"/>
    <w:rsid w:val="00A27DC5"/>
    <w:rsid w:val="00A30DBE"/>
    <w:rsid w:val="00A30F5F"/>
    <w:rsid w:val="00A31659"/>
    <w:rsid w:val="00A32B7F"/>
    <w:rsid w:val="00A32DFF"/>
    <w:rsid w:val="00A3347F"/>
    <w:rsid w:val="00A33E3E"/>
    <w:rsid w:val="00A33F4A"/>
    <w:rsid w:val="00A35344"/>
    <w:rsid w:val="00A354CC"/>
    <w:rsid w:val="00A35B52"/>
    <w:rsid w:val="00A36172"/>
    <w:rsid w:val="00A36664"/>
    <w:rsid w:val="00A3792B"/>
    <w:rsid w:val="00A37AC6"/>
    <w:rsid w:val="00A4053C"/>
    <w:rsid w:val="00A40FBD"/>
    <w:rsid w:val="00A41488"/>
    <w:rsid w:val="00A415B6"/>
    <w:rsid w:val="00A41E08"/>
    <w:rsid w:val="00A42778"/>
    <w:rsid w:val="00A42E25"/>
    <w:rsid w:val="00A4305A"/>
    <w:rsid w:val="00A43141"/>
    <w:rsid w:val="00A43340"/>
    <w:rsid w:val="00A434D7"/>
    <w:rsid w:val="00A43FD9"/>
    <w:rsid w:val="00A44628"/>
    <w:rsid w:val="00A44794"/>
    <w:rsid w:val="00A44952"/>
    <w:rsid w:val="00A44B4B"/>
    <w:rsid w:val="00A44ED1"/>
    <w:rsid w:val="00A44F71"/>
    <w:rsid w:val="00A45A54"/>
    <w:rsid w:val="00A45FB9"/>
    <w:rsid w:val="00A46FF3"/>
    <w:rsid w:val="00A47B5E"/>
    <w:rsid w:val="00A47CA6"/>
    <w:rsid w:val="00A47DEC"/>
    <w:rsid w:val="00A47FFA"/>
    <w:rsid w:val="00A50797"/>
    <w:rsid w:val="00A50A68"/>
    <w:rsid w:val="00A50AF1"/>
    <w:rsid w:val="00A51170"/>
    <w:rsid w:val="00A51CF5"/>
    <w:rsid w:val="00A51F73"/>
    <w:rsid w:val="00A52A1B"/>
    <w:rsid w:val="00A52AC9"/>
    <w:rsid w:val="00A52C50"/>
    <w:rsid w:val="00A52CEE"/>
    <w:rsid w:val="00A52D64"/>
    <w:rsid w:val="00A533F3"/>
    <w:rsid w:val="00A5344C"/>
    <w:rsid w:val="00A5472C"/>
    <w:rsid w:val="00A54B23"/>
    <w:rsid w:val="00A54DB6"/>
    <w:rsid w:val="00A550BC"/>
    <w:rsid w:val="00A55442"/>
    <w:rsid w:val="00A55735"/>
    <w:rsid w:val="00A55A63"/>
    <w:rsid w:val="00A55AC2"/>
    <w:rsid w:val="00A55ACA"/>
    <w:rsid w:val="00A55BD1"/>
    <w:rsid w:val="00A568A0"/>
    <w:rsid w:val="00A56D11"/>
    <w:rsid w:val="00A56EF1"/>
    <w:rsid w:val="00A57B5D"/>
    <w:rsid w:val="00A60506"/>
    <w:rsid w:val="00A6076C"/>
    <w:rsid w:val="00A60935"/>
    <w:rsid w:val="00A6142F"/>
    <w:rsid w:val="00A61962"/>
    <w:rsid w:val="00A619C5"/>
    <w:rsid w:val="00A61A2E"/>
    <w:rsid w:val="00A61BDA"/>
    <w:rsid w:val="00A620C3"/>
    <w:rsid w:val="00A62180"/>
    <w:rsid w:val="00A62836"/>
    <w:rsid w:val="00A62960"/>
    <w:rsid w:val="00A63AC0"/>
    <w:rsid w:val="00A63B64"/>
    <w:rsid w:val="00A63CAF"/>
    <w:rsid w:val="00A63D52"/>
    <w:rsid w:val="00A63E6D"/>
    <w:rsid w:val="00A6437B"/>
    <w:rsid w:val="00A6466A"/>
    <w:rsid w:val="00A647C0"/>
    <w:rsid w:val="00A64841"/>
    <w:rsid w:val="00A649C9"/>
    <w:rsid w:val="00A65069"/>
    <w:rsid w:val="00A650D7"/>
    <w:rsid w:val="00A65ABF"/>
    <w:rsid w:val="00A65AC3"/>
    <w:rsid w:val="00A66C72"/>
    <w:rsid w:val="00A67358"/>
    <w:rsid w:val="00A673D3"/>
    <w:rsid w:val="00A6763D"/>
    <w:rsid w:val="00A67746"/>
    <w:rsid w:val="00A67748"/>
    <w:rsid w:val="00A67822"/>
    <w:rsid w:val="00A67A8A"/>
    <w:rsid w:val="00A67DC3"/>
    <w:rsid w:val="00A67F4F"/>
    <w:rsid w:val="00A71A2A"/>
    <w:rsid w:val="00A71A80"/>
    <w:rsid w:val="00A71F31"/>
    <w:rsid w:val="00A7210B"/>
    <w:rsid w:val="00A72A3D"/>
    <w:rsid w:val="00A72FA7"/>
    <w:rsid w:val="00A73051"/>
    <w:rsid w:val="00A7336C"/>
    <w:rsid w:val="00A737D4"/>
    <w:rsid w:val="00A738B8"/>
    <w:rsid w:val="00A74AF0"/>
    <w:rsid w:val="00A74BEC"/>
    <w:rsid w:val="00A74D6F"/>
    <w:rsid w:val="00A75EE1"/>
    <w:rsid w:val="00A76247"/>
    <w:rsid w:val="00A763B4"/>
    <w:rsid w:val="00A76E63"/>
    <w:rsid w:val="00A77422"/>
    <w:rsid w:val="00A77A56"/>
    <w:rsid w:val="00A77C32"/>
    <w:rsid w:val="00A77F08"/>
    <w:rsid w:val="00A803FF"/>
    <w:rsid w:val="00A805F6"/>
    <w:rsid w:val="00A80B21"/>
    <w:rsid w:val="00A810AB"/>
    <w:rsid w:val="00A820CE"/>
    <w:rsid w:val="00A822E1"/>
    <w:rsid w:val="00A82459"/>
    <w:rsid w:val="00A82F04"/>
    <w:rsid w:val="00A831B0"/>
    <w:rsid w:val="00A83659"/>
    <w:rsid w:val="00A844C9"/>
    <w:rsid w:val="00A84D7E"/>
    <w:rsid w:val="00A85190"/>
    <w:rsid w:val="00A8586E"/>
    <w:rsid w:val="00A85984"/>
    <w:rsid w:val="00A85BAF"/>
    <w:rsid w:val="00A85BF0"/>
    <w:rsid w:val="00A862F6"/>
    <w:rsid w:val="00A86744"/>
    <w:rsid w:val="00A86E32"/>
    <w:rsid w:val="00A87A5F"/>
    <w:rsid w:val="00A87C7E"/>
    <w:rsid w:val="00A87E9A"/>
    <w:rsid w:val="00A87EC4"/>
    <w:rsid w:val="00A9008A"/>
    <w:rsid w:val="00A90B34"/>
    <w:rsid w:val="00A90E52"/>
    <w:rsid w:val="00A90EC4"/>
    <w:rsid w:val="00A91038"/>
    <w:rsid w:val="00A91709"/>
    <w:rsid w:val="00A91868"/>
    <w:rsid w:val="00A91894"/>
    <w:rsid w:val="00A918B3"/>
    <w:rsid w:val="00A918CD"/>
    <w:rsid w:val="00A923F8"/>
    <w:rsid w:val="00A9241F"/>
    <w:rsid w:val="00A926B7"/>
    <w:rsid w:val="00A928E3"/>
    <w:rsid w:val="00A92C9C"/>
    <w:rsid w:val="00A92E01"/>
    <w:rsid w:val="00A93096"/>
    <w:rsid w:val="00A9340D"/>
    <w:rsid w:val="00A93750"/>
    <w:rsid w:val="00A93CDA"/>
    <w:rsid w:val="00A93D24"/>
    <w:rsid w:val="00A94EE0"/>
    <w:rsid w:val="00A94F31"/>
    <w:rsid w:val="00A95111"/>
    <w:rsid w:val="00A95579"/>
    <w:rsid w:val="00A957EA"/>
    <w:rsid w:val="00A966A1"/>
    <w:rsid w:val="00A96D37"/>
    <w:rsid w:val="00A9713B"/>
    <w:rsid w:val="00A975AD"/>
    <w:rsid w:val="00A9769E"/>
    <w:rsid w:val="00A97BB6"/>
    <w:rsid w:val="00A97E0F"/>
    <w:rsid w:val="00AA0153"/>
    <w:rsid w:val="00AA0477"/>
    <w:rsid w:val="00AA06FF"/>
    <w:rsid w:val="00AA0DA9"/>
    <w:rsid w:val="00AA0EE2"/>
    <w:rsid w:val="00AA1488"/>
    <w:rsid w:val="00AA1927"/>
    <w:rsid w:val="00AA1DEB"/>
    <w:rsid w:val="00AA2336"/>
    <w:rsid w:val="00AA2569"/>
    <w:rsid w:val="00AA3489"/>
    <w:rsid w:val="00AA439E"/>
    <w:rsid w:val="00AA4710"/>
    <w:rsid w:val="00AA4E7A"/>
    <w:rsid w:val="00AA5849"/>
    <w:rsid w:val="00AA5B40"/>
    <w:rsid w:val="00AA5EE4"/>
    <w:rsid w:val="00AA5F1C"/>
    <w:rsid w:val="00AA5F4A"/>
    <w:rsid w:val="00AA610E"/>
    <w:rsid w:val="00AA64DA"/>
    <w:rsid w:val="00AA65DB"/>
    <w:rsid w:val="00AA685A"/>
    <w:rsid w:val="00AA6A31"/>
    <w:rsid w:val="00AA6A82"/>
    <w:rsid w:val="00AA6FF2"/>
    <w:rsid w:val="00AA75C5"/>
    <w:rsid w:val="00AA78A1"/>
    <w:rsid w:val="00AA7C1B"/>
    <w:rsid w:val="00AA7C76"/>
    <w:rsid w:val="00AA7E82"/>
    <w:rsid w:val="00AB04AD"/>
    <w:rsid w:val="00AB05C4"/>
    <w:rsid w:val="00AB090C"/>
    <w:rsid w:val="00AB0933"/>
    <w:rsid w:val="00AB0A14"/>
    <w:rsid w:val="00AB0B0D"/>
    <w:rsid w:val="00AB0F18"/>
    <w:rsid w:val="00AB0F3A"/>
    <w:rsid w:val="00AB0FB0"/>
    <w:rsid w:val="00AB1549"/>
    <w:rsid w:val="00AB18EA"/>
    <w:rsid w:val="00AB1979"/>
    <w:rsid w:val="00AB1CD8"/>
    <w:rsid w:val="00AB1DAE"/>
    <w:rsid w:val="00AB2E7B"/>
    <w:rsid w:val="00AB3975"/>
    <w:rsid w:val="00AB39E2"/>
    <w:rsid w:val="00AB3A46"/>
    <w:rsid w:val="00AB3B2F"/>
    <w:rsid w:val="00AB3B4F"/>
    <w:rsid w:val="00AB3B83"/>
    <w:rsid w:val="00AB3EB6"/>
    <w:rsid w:val="00AB42B4"/>
    <w:rsid w:val="00AB47F6"/>
    <w:rsid w:val="00AB5347"/>
    <w:rsid w:val="00AB592A"/>
    <w:rsid w:val="00AB5C89"/>
    <w:rsid w:val="00AB741D"/>
    <w:rsid w:val="00AB7F78"/>
    <w:rsid w:val="00AC07FE"/>
    <w:rsid w:val="00AC0963"/>
    <w:rsid w:val="00AC0EC0"/>
    <w:rsid w:val="00AC15FA"/>
    <w:rsid w:val="00AC1686"/>
    <w:rsid w:val="00AC1C58"/>
    <w:rsid w:val="00AC1D6B"/>
    <w:rsid w:val="00AC2146"/>
    <w:rsid w:val="00AC2586"/>
    <w:rsid w:val="00AC3103"/>
    <w:rsid w:val="00AC3643"/>
    <w:rsid w:val="00AC373F"/>
    <w:rsid w:val="00AC377B"/>
    <w:rsid w:val="00AC3A0C"/>
    <w:rsid w:val="00AC3A5E"/>
    <w:rsid w:val="00AC3FB7"/>
    <w:rsid w:val="00AC4045"/>
    <w:rsid w:val="00AC4171"/>
    <w:rsid w:val="00AC4489"/>
    <w:rsid w:val="00AC49DD"/>
    <w:rsid w:val="00AC5382"/>
    <w:rsid w:val="00AC55F8"/>
    <w:rsid w:val="00AC6244"/>
    <w:rsid w:val="00AC6342"/>
    <w:rsid w:val="00AC6360"/>
    <w:rsid w:val="00AC644D"/>
    <w:rsid w:val="00AC67A6"/>
    <w:rsid w:val="00AC6FDC"/>
    <w:rsid w:val="00AC7167"/>
    <w:rsid w:val="00AC7272"/>
    <w:rsid w:val="00AC7ABB"/>
    <w:rsid w:val="00AC7BFB"/>
    <w:rsid w:val="00AC7C01"/>
    <w:rsid w:val="00AC7F4E"/>
    <w:rsid w:val="00AD0177"/>
    <w:rsid w:val="00AD0298"/>
    <w:rsid w:val="00AD07B9"/>
    <w:rsid w:val="00AD0B68"/>
    <w:rsid w:val="00AD0C59"/>
    <w:rsid w:val="00AD0D20"/>
    <w:rsid w:val="00AD174A"/>
    <w:rsid w:val="00AD18DE"/>
    <w:rsid w:val="00AD1A50"/>
    <w:rsid w:val="00AD29E0"/>
    <w:rsid w:val="00AD3FA7"/>
    <w:rsid w:val="00AD4452"/>
    <w:rsid w:val="00AD47C4"/>
    <w:rsid w:val="00AD47CA"/>
    <w:rsid w:val="00AD49B8"/>
    <w:rsid w:val="00AD57E1"/>
    <w:rsid w:val="00AD5BA5"/>
    <w:rsid w:val="00AD5EB1"/>
    <w:rsid w:val="00AD5F38"/>
    <w:rsid w:val="00AD6471"/>
    <w:rsid w:val="00AD7D2A"/>
    <w:rsid w:val="00AD7D65"/>
    <w:rsid w:val="00AD7FB9"/>
    <w:rsid w:val="00AE0188"/>
    <w:rsid w:val="00AE0730"/>
    <w:rsid w:val="00AE088C"/>
    <w:rsid w:val="00AE0CE8"/>
    <w:rsid w:val="00AE124F"/>
    <w:rsid w:val="00AE1534"/>
    <w:rsid w:val="00AE2E1F"/>
    <w:rsid w:val="00AE3221"/>
    <w:rsid w:val="00AE32A9"/>
    <w:rsid w:val="00AE3C10"/>
    <w:rsid w:val="00AE469D"/>
    <w:rsid w:val="00AE48DD"/>
    <w:rsid w:val="00AE580B"/>
    <w:rsid w:val="00AE5FE8"/>
    <w:rsid w:val="00AE6684"/>
    <w:rsid w:val="00AE6D05"/>
    <w:rsid w:val="00AF0997"/>
    <w:rsid w:val="00AF240C"/>
    <w:rsid w:val="00AF2537"/>
    <w:rsid w:val="00AF2A68"/>
    <w:rsid w:val="00AF312D"/>
    <w:rsid w:val="00AF33CE"/>
    <w:rsid w:val="00AF33E0"/>
    <w:rsid w:val="00AF35AB"/>
    <w:rsid w:val="00AF3E2E"/>
    <w:rsid w:val="00AF413D"/>
    <w:rsid w:val="00AF4437"/>
    <w:rsid w:val="00AF56F0"/>
    <w:rsid w:val="00AF5C03"/>
    <w:rsid w:val="00AF6079"/>
    <w:rsid w:val="00AF63AD"/>
    <w:rsid w:val="00AF642C"/>
    <w:rsid w:val="00AF6A96"/>
    <w:rsid w:val="00AF6B35"/>
    <w:rsid w:val="00AF6D13"/>
    <w:rsid w:val="00AF6D84"/>
    <w:rsid w:val="00AF6D8E"/>
    <w:rsid w:val="00AF70C8"/>
    <w:rsid w:val="00AF7415"/>
    <w:rsid w:val="00AF7814"/>
    <w:rsid w:val="00B001C3"/>
    <w:rsid w:val="00B00701"/>
    <w:rsid w:val="00B00AF4"/>
    <w:rsid w:val="00B00F23"/>
    <w:rsid w:val="00B017BA"/>
    <w:rsid w:val="00B01C35"/>
    <w:rsid w:val="00B02435"/>
    <w:rsid w:val="00B02C23"/>
    <w:rsid w:val="00B03148"/>
    <w:rsid w:val="00B03395"/>
    <w:rsid w:val="00B035AA"/>
    <w:rsid w:val="00B03B1A"/>
    <w:rsid w:val="00B04094"/>
    <w:rsid w:val="00B049E8"/>
    <w:rsid w:val="00B04C54"/>
    <w:rsid w:val="00B05524"/>
    <w:rsid w:val="00B05C00"/>
    <w:rsid w:val="00B05D8A"/>
    <w:rsid w:val="00B05E88"/>
    <w:rsid w:val="00B06D83"/>
    <w:rsid w:val="00B06D8A"/>
    <w:rsid w:val="00B06DBC"/>
    <w:rsid w:val="00B06F4F"/>
    <w:rsid w:val="00B07291"/>
    <w:rsid w:val="00B072BF"/>
    <w:rsid w:val="00B072DF"/>
    <w:rsid w:val="00B076BE"/>
    <w:rsid w:val="00B07A98"/>
    <w:rsid w:val="00B104D7"/>
    <w:rsid w:val="00B109EA"/>
    <w:rsid w:val="00B11485"/>
    <w:rsid w:val="00B117ED"/>
    <w:rsid w:val="00B11F5B"/>
    <w:rsid w:val="00B128C9"/>
    <w:rsid w:val="00B12FF5"/>
    <w:rsid w:val="00B1349B"/>
    <w:rsid w:val="00B137E3"/>
    <w:rsid w:val="00B14342"/>
    <w:rsid w:val="00B14482"/>
    <w:rsid w:val="00B1471C"/>
    <w:rsid w:val="00B14CC0"/>
    <w:rsid w:val="00B1558F"/>
    <w:rsid w:val="00B16582"/>
    <w:rsid w:val="00B16D2A"/>
    <w:rsid w:val="00B171C6"/>
    <w:rsid w:val="00B1738E"/>
    <w:rsid w:val="00B1744A"/>
    <w:rsid w:val="00B17952"/>
    <w:rsid w:val="00B17C67"/>
    <w:rsid w:val="00B17D17"/>
    <w:rsid w:val="00B2093F"/>
    <w:rsid w:val="00B21A6E"/>
    <w:rsid w:val="00B2256B"/>
    <w:rsid w:val="00B2273A"/>
    <w:rsid w:val="00B23B67"/>
    <w:rsid w:val="00B23F80"/>
    <w:rsid w:val="00B2455F"/>
    <w:rsid w:val="00B24A86"/>
    <w:rsid w:val="00B24B7B"/>
    <w:rsid w:val="00B25188"/>
    <w:rsid w:val="00B254E4"/>
    <w:rsid w:val="00B255BB"/>
    <w:rsid w:val="00B25885"/>
    <w:rsid w:val="00B25A2A"/>
    <w:rsid w:val="00B25ADE"/>
    <w:rsid w:val="00B25EAB"/>
    <w:rsid w:val="00B263CE"/>
    <w:rsid w:val="00B26CCA"/>
    <w:rsid w:val="00B2795F"/>
    <w:rsid w:val="00B27AA8"/>
    <w:rsid w:val="00B27C11"/>
    <w:rsid w:val="00B27FE1"/>
    <w:rsid w:val="00B30785"/>
    <w:rsid w:val="00B31220"/>
    <w:rsid w:val="00B31465"/>
    <w:rsid w:val="00B316EF"/>
    <w:rsid w:val="00B3187A"/>
    <w:rsid w:val="00B31A79"/>
    <w:rsid w:val="00B32DF0"/>
    <w:rsid w:val="00B32EA9"/>
    <w:rsid w:val="00B32FBA"/>
    <w:rsid w:val="00B3331A"/>
    <w:rsid w:val="00B351D1"/>
    <w:rsid w:val="00B35650"/>
    <w:rsid w:val="00B3591A"/>
    <w:rsid w:val="00B35C4D"/>
    <w:rsid w:val="00B36424"/>
    <w:rsid w:val="00B3647B"/>
    <w:rsid w:val="00B3661D"/>
    <w:rsid w:val="00B4051C"/>
    <w:rsid w:val="00B41DE2"/>
    <w:rsid w:val="00B424F9"/>
    <w:rsid w:val="00B42FA9"/>
    <w:rsid w:val="00B431AF"/>
    <w:rsid w:val="00B43C35"/>
    <w:rsid w:val="00B43F07"/>
    <w:rsid w:val="00B442E1"/>
    <w:rsid w:val="00B4505E"/>
    <w:rsid w:val="00B45126"/>
    <w:rsid w:val="00B45929"/>
    <w:rsid w:val="00B459B9"/>
    <w:rsid w:val="00B45AE7"/>
    <w:rsid w:val="00B45C93"/>
    <w:rsid w:val="00B460A8"/>
    <w:rsid w:val="00B461D1"/>
    <w:rsid w:val="00B46585"/>
    <w:rsid w:val="00B46B00"/>
    <w:rsid w:val="00B46D39"/>
    <w:rsid w:val="00B47448"/>
    <w:rsid w:val="00B47910"/>
    <w:rsid w:val="00B479FF"/>
    <w:rsid w:val="00B47CB6"/>
    <w:rsid w:val="00B47EA8"/>
    <w:rsid w:val="00B502CA"/>
    <w:rsid w:val="00B5032B"/>
    <w:rsid w:val="00B503A9"/>
    <w:rsid w:val="00B51255"/>
    <w:rsid w:val="00B51E24"/>
    <w:rsid w:val="00B51F67"/>
    <w:rsid w:val="00B52063"/>
    <w:rsid w:val="00B530F3"/>
    <w:rsid w:val="00B53BCD"/>
    <w:rsid w:val="00B545C2"/>
    <w:rsid w:val="00B54F88"/>
    <w:rsid w:val="00B552B2"/>
    <w:rsid w:val="00B55348"/>
    <w:rsid w:val="00B5559C"/>
    <w:rsid w:val="00B5579E"/>
    <w:rsid w:val="00B55C40"/>
    <w:rsid w:val="00B563A1"/>
    <w:rsid w:val="00B564CF"/>
    <w:rsid w:val="00B56518"/>
    <w:rsid w:val="00B56533"/>
    <w:rsid w:val="00B57096"/>
    <w:rsid w:val="00B604B2"/>
    <w:rsid w:val="00B6069B"/>
    <w:rsid w:val="00B60D7A"/>
    <w:rsid w:val="00B60F19"/>
    <w:rsid w:val="00B61457"/>
    <w:rsid w:val="00B615E5"/>
    <w:rsid w:val="00B6182B"/>
    <w:rsid w:val="00B626E9"/>
    <w:rsid w:val="00B62FCB"/>
    <w:rsid w:val="00B6330B"/>
    <w:rsid w:val="00B63340"/>
    <w:rsid w:val="00B63365"/>
    <w:rsid w:val="00B635AC"/>
    <w:rsid w:val="00B637E0"/>
    <w:rsid w:val="00B6390A"/>
    <w:rsid w:val="00B6390B"/>
    <w:rsid w:val="00B63C38"/>
    <w:rsid w:val="00B6585D"/>
    <w:rsid w:val="00B662F4"/>
    <w:rsid w:val="00B66A1A"/>
    <w:rsid w:val="00B66BCE"/>
    <w:rsid w:val="00B67080"/>
    <w:rsid w:val="00B6713A"/>
    <w:rsid w:val="00B674B1"/>
    <w:rsid w:val="00B674BB"/>
    <w:rsid w:val="00B67922"/>
    <w:rsid w:val="00B67E32"/>
    <w:rsid w:val="00B703A1"/>
    <w:rsid w:val="00B703AE"/>
    <w:rsid w:val="00B708DE"/>
    <w:rsid w:val="00B710DD"/>
    <w:rsid w:val="00B713CB"/>
    <w:rsid w:val="00B714CB"/>
    <w:rsid w:val="00B71670"/>
    <w:rsid w:val="00B719C0"/>
    <w:rsid w:val="00B720BE"/>
    <w:rsid w:val="00B721A8"/>
    <w:rsid w:val="00B72781"/>
    <w:rsid w:val="00B72A8A"/>
    <w:rsid w:val="00B72BD7"/>
    <w:rsid w:val="00B72CA5"/>
    <w:rsid w:val="00B72E5F"/>
    <w:rsid w:val="00B740C5"/>
    <w:rsid w:val="00B740D5"/>
    <w:rsid w:val="00B74513"/>
    <w:rsid w:val="00B746D2"/>
    <w:rsid w:val="00B74FB7"/>
    <w:rsid w:val="00B75480"/>
    <w:rsid w:val="00B75528"/>
    <w:rsid w:val="00B756F7"/>
    <w:rsid w:val="00B758F2"/>
    <w:rsid w:val="00B75D2F"/>
    <w:rsid w:val="00B762DF"/>
    <w:rsid w:val="00B766AD"/>
    <w:rsid w:val="00B76805"/>
    <w:rsid w:val="00B76F07"/>
    <w:rsid w:val="00B77058"/>
    <w:rsid w:val="00B77396"/>
    <w:rsid w:val="00B774E9"/>
    <w:rsid w:val="00B77F66"/>
    <w:rsid w:val="00B8069C"/>
    <w:rsid w:val="00B808DE"/>
    <w:rsid w:val="00B80A46"/>
    <w:rsid w:val="00B80ABB"/>
    <w:rsid w:val="00B80ED0"/>
    <w:rsid w:val="00B812FF"/>
    <w:rsid w:val="00B81526"/>
    <w:rsid w:val="00B81949"/>
    <w:rsid w:val="00B819A7"/>
    <w:rsid w:val="00B81C84"/>
    <w:rsid w:val="00B827EF"/>
    <w:rsid w:val="00B82905"/>
    <w:rsid w:val="00B829C1"/>
    <w:rsid w:val="00B82A3C"/>
    <w:rsid w:val="00B82B0C"/>
    <w:rsid w:val="00B82B3B"/>
    <w:rsid w:val="00B82C0D"/>
    <w:rsid w:val="00B833B7"/>
    <w:rsid w:val="00B833EE"/>
    <w:rsid w:val="00B834A6"/>
    <w:rsid w:val="00B837DF"/>
    <w:rsid w:val="00B84089"/>
    <w:rsid w:val="00B848D6"/>
    <w:rsid w:val="00B848EB"/>
    <w:rsid w:val="00B85208"/>
    <w:rsid w:val="00B852B6"/>
    <w:rsid w:val="00B85302"/>
    <w:rsid w:val="00B8585B"/>
    <w:rsid w:val="00B85988"/>
    <w:rsid w:val="00B85E3A"/>
    <w:rsid w:val="00B862C1"/>
    <w:rsid w:val="00B86AA3"/>
    <w:rsid w:val="00B86B43"/>
    <w:rsid w:val="00B86C3D"/>
    <w:rsid w:val="00B86DFB"/>
    <w:rsid w:val="00B874AF"/>
    <w:rsid w:val="00B874DA"/>
    <w:rsid w:val="00B87B18"/>
    <w:rsid w:val="00B90267"/>
    <w:rsid w:val="00B91975"/>
    <w:rsid w:val="00B92231"/>
    <w:rsid w:val="00B92B03"/>
    <w:rsid w:val="00B92EDD"/>
    <w:rsid w:val="00B92F63"/>
    <w:rsid w:val="00B933D9"/>
    <w:rsid w:val="00B935EE"/>
    <w:rsid w:val="00B93C92"/>
    <w:rsid w:val="00B93EC2"/>
    <w:rsid w:val="00B94F46"/>
    <w:rsid w:val="00B954AA"/>
    <w:rsid w:val="00B95728"/>
    <w:rsid w:val="00B95884"/>
    <w:rsid w:val="00B95CDE"/>
    <w:rsid w:val="00B960AD"/>
    <w:rsid w:val="00B9642E"/>
    <w:rsid w:val="00B970EA"/>
    <w:rsid w:val="00B9713A"/>
    <w:rsid w:val="00B97817"/>
    <w:rsid w:val="00B97BA9"/>
    <w:rsid w:val="00BA062C"/>
    <w:rsid w:val="00BA063E"/>
    <w:rsid w:val="00BA0D87"/>
    <w:rsid w:val="00BA1183"/>
    <w:rsid w:val="00BA1A6B"/>
    <w:rsid w:val="00BA1D0D"/>
    <w:rsid w:val="00BA2A85"/>
    <w:rsid w:val="00BA2ADC"/>
    <w:rsid w:val="00BA3232"/>
    <w:rsid w:val="00BA33D5"/>
    <w:rsid w:val="00BA3D6D"/>
    <w:rsid w:val="00BA43DC"/>
    <w:rsid w:val="00BA45DB"/>
    <w:rsid w:val="00BA48D1"/>
    <w:rsid w:val="00BA5141"/>
    <w:rsid w:val="00BA51CE"/>
    <w:rsid w:val="00BA51D9"/>
    <w:rsid w:val="00BA57C8"/>
    <w:rsid w:val="00BA5970"/>
    <w:rsid w:val="00BA5D0D"/>
    <w:rsid w:val="00BA6112"/>
    <w:rsid w:val="00BA6116"/>
    <w:rsid w:val="00BA6444"/>
    <w:rsid w:val="00BA6725"/>
    <w:rsid w:val="00BA6AE3"/>
    <w:rsid w:val="00BA70A4"/>
    <w:rsid w:val="00BA749D"/>
    <w:rsid w:val="00BA75BD"/>
    <w:rsid w:val="00BB0568"/>
    <w:rsid w:val="00BB093E"/>
    <w:rsid w:val="00BB10EC"/>
    <w:rsid w:val="00BB114C"/>
    <w:rsid w:val="00BB159F"/>
    <w:rsid w:val="00BB1CF0"/>
    <w:rsid w:val="00BB21E9"/>
    <w:rsid w:val="00BB238E"/>
    <w:rsid w:val="00BB2649"/>
    <w:rsid w:val="00BB26F8"/>
    <w:rsid w:val="00BB3075"/>
    <w:rsid w:val="00BB32A9"/>
    <w:rsid w:val="00BB3445"/>
    <w:rsid w:val="00BB3D1C"/>
    <w:rsid w:val="00BB3E9E"/>
    <w:rsid w:val="00BB3EE5"/>
    <w:rsid w:val="00BB45B6"/>
    <w:rsid w:val="00BB4B23"/>
    <w:rsid w:val="00BB4C14"/>
    <w:rsid w:val="00BB5009"/>
    <w:rsid w:val="00BB5558"/>
    <w:rsid w:val="00BB6F9C"/>
    <w:rsid w:val="00BB6FC9"/>
    <w:rsid w:val="00BC00DB"/>
    <w:rsid w:val="00BC0423"/>
    <w:rsid w:val="00BC0B0C"/>
    <w:rsid w:val="00BC0E7F"/>
    <w:rsid w:val="00BC122F"/>
    <w:rsid w:val="00BC1775"/>
    <w:rsid w:val="00BC1D5F"/>
    <w:rsid w:val="00BC1F54"/>
    <w:rsid w:val="00BC1FF1"/>
    <w:rsid w:val="00BC2AB4"/>
    <w:rsid w:val="00BC2D96"/>
    <w:rsid w:val="00BC383B"/>
    <w:rsid w:val="00BC3912"/>
    <w:rsid w:val="00BC3B63"/>
    <w:rsid w:val="00BC3E73"/>
    <w:rsid w:val="00BC4499"/>
    <w:rsid w:val="00BC44A5"/>
    <w:rsid w:val="00BC45F8"/>
    <w:rsid w:val="00BC4FAD"/>
    <w:rsid w:val="00BC51BA"/>
    <w:rsid w:val="00BC5720"/>
    <w:rsid w:val="00BC5743"/>
    <w:rsid w:val="00BC5982"/>
    <w:rsid w:val="00BC5E50"/>
    <w:rsid w:val="00BC6280"/>
    <w:rsid w:val="00BC628D"/>
    <w:rsid w:val="00BC6306"/>
    <w:rsid w:val="00BC6367"/>
    <w:rsid w:val="00BC6726"/>
    <w:rsid w:val="00BC6F62"/>
    <w:rsid w:val="00BC7544"/>
    <w:rsid w:val="00BC78B9"/>
    <w:rsid w:val="00BC7A3A"/>
    <w:rsid w:val="00BD1218"/>
    <w:rsid w:val="00BD13AF"/>
    <w:rsid w:val="00BD1BB9"/>
    <w:rsid w:val="00BD2128"/>
    <w:rsid w:val="00BD2907"/>
    <w:rsid w:val="00BD2B61"/>
    <w:rsid w:val="00BD3179"/>
    <w:rsid w:val="00BD3CDF"/>
    <w:rsid w:val="00BD3D15"/>
    <w:rsid w:val="00BD3D83"/>
    <w:rsid w:val="00BD42E8"/>
    <w:rsid w:val="00BD460D"/>
    <w:rsid w:val="00BD4956"/>
    <w:rsid w:val="00BD4DF8"/>
    <w:rsid w:val="00BD4F93"/>
    <w:rsid w:val="00BD6233"/>
    <w:rsid w:val="00BD67B6"/>
    <w:rsid w:val="00BD7DA0"/>
    <w:rsid w:val="00BE0036"/>
    <w:rsid w:val="00BE089D"/>
    <w:rsid w:val="00BE1533"/>
    <w:rsid w:val="00BE1564"/>
    <w:rsid w:val="00BE2360"/>
    <w:rsid w:val="00BE2580"/>
    <w:rsid w:val="00BE2E5A"/>
    <w:rsid w:val="00BE2FBA"/>
    <w:rsid w:val="00BE3099"/>
    <w:rsid w:val="00BE3399"/>
    <w:rsid w:val="00BE356A"/>
    <w:rsid w:val="00BE3B13"/>
    <w:rsid w:val="00BE3CED"/>
    <w:rsid w:val="00BE423E"/>
    <w:rsid w:val="00BE43BA"/>
    <w:rsid w:val="00BE495B"/>
    <w:rsid w:val="00BE4B2F"/>
    <w:rsid w:val="00BE56C7"/>
    <w:rsid w:val="00BE58CC"/>
    <w:rsid w:val="00BE6265"/>
    <w:rsid w:val="00BE6A6A"/>
    <w:rsid w:val="00BE6C10"/>
    <w:rsid w:val="00BE7434"/>
    <w:rsid w:val="00BE7B7B"/>
    <w:rsid w:val="00BF02D6"/>
    <w:rsid w:val="00BF046F"/>
    <w:rsid w:val="00BF1AB5"/>
    <w:rsid w:val="00BF1C52"/>
    <w:rsid w:val="00BF27E0"/>
    <w:rsid w:val="00BF3295"/>
    <w:rsid w:val="00BF3D60"/>
    <w:rsid w:val="00BF3F6A"/>
    <w:rsid w:val="00BF4132"/>
    <w:rsid w:val="00BF525C"/>
    <w:rsid w:val="00BF55D0"/>
    <w:rsid w:val="00BF58D7"/>
    <w:rsid w:val="00BF5CD2"/>
    <w:rsid w:val="00BF5F1E"/>
    <w:rsid w:val="00BF67EB"/>
    <w:rsid w:val="00BF7A5A"/>
    <w:rsid w:val="00BF7C3C"/>
    <w:rsid w:val="00BF7C78"/>
    <w:rsid w:val="00C001F7"/>
    <w:rsid w:val="00C00394"/>
    <w:rsid w:val="00C0042C"/>
    <w:rsid w:val="00C007FC"/>
    <w:rsid w:val="00C00C77"/>
    <w:rsid w:val="00C0194C"/>
    <w:rsid w:val="00C01CAC"/>
    <w:rsid w:val="00C01E8F"/>
    <w:rsid w:val="00C0219A"/>
    <w:rsid w:val="00C024DF"/>
    <w:rsid w:val="00C02523"/>
    <w:rsid w:val="00C03729"/>
    <w:rsid w:val="00C03FC0"/>
    <w:rsid w:val="00C044F2"/>
    <w:rsid w:val="00C04B0B"/>
    <w:rsid w:val="00C05583"/>
    <w:rsid w:val="00C05AE4"/>
    <w:rsid w:val="00C06129"/>
    <w:rsid w:val="00C061D7"/>
    <w:rsid w:val="00C06341"/>
    <w:rsid w:val="00C065DD"/>
    <w:rsid w:val="00C06604"/>
    <w:rsid w:val="00C06F7E"/>
    <w:rsid w:val="00C07E0F"/>
    <w:rsid w:val="00C07E39"/>
    <w:rsid w:val="00C100B2"/>
    <w:rsid w:val="00C101E2"/>
    <w:rsid w:val="00C1027F"/>
    <w:rsid w:val="00C10750"/>
    <w:rsid w:val="00C10C82"/>
    <w:rsid w:val="00C11243"/>
    <w:rsid w:val="00C11546"/>
    <w:rsid w:val="00C11B58"/>
    <w:rsid w:val="00C12039"/>
    <w:rsid w:val="00C12695"/>
    <w:rsid w:val="00C127CF"/>
    <w:rsid w:val="00C12CB7"/>
    <w:rsid w:val="00C1343C"/>
    <w:rsid w:val="00C13542"/>
    <w:rsid w:val="00C13B85"/>
    <w:rsid w:val="00C13CA8"/>
    <w:rsid w:val="00C13F89"/>
    <w:rsid w:val="00C1416F"/>
    <w:rsid w:val="00C143E5"/>
    <w:rsid w:val="00C14758"/>
    <w:rsid w:val="00C14AFA"/>
    <w:rsid w:val="00C14EF7"/>
    <w:rsid w:val="00C14F9E"/>
    <w:rsid w:val="00C1501D"/>
    <w:rsid w:val="00C155A5"/>
    <w:rsid w:val="00C158B0"/>
    <w:rsid w:val="00C15C42"/>
    <w:rsid w:val="00C15F26"/>
    <w:rsid w:val="00C16095"/>
    <w:rsid w:val="00C161B3"/>
    <w:rsid w:val="00C16578"/>
    <w:rsid w:val="00C1789F"/>
    <w:rsid w:val="00C17A04"/>
    <w:rsid w:val="00C201D1"/>
    <w:rsid w:val="00C208AE"/>
    <w:rsid w:val="00C20E12"/>
    <w:rsid w:val="00C2130B"/>
    <w:rsid w:val="00C2151A"/>
    <w:rsid w:val="00C21A6E"/>
    <w:rsid w:val="00C21EBF"/>
    <w:rsid w:val="00C21FC5"/>
    <w:rsid w:val="00C22157"/>
    <w:rsid w:val="00C2222E"/>
    <w:rsid w:val="00C22EBE"/>
    <w:rsid w:val="00C2309E"/>
    <w:rsid w:val="00C24403"/>
    <w:rsid w:val="00C247CB"/>
    <w:rsid w:val="00C253AC"/>
    <w:rsid w:val="00C25C78"/>
    <w:rsid w:val="00C261B9"/>
    <w:rsid w:val="00C264C2"/>
    <w:rsid w:val="00C26770"/>
    <w:rsid w:val="00C269EF"/>
    <w:rsid w:val="00C27862"/>
    <w:rsid w:val="00C27B0A"/>
    <w:rsid w:val="00C27BE8"/>
    <w:rsid w:val="00C3018E"/>
    <w:rsid w:val="00C307BF"/>
    <w:rsid w:val="00C30B20"/>
    <w:rsid w:val="00C30BEE"/>
    <w:rsid w:val="00C30DDA"/>
    <w:rsid w:val="00C31094"/>
    <w:rsid w:val="00C311AD"/>
    <w:rsid w:val="00C314CC"/>
    <w:rsid w:val="00C31C03"/>
    <w:rsid w:val="00C31EED"/>
    <w:rsid w:val="00C321FA"/>
    <w:rsid w:val="00C32701"/>
    <w:rsid w:val="00C33B30"/>
    <w:rsid w:val="00C340F8"/>
    <w:rsid w:val="00C34A67"/>
    <w:rsid w:val="00C34BAC"/>
    <w:rsid w:val="00C34FA1"/>
    <w:rsid w:val="00C35B1F"/>
    <w:rsid w:val="00C36169"/>
    <w:rsid w:val="00C364EC"/>
    <w:rsid w:val="00C36506"/>
    <w:rsid w:val="00C36DD5"/>
    <w:rsid w:val="00C36EB7"/>
    <w:rsid w:val="00C37248"/>
    <w:rsid w:val="00C374ED"/>
    <w:rsid w:val="00C37AB6"/>
    <w:rsid w:val="00C37FB5"/>
    <w:rsid w:val="00C40233"/>
    <w:rsid w:val="00C40400"/>
    <w:rsid w:val="00C409D1"/>
    <w:rsid w:val="00C41155"/>
    <w:rsid w:val="00C42205"/>
    <w:rsid w:val="00C430A5"/>
    <w:rsid w:val="00C432DB"/>
    <w:rsid w:val="00C4338B"/>
    <w:rsid w:val="00C43589"/>
    <w:rsid w:val="00C43CBA"/>
    <w:rsid w:val="00C44224"/>
    <w:rsid w:val="00C44831"/>
    <w:rsid w:val="00C44AA2"/>
    <w:rsid w:val="00C45F70"/>
    <w:rsid w:val="00C4666C"/>
    <w:rsid w:val="00C46683"/>
    <w:rsid w:val="00C46B0A"/>
    <w:rsid w:val="00C46CA1"/>
    <w:rsid w:val="00C46D3A"/>
    <w:rsid w:val="00C47394"/>
    <w:rsid w:val="00C4766C"/>
    <w:rsid w:val="00C47726"/>
    <w:rsid w:val="00C4775F"/>
    <w:rsid w:val="00C478CA"/>
    <w:rsid w:val="00C50691"/>
    <w:rsid w:val="00C51517"/>
    <w:rsid w:val="00C51DB9"/>
    <w:rsid w:val="00C51E94"/>
    <w:rsid w:val="00C52182"/>
    <w:rsid w:val="00C52308"/>
    <w:rsid w:val="00C5254C"/>
    <w:rsid w:val="00C52D17"/>
    <w:rsid w:val="00C535FA"/>
    <w:rsid w:val="00C53DB3"/>
    <w:rsid w:val="00C5486B"/>
    <w:rsid w:val="00C54A21"/>
    <w:rsid w:val="00C54D30"/>
    <w:rsid w:val="00C54F27"/>
    <w:rsid w:val="00C55CD7"/>
    <w:rsid w:val="00C55E25"/>
    <w:rsid w:val="00C55FDB"/>
    <w:rsid w:val="00C5621D"/>
    <w:rsid w:val="00C5630C"/>
    <w:rsid w:val="00C56AD6"/>
    <w:rsid w:val="00C56DFE"/>
    <w:rsid w:val="00C571C0"/>
    <w:rsid w:val="00C5738A"/>
    <w:rsid w:val="00C573EA"/>
    <w:rsid w:val="00C5795D"/>
    <w:rsid w:val="00C57A74"/>
    <w:rsid w:val="00C57B84"/>
    <w:rsid w:val="00C57E46"/>
    <w:rsid w:val="00C601F4"/>
    <w:rsid w:val="00C6049C"/>
    <w:rsid w:val="00C607FD"/>
    <w:rsid w:val="00C60BF8"/>
    <w:rsid w:val="00C612A3"/>
    <w:rsid w:val="00C61326"/>
    <w:rsid w:val="00C61DB8"/>
    <w:rsid w:val="00C625D7"/>
    <w:rsid w:val="00C627BE"/>
    <w:rsid w:val="00C630AE"/>
    <w:rsid w:val="00C63819"/>
    <w:rsid w:val="00C63B4F"/>
    <w:rsid w:val="00C63D07"/>
    <w:rsid w:val="00C63F73"/>
    <w:rsid w:val="00C641B1"/>
    <w:rsid w:val="00C657CC"/>
    <w:rsid w:val="00C659C4"/>
    <w:rsid w:val="00C65B1F"/>
    <w:rsid w:val="00C65BD5"/>
    <w:rsid w:val="00C66312"/>
    <w:rsid w:val="00C6641F"/>
    <w:rsid w:val="00C67502"/>
    <w:rsid w:val="00C676FC"/>
    <w:rsid w:val="00C67B76"/>
    <w:rsid w:val="00C709BA"/>
    <w:rsid w:val="00C70DB2"/>
    <w:rsid w:val="00C70E49"/>
    <w:rsid w:val="00C713CA"/>
    <w:rsid w:val="00C716CE"/>
    <w:rsid w:val="00C7171A"/>
    <w:rsid w:val="00C7201E"/>
    <w:rsid w:val="00C72060"/>
    <w:rsid w:val="00C72299"/>
    <w:rsid w:val="00C72451"/>
    <w:rsid w:val="00C72EA5"/>
    <w:rsid w:val="00C7314E"/>
    <w:rsid w:val="00C74755"/>
    <w:rsid w:val="00C7475E"/>
    <w:rsid w:val="00C7491F"/>
    <w:rsid w:val="00C74B76"/>
    <w:rsid w:val="00C74F06"/>
    <w:rsid w:val="00C75550"/>
    <w:rsid w:val="00C75671"/>
    <w:rsid w:val="00C75994"/>
    <w:rsid w:val="00C75ABF"/>
    <w:rsid w:val="00C76611"/>
    <w:rsid w:val="00C76A51"/>
    <w:rsid w:val="00C76D6C"/>
    <w:rsid w:val="00C76E4F"/>
    <w:rsid w:val="00C7746F"/>
    <w:rsid w:val="00C77627"/>
    <w:rsid w:val="00C77CCD"/>
    <w:rsid w:val="00C802E6"/>
    <w:rsid w:val="00C8057A"/>
    <w:rsid w:val="00C80A13"/>
    <w:rsid w:val="00C80D45"/>
    <w:rsid w:val="00C80DC9"/>
    <w:rsid w:val="00C8117C"/>
    <w:rsid w:val="00C81E4A"/>
    <w:rsid w:val="00C825F5"/>
    <w:rsid w:val="00C826BA"/>
    <w:rsid w:val="00C826D3"/>
    <w:rsid w:val="00C828F8"/>
    <w:rsid w:val="00C82F44"/>
    <w:rsid w:val="00C830DB"/>
    <w:rsid w:val="00C83EEF"/>
    <w:rsid w:val="00C843FB"/>
    <w:rsid w:val="00C848E4"/>
    <w:rsid w:val="00C84ECA"/>
    <w:rsid w:val="00C85297"/>
    <w:rsid w:val="00C8530A"/>
    <w:rsid w:val="00C8545F"/>
    <w:rsid w:val="00C85608"/>
    <w:rsid w:val="00C85B61"/>
    <w:rsid w:val="00C860A8"/>
    <w:rsid w:val="00C86EB5"/>
    <w:rsid w:val="00C87282"/>
    <w:rsid w:val="00C8730F"/>
    <w:rsid w:val="00C87433"/>
    <w:rsid w:val="00C8745A"/>
    <w:rsid w:val="00C875D1"/>
    <w:rsid w:val="00C90117"/>
    <w:rsid w:val="00C90401"/>
    <w:rsid w:val="00C904A7"/>
    <w:rsid w:val="00C90673"/>
    <w:rsid w:val="00C90A99"/>
    <w:rsid w:val="00C90B2D"/>
    <w:rsid w:val="00C91009"/>
    <w:rsid w:val="00C91488"/>
    <w:rsid w:val="00C917EB"/>
    <w:rsid w:val="00C919D4"/>
    <w:rsid w:val="00C91EB4"/>
    <w:rsid w:val="00C92600"/>
    <w:rsid w:val="00C92769"/>
    <w:rsid w:val="00C932B2"/>
    <w:rsid w:val="00C93763"/>
    <w:rsid w:val="00C94029"/>
    <w:rsid w:val="00C942E9"/>
    <w:rsid w:val="00C94815"/>
    <w:rsid w:val="00C94A3E"/>
    <w:rsid w:val="00C94EC0"/>
    <w:rsid w:val="00C95C1F"/>
    <w:rsid w:val="00C95C80"/>
    <w:rsid w:val="00C9611C"/>
    <w:rsid w:val="00C9654E"/>
    <w:rsid w:val="00C96995"/>
    <w:rsid w:val="00C96B5E"/>
    <w:rsid w:val="00C96E50"/>
    <w:rsid w:val="00C97807"/>
    <w:rsid w:val="00C9788A"/>
    <w:rsid w:val="00C97C5E"/>
    <w:rsid w:val="00CA04A1"/>
    <w:rsid w:val="00CA083A"/>
    <w:rsid w:val="00CA0B55"/>
    <w:rsid w:val="00CA0F23"/>
    <w:rsid w:val="00CA1F59"/>
    <w:rsid w:val="00CA275D"/>
    <w:rsid w:val="00CA2BD1"/>
    <w:rsid w:val="00CA3B2A"/>
    <w:rsid w:val="00CA45F6"/>
    <w:rsid w:val="00CA49B0"/>
    <w:rsid w:val="00CA4BC8"/>
    <w:rsid w:val="00CA4D8C"/>
    <w:rsid w:val="00CA574D"/>
    <w:rsid w:val="00CA59C4"/>
    <w:rsid w:val="00CA5D7A"/>
    <w:rsid w:val="00CA62D5"/>
    <w:rsid w:val="00CA66B7"/>
    <w:rsid w:val="00CA6A26"/>
    <w:rsid w:val="00CA7005"/>
    <w:rsid w:val="00CA7771"/>
    <w:rsid w:val="00CA7F01"/>
    <w:rsid w:val="00CB01CE"/>
    <w:rsid w:val="00CB090E"/>
    <w:rsid w:val="00CB0EDB"/>
    <w:rsid w:val="00CB108F"/>
    <w:rsid w:val="00CB136D"/>
    <w:rsid w:val="00CB140D"/>
    <w:rsid w:val="00CB1469"/>
    <w:rsid w:val="00CB18E8"/>
    <w:rsid w:val="00CB1DFE"/>
    <w:rsid w:val="00CB2318"/>
    <w:rsid w:val="00CB2569"/>
    <w:rsid w:val="00CB2CD8"/>
    <w:rsid w:val="00CB311B"/>
    <w:rsid w:val="00CB349B"/>
    <w:rsid w:val="00CB35DF"/>
    <w:rsid w:val="00CB3F41"/>
    <w:rsid w:val="00CB46BF"/>
    <w:rsid w:val="00CB4B75"/>
    <w:rsid w:val="00CB4C13"/>
    <w:rsid w:val="00CB4D8E"/>
    <w:rsid w:val="00CB4F6F"/>
    <w:rsid w:val="00CB57D0"/>
    <w:rsid w:val="00CB5938"/>
    <w:rsid w:val="00CB601A"/>
    <w:rsid w:val="00CB6063"/>
    <w:rsid w:val="00CB6172"/>
    <w:rsid w:val="00CB6923"/>
    <w:rsid w:val="00CB7324"/>
    <w:rsid w:val="00CB73C7"/>
    <w:rsid w:val="00CB7723"/>
    <w:rsid w:val="00CC031A"/>
    <w:rsid w:val="00CC0C50"/>
    <w:rsid w:val="00CC0D37"/>
    <w:rsid w:val="00CC1074"/>
    <w:rsid w:val="00CC1555"/>
    <w:rsid w:val="00CC16B7"/>
    <w:rsid w:val="00CC16DD"/>
    <w:rsid w:val="00CC2D84"/>
    <w:rsid w:val="00CC2EBF"/>
    <w:rsid w:val="00CC40DA"/>
    <w:rsid w:val="00CC4229"/>
    <w:rsid w:val="00CC4607"/>
    <w:rsid w:val="00CC46F1"/>
    <w:rsid w:val="00CC47A5"/>
    <w:rsid w:val="00CC4A3E"/>
    <w:rsid w:val="00CC4D23"/>
    <w:rsid w:val="00CC5659"/>
    <w:rsid w:val="00CC5A2F"/>
    <w:rsid w:val="00CC5CCE"/>
    <w:rsid w:val="00CC5DF1"/>
    <w:rsid w:val="00CC62CF"/>
    <w:rsid w:val="00CC64EF"/>
    <w:rsid w:val="00CC6B50"/>
    <w:rsid w:val="00CC7372"/>
    <w:rsid w:val="00CD0EFE"/>
    <w:rsid w:val="00CD1262"/>
    <w:rsid w:val="00CD19F8"/>
    <w:rsid w:val="00CD307B"/>
    <w:rsid w:val="00CD3095"/>
    <w:rsid w:val="00CD30CD"/>
    <w:rsid w:val="00CD30E4"/>
    <w:rsid w:val="00CD3286"/>
    <w:rsid w:val="00CD3299"/>
    <w:rsid w:val="00CD44A8"/>
    <w:rsid w:val="00CD4516"/>
    <w:rsid w:val="00CD4633"/>
    <w:rsid w:val="00CD5026"/>
    <w:rsid w:val="00CD54D0"/>
    <w:rsid w:val="00CD5A1F"/>
    <w:rsid w:val="00CD6637"/>
    <w:rsid w:val="00CD70CD"/>
    <w:rsid w:val="00CD76E9"/>
    <w:rsid w:val="00CD7A55"/>
    <w:rsid w:val="00CE03D1"/>
    <w:rsid w:val="00CE0799"/>
    <w:rsid w:val="00CE0BEE"/>
    <w:rsid w:val="00CE123A"/>
    <w:rsid w:val="00CE1BA6"/>
    <w:rsid w:val="00CE1C79"/>
    <w:rsid w:val="00CE1D99"/>
    <w:rsid w:val="00CE2154"/>
    <w:rsid w:val="00CE233F"/>
    <w:rsid w:val="00CE2B5B"/>
    <w:rsid w:val="00CE2BAF"/>
    <w:rsid w:val="00CE3263"/>
    <w:rsid w:val="00CE3DBB"/>
    <w:rsid w:val="00CE3FC8"/>
    <w:rsid w:val="00CE40D9"/>
    <w:rsid w:val="00CE4283"/>
    <w:rsid w:val="00CE445D"/>
    <w:rsid w:val="00CE44AF"/>
    <w:rsid w:val="00CE4E1B"/>
    <w:rsid w:val="00CE4E81"/>
    <w:rsid w:val="00CE544C"/>
    <w:rsid w:val="00CE55F7"/>
    <w:rsid w:val="00CE61F6"/>
    <w:rsid w:val="00CE690A"/>
    <w:rsid w:val="00CE6AAE"/>
    <w:rsid w:val="00CE7287"/>
    <w:rsid w:val="00CF010F"/>
    <w:rsid w:val="00CF02BE"/>
    <w:rsid w:val="00CF0547"/>
    <w:rsid w:val="00CF076E"/>
    <w:rsid w:val="00CF19CB"/>
    <w:rsid w:val="00CF256C"/>
    <w:rsid w:val="00CF2818"/>
    <w:rsid w:val="00CF2BD6"/>
    <w:rsid w:val="00CF308A"/>
    <w:rsid w:val="00CF338E"/>
    <w:rsid w:val="00CF347E"/>
    <w:rsid w:val="00CF3EF7"/>
    <w:rsid w:val="00CF409D"/>
    <w:rsid w:val="00CF4C7A"/>
    <w:rsid w:val="00CF4DC5"/>
    <w:rsid w:val="00CF4ECA"/>
    <w:rsid w:val="00CF511E"/>
    <w:rsid w:val="00CF56D9"/>
    <w:rsid w:val="00CF57B5"/>
    <w:rsid w:val="00CF5C39"/>
    <w:rsid w:val="00CF5F97"/>
    <w:rsid w:val="00CF6466"/>
    <w:rsid w:val="00CF6619"/>
    <w:rsid w:val="00CF6AEC"/>
    <w:rsid w:val="00CF6C8E"/>
    <w:rsid w:val="00CF7162"/>
    <w:rsid w:val="00CF7473"/>
    <w:rsid w:val="00CF7831"/>
    <w:rsid w:val="00CF7972"/>
    <w:rsid w:val="00CF7AA2"/>
    <w:rsid w:val="00D00758"/>
    <w:rsid w:val="00D01ED4"/>
    <w:rsid w:val="00D027D9"/>
    <w:rsid w:val="00D02E92"/>
    <w:rsid w:val="00D04048"/>
    <w:rsid w:val="00D04088"/>
    <w:rsid w:val="00D04169"/>
    <w:rsid w:val="00D0462E"/>
    <w:rsid w:val="00D0473B"/>
    <w:rsid w:val="00D04D3E"/>
    <w:rsid w:val="00D051FD"/>
    <w:rsid w:val="00D05351"/>
    <w:rsid w:val="00D058DF"/>
    <w:rsid w:val="00D06459"/>
    <w:rsid w:val="00D06607"/>
    <w:rsid w:val="00D067CD"/>
    <w:rsid w:val="00D103A8"/>
    <w:rsid w:val="00D1084C"/>
    <w:rsid w:val="00D10E5E"/>
    <w:rsid w:val="00D112EC"/>
    <w:rsid w:val="00D115D5"/>
    <w:rsid w:val="00D11846"/>
    <w:rsid w:val="00D1186E"/>
    <w:rsid w:val="00D11DAF"/>
    <w:rsid w:val="00D1210F"/>
    <w:rsid w:val="00D12118"/>
    <w:rsid w:val="00D12186"/>
    <w:rsid w:val="00D12520"/>
    <w:rsid w:val="00D133C0"/>
    <w:rsid w:val="00D136B9"/>
    <w:rsid w:val="00D138BD"/>
    <w:rsid w:val="00D13CFF"/>
    <w:rsid w:val="00D13D17"/>
    <w:rsid w:val="00D14789"/>
    <w:rsid w:val="00D15342"/>
    <w:rsid w:val="00D15A7C"/>
    <w:rsid w:val="00D15B79"/>
    <w:rsid w:val="00D15D40"/>
    <w:rsid w:val="00D162DC"/>
    <w:rsid w:val="00D16B32"/>
    <w:rsid w:val="00D20114"/>
    <w:rsid w:val="00D20752"/>
    <w:rsid w:val="00D20C25"/>
    <w:rsid w:val="00D20D8E"/>
    <w:rsid w:val="00D21E55"/>
    <w:rsid w:val="00D234C4"/>
    <w:rsid w:val="00D2385A"/>
    <w:rsid w:val="00D2392E"/>
    <w:rsid w:val="00D23EB5"/>
    <w:rsid w:val="00D2412A"/>
    <w:rsid w:val="00D24666"/>
    <w:rsid w:val="00D24782"/>
    <w:rsid w:val="00D2591F"/>
    <w:rsid w:val="00D26A02"/>
    <w:rsid w:val="00D26B96"/>
    <w:rsid w:val="00D278A5"/>
    <w:rsid w:val="00D27F55"/>
    <w:rsid w:val="00D304ED"/>
    <w:rsid w:val="00D30C1C"/>
    <w:rsid w:val="00D31DA0"/>
    <w:rsid w:val="00D31F4C"/>
    <w:rsid w:val="00D3218D"/>
    <w:rsid w:val="00D32831"/>
    <w:rsid w:val="00D32A34"/>
    <w:rsid w:val="00D335BC"/>
    <w:rsid w:val="00D33993"/>
    <w:rsid w:val="00D33BCD"/>
    <w:rsid w:val="00D33EE8"/>
    <w:rsid w:val="00D34339"/>
    <w:rsid w:val="00D34848"/>
    <w:rsid w:val="00D34CF6"/>
    <w:rsid w:val="00D350C0"/>
    <w:rsid w:val="00D35353"/>
    <w:rsid w:val="00D354F1"/>
    <w:rsid w:val="00D35B44"/>
    <w:rsid w:val="00D36210"/>
    <w:rsid w:val="00D36787"/>
    <w:rsid w:val="00D36844"/>
    <w:rsid w:val="00D36A51"/>
    <w:rsid w:val="00D36E85"/>
    <w:rsid w:val="00D37261"/>
    <w:rsid w:val="00D373E2"/>
    <w:rsid w:val="00D37B4C"/>
    <w:rsid w:val="00D37FC7"/>
    <w:rsid w:val="00D403B1"/>
    <w:rsid w:val="00D405C3"/>
    <w:rsid w:val="00D408CA"/>
    <w:rsid w:val="00D40ED2"/>
    <w:rsid w:val="00D42188"/>
    <w:rsid w:val="00D426EC"/>
    <w:rsid w:val="00D4280D"/>
    <w:rsid w:val="00D42C68"/>
    <w:rsid w:val="00D434EE"/>
    <w:rsid w:val="00D43EE1"/>
    <w:rsid w:val="00D447AC"/>
    <w:rsid w:val="00D44CD8"/>
    <w:rsid w:val="00D4526A"/>
    <w:rsid w:val="00D45364"/>
    <w:rsid w:val="00D45A83"/>
    <w:rsid w:val="00D45BF0"/>
    <w:rsid w:val="00D45D9E"/>
    <w:rsid w:val="00D4603E"/>
    <w:rsid w:val="00D46234"/>
    <w:rsid w:val="00D465B1"/>
    <w:rsid w:val="00D46D9A"/>
    <w:rsid w:val="00D470E6"/>
    <w:rsid w:val="00D47B3D"/>
    <w:rsid w:val="00D501EB"/>
    <w:rsid w:val="00D504A5"/>
    <w:rsid w:val="00D50BC8"/>
    <w:rsid w:val="00D50D9F"/>
    <w:rsid w:val="00D50F16"/>
    <w:rsid w:val="00D5139F"/>
    <w:rsid w:val="00D515A2"/>
    <w:rsid w:val="00D515A6"/>
    <w:rsid w:val="00D515E3"/>
    <w:rsid w:val="00D5170D"/>
    <w:rsid w:val="00D51C98"/>
    <w:rsid w:val="00D51F80"/>
    <w:rsid w:val="00D524CB"/>
    <w:rsid w:val="00D52A39"/>
    <w:rsid w:val="00D52F4E"/>
    <w:rsid w:val="00D53D44"/>
    <w:rsid w:val="00D53DC6"/>
    <w:rsid w:val="00D54128"/>
    <w:rsid w:val="00D543DD"/>
    <w:rsid w:val="00D544E4"/>
    <w:rsid w:val="00D54ADE"/>
    <w:rsid w:val="00D55014"/>
    <w:rsid w:val="00D555AC"/>
    <w:rsid w:val="00D558AB"/>
    <w:rsid w:val="00D560C7"/>
    <w:rsid w:val="00D5628A"/>
    <w:rsid w:val="00D563DE"/>
    <w:rsid w:val="00D56B16"/>
    <w:rsid w:val="00D56CA4"/>
    <w:rsid w:val="00D57A7D"/>
    <w:rsid w:val="00D600B2"/>
    <w:rsid w:val="00D6089D"/>
    <w:rsid w:val="00D60CC3"/>
    <w:rsid w:val="00D60ED4"/>
    <w:rsid w:val="00D61294"/>
    <w:rsid w:val="00D612FA"/>
    <w:rsid w:val="00D6137C"/>
    <w:rsid w:val="00D6157C"/>
    <w:rsid w:val="00D61833"/>
    <w:rsid w:val="00D61E99"/>
    <w:rsid w:val="00D62040"/>
    <w:rsid w:val="00D6266E"/>
    <w:rsid w:val="00D62AB7"/>
    <w:rsid w:val="00D62B65"/>
    <w:rsid w:val="00D62D98"/>
    <w:rsid w:val="00D635A7"/>
    <w:rsid w:val="00D635FC"/>
    <w:rsid w:val="00D63D4B"/>
    <w:rsid w:val="00D63DC2"/>
    <w:rsid w:val="00D641A9"/>
    <w:rsid w:val="00D64B40"/>
    <w:rsid w:val="00D64FE3"/>
    <w:rsid w:val="00D65281"/>
    <w:rsid w:val="00D65BB7"/>
    <w:rsid w:val="00D6682E"/>
    <w:rsid w:val="00D669C2"/>
    <w:rsid w:val="00D70A0B"/>
    <w:rsid w:val="00D70BC6"/>
    <w:rsid w:val="00D7122A"/>
    <w:rsid w:val="00D71944"/>
    <w:rsid w:val="00D71B5E"/>
    <w:rsid w:val="00D71FFE"/>
    <w:rsid w:val="00D7360C"/>
    <w:rsid w:val="00D73673"/>
    <w:rsid w:val="00D739C0"/>
    <w:rsid w:val="00D73F08"/>
    <w:rsid w:val="00D74274"/>
    <w:rsid w:val="00D743E2"/>
    <w:rsid w:val="00D744E0"/>
    <w:rsid w:val="00D74734"/>
    <w:rsid w:val="00D74A0F"/>
    <w:rsid w:val="00D74B38"/>
    <w:rsid w:val="00D752E0"/>
    <w:rsid w:val="00D7561B"/>
    <w:rsid w:val="00D7643A"/>
    <w:rsid w:val="00D7660E"/>
    <w:rsid w:val="00D768E0"/>
    <w:rsid w:val="00D7696C"/>
    <w:rsid w:val="00D77A78"/>
    <w:rsid w:val="00D80ABA"/>
    <w:rsid w:val="00D81444"/>
    <w:rsid w:val="00D81A97"/>
    <w:rsid w:val="00D81C35"/>
    <w:rsid w:val="00D81FE9"/>
    <w:rsid w:val="00D82B34"/>
    <w:rsid w:val="00D83AE1"/>
    <w:rsid w:val="00D83B59"/>
    <w:rsid w:val="00D83F9C"/>
    <w:rsid w:val="00D8442F"/>
    <w:rsid w:val="00D847E4"/>
    <w:rsid w:val="00D84806"/>
    <w:rsid w:val="00D84979"/>
    <w:rsid w:val="00D84D4D"/>
    <w:rsid w:val="00D851EA"/>
    <w:rsid w:val="00D857AC"/>
    <w:rsid w:val="00D858DE"/>
    <w:rsid w:val="00D86090"/>
    <w:rsid w:val="00D86318"/>
    <w:rsid w:val="00D864FB"/>
    <w:rsid w:val="00D86600"/>
    <w:rsid w:val="00D86CB2"/>
    <w:rsid w:val="00D87438"/>
    <w:rsid w:val="00D8771D"/>
    <w:rsid w:val="00D87752"/>
    <w:rsid w:val="00D9028C"/>
    <w:rsid w:val="00D90330"/>
    <w:rsid w:val="00D9075C"/>
    <w:rsid w:val="00D908D4"/>
    <w:rsid w:val="00D90ABC"/>
    <w:rsid w:val="00D90C8C"/>
    <w:rsid w:val="00D91BD4"/>
    <w:rsid w:val="00D925D9"/>
    <w:rsid w:val="00D925F4"/>
    <w:rsid w:val="00D928CE"/>
    <w:rsid w:val="00D92B55"/>
    <w:rsid w:val="00D931C8"/>
    <w:rsid w:val="00D93406"/>
    <w:rsid w:val="00D94282"/>
    <w:rsid w:val="00D94442"/>
    <w:rsid w:val="00D94D6B"/>
    <w:rsid w:val="00D95225"/>
    <w:rsid w:val="00D95533"/>
    <w:rsid w:val="00D95BF1"/>
    <w:rsid w:val="00D95E79"/>
    <w:rsid w:val="00D95EBD"/>
    <w:rsid w:val="00D961CE"/>
    <w:rsid w:val="00D968F9"/>
    <w:rsid w:val="00D96C55"/>
    <w:rsid w:val="00D96C77"/>
    <w:rsid w:val="00D96CA7"/>
    <w:rsid w:val="00D96DE7"/>
    <w:rsid w:val="00D9760F"/>
    <w:rsid w:val="00D97D41"/>
    <w:rsid w:val="00DA0CFD"/>
    <w:rsid w:val="00DA151D"/>
    <w:rsid w:val="00DA1565"/>
    <w:rsid w:val="00DA1AF3"/>
    <w:rsid w:val="00DA1CC6"/>
    <w:rsid w:val="00DA27A0"/>
    <w:rsid w:val="00DA2A66"/>
    <w:rsid w:val="00DA3455"/>
    <w:rsid w:val="00DA3506"/>
    <w:rsid w:val="00DA38D6"/>
    <w:rsid w:val="00DA3E8E"/>
    <w:rsid w:val="00DA48BF"/>
    <w:rsid w:val="00DA4ADA"/>
    <w:rsid w:val="00DA50B8"/>
    <w:rsid w:val="00DA580E"/>
    <w:rsid w:val="00DA7148"/>
    <w:rsid w:val="00DA76BD"/>
    <w:rsid w:val="00DA7BD2"/>
    <w:rsid w:val="00DA7BDF"/>
    <w:rsid w:val="00DB0E84"/>
    <w:rsid w:val="00DB14B9"/>
    <w:rsid w:val="00DB1602"/>
    <w:rsid w:val="00DB1E5E"/>
    <w:rsid w:val="00DB2A58"/>
    <w:rsid w:val="00DB3075"/>
    <w:rsid w:val="00DB339C"/>
    <w:rsid w:val="00DB350B"/>
    <w:rsid w:val="00DB35C7"/>
    <w:rsid w:val="00DB3EB6"/>
    <w:rsid w:val="00DB4416"/>
    <w:rsid w:val="00DB44C1"/>
    <w:rsid w:val="00DB4672"/>
    <w:rsid w:val="00DB4860"/>
    <w:rsid w:val="00DB4E0F"/>
    <w:rsid w:val="00DB510B"/>
    <w:rsid w:val="00DB5A13"/>
    <w:rsid w:val="00DB5F7B"/>
    <w:rsid w:val="00DB60C1"/>
    <w:rsid w:val="00DB683C"/>
    <w:rsid w:val="00DB7249"/>
    <w:rsid w:val="00DB74EB"/>
    <w:rsid w:val="00DB7CAE"/>
    <w:rsid w:val="00DB7F19"/>
    <w:rsid w:val="00DC0334"/>
    <w:rsid w:val="00DC03FC"/>
    <w:rsid w:val="00DC0622"/>
    <w:rsid w:val="00DC0DD9"/>
    <w:rsid w:val="00DC1274"/>
    <w:rsid w:val="00DC13C4"/>
    <w:rsid w:val="00DC168E"/>
    <w:rsid w:val="00DC1E99"/>
    <w:rsid w:val="00DC232B"/>
    <w:rsid w:val="00DC2FD7"/>
    <w:rsid w:val="00DC31F3"/>
    <w:rsid w:val="00DC362C"/>
    <w:rsid w:val="00DC3F2A"/>
    <w:rsid w:val="00DC40BE"/>
    <w:rsid w:val="00DC4135"/>
    <w:rsid w:val="00DC4322"/>
    <w:rsid w:val="00DC557C"/>
    <w:rsid w:val="00DC57DC"/>
    <w:rsid w:val="00DC5E73"/>
    <w:rsid w:val="00DC6E08"/>
    <w:rsid w:val="00DC6F8C"/>
    <w:rsid w:val="00DC6FD6"/>
    <w:rsid w:val="00DC7519"/>
    <w:rsid w:val="00DD06BE"/>
    <w:rsid w:val="00DD0AAF"/>
    <w:rsid w:val="00DD0BB7"/>
    <w:rsid w:val="00DD1838"/>
    <w:rsid w:val="00DD19D8"/>
    <w:rsid w:val="00DD30A8"/>
    <w:rsid w:val="00DD3884"/>
    <w:rsid w:val="00DD3B64"/>
    <w:rsid w:val="00DD3FEC"/>
    <w:rsid w:val="00DD4426"/>
    <w:rsid w:val="00DD4665"/>
    <w:rsid w:val="00DD4679"/>
    <w:rsid w:val="00DD48B3"/>
    <w:rsid w:val="00DD49C9"/>
    <w:rsid w:val="00DD4A3F"/>
    <w:rsid w:val="00DD4BE4"/>
    <w:rsid w:val="00DD4DA8"/>
    <w:rsid w:val="00DD4FD3"/>
    <w:rsid w:val="00DD5042"/>
    <w:rsid w:val="00DD50B3"/>
    <w:rsid w:val="00DD548E"/>
    <w:rsid w:val="00DD5502"/>
    <w:rsid w:val="00DD5567"/>
    <w:rsid w:val="00DD559F"/>
    <w:rsid w:val="00DD583F"/>
    <w:rsid w:val="00DD5ED1"/>
    <w:rsid w:val="00DD5FAB"/>
    <w:rsid w:val="00DD6161"/>
    <w:rsid w:val="00DD7837"/>
    <w:rsid w:val="00DD7AC9"/>
    <w:rsid w:val="00DD7C19"/>
    <w:rsid w:val="00DE0CF8"/>
    <w:rsid w:val="00DE1356"/>
    <w:rsid w:val="00DE14BC"/>
    <w:rsid w:val="00DE17FB"/>
    <w:rsid w:val="00DE29F3"/>
    <w:rsid w:val="00DE2C00"/>
    <w:rsid w:val="00DE2C37"/>
    <w:rsid w:val="00DE342E"/>
    <w:rsid w:val="00DE3483"/>
    <w:rsid w:val="00DE3658"/>
    <w:rsid w:val="00DE36CE"/>
    <w:rsid w:val="00DE371E"/>
    <w:rsid w:val="00DE4C94"/>
    <w:rsid w:val="00DE592B"/>
    <w:rsid w:val="00DE5A0E"/>
    <w:rsid w:val="00DE603F"/>
    <w:rsid w:val="00DE6072"/>
    <w:rsid w:val="00DE64D1"/>
    <w:rsid w:val="00DE6E69"/>
    <w:rsid w:val="00DE6FF7"/>
    <w:rsid w:val="00DE7656"/>
    <w:rsid w:val="00DE7DA0"/>
    <w:rsid w:val="00DF0015"/>
    <w:rsid w:val="00DF0499"/>
    <w:rsid w:val="00DF0551"/>
    <w:rsid w:val="00DF0660"/>
    <w:rsid w:val="00DF0727"/>
    <w:rsid w:val="00DF0798"/>
    <w:rsid w:val="00DF0A6E"/>
    <w:rsid w:val="00DF0EAC"/>
    <w:rsid w:val="00DF1B89"/>
    <w:rsid w:val="00DF1CFB"/>
    <w:rsid w:val="00DF1FF3"/>
    <w:rsid w:val="00DF22F0"/>
    <w:rsid w:val="00DF29BF"/>
    <w:rsid w:val="00DF29F3"/>
    <w:rsid w:val="00DF2D37"/>
    <w:rsid w:val="00DF3387"/>
    <w:rsid w:val="00DF3577"/>
    <w:rsid w:val="00DF3707"/>
    <w:rsid w:val="00DF395F"/>
    <w:rsid w:val="00DF3CEB"/>
    <w:rsid w:val="00DF4707"/>
    <w:rsid w:val="00DF54C0"/>
    <w:rsid w:val="00DF54F5"/>
    <w:rsid w:val="00DF563C"/>
    <w:rsid w:val="00DF59E6"/>
    <w:rsid w:val="00DF62C3"/>
    <w:rsid w:val="00DF6669"/>
    <w:rsid w:val="00DF6EE6"/>
    <w:rsid w:val="00DF75D0"/>
    <w:rsid w:val="00DF78A2"/>
    <w:rsid w:val="00DF7ACA"/>
    <w:rsid w:val="00DF7B23"/>
    <w:rsid w:val="00E00054"/>
    <w:rsid w:val="00E0028B"/>
    <w:rsid w:val="00E00E6D"/>
    <w:rsid w:val="00E01EAC"/>
    <w:rsid w:val="00E0224F"/>
    <w:rsid w:val="00E02326"/>
    <w:rsid w:val="00E026A2"/>
    <w:rsid w:val="00E02A57"/>
    <w:rsid w:val="00E02B3D"/>
    <w:rsid w:val="00E02E57"/>
    <w:rsid w:val="00E02FB9"/>
    <w:rsid w:val="00E030D6"/>
    <w:rsid w:val="00E03379"/>
    <w:rsid w:val="00E03706"/>
    <w:rsid w:val="00E0387B"/>
    <w:rsid w:val="00E03EA6"/>
    <w:rsid w:val="00E04B8B"/>
    <w:rsid w:val="00E04E5F"/>
    <w:rsid w:val="00E051DA"/>
    <w:rsid w:val="00E05789"/>
    <w:rsid w:val="00E060BC"/>
    <w:rsid w:val="00E062DD"/>
    <w:rsid w:val="00E06377"/>
    <w:rsid w:val="00E06855"/>
    <w:rsid w:val="00E068D0"/>
    <w:rsid w:val="00E06AC3"/>
    <w:rsid w:val="00E07225"/>
    <w:rsid w:val="00E101A4"/>
    <w:rsid w:val="00E1022D"/>
    <w:rsid w:val="00E10900"/>
    <w:rsid w:val="00E112E3"/>
    <w:rsid w:val="00E11E9E"/>
    <w:rsid w:val="00E122F5"/>
    <w:rsid w:val="00E12809"/>
    <w:rsid w:val="00E1384F"/>
    <w:rsid w:val="00E13995"/>
    <w:rsid w:val="00E139A9"/>
    <w:rsid w:val="00E13ABA"/>
    <w:rsid w:val="00E13CD1"/>
    <w:rsid w:val="00E13CDB"/>
    <w:rsid w:val="00E13E19"/>
    <w:rsid w:val="00E13E30"/>
    <w:rsid w:val="00E1465E"/>
    <w:rsid w:val="00E14BF9"/>
    <w:rsid w:val="00E151D9"/>
    <w:rsid w:val="00E155AF"/>
    <w:rsid w:val="00E15872"/>
    <w:rsid w:val="00E16098"/>
    <w:rsid w:val="00E16265"/>
    <w:rsid w:val="00E164B3"/>
    <w:rsid w:val="00E16853"/>
    <w:rsid w:val="00E168BB"/>
    <w:rsid w:val="00E16B6C"/>
    <w:rsid w:val="00E16C1D"/>
    <w:rsid w:val="00E16FF8"/>
    <w:rsid w:val="00E174D1"/>
    <w:rsid w:val="00E17639"/>
    <w:rsid w:val="00E17C80"/>
    <w:rsid w:val="00E20738"/>
    <w:rsid w:val="00E213AD"/>
    <w:rsid w:val="00E21798"/>
    <w:rsid w:val="00E2187F"/>
    <w:rsid w:val="00E2191E"/>
    <w:rsid w:val="00E21D3E"/>
    <w:rsid w:val="00E23114"/>
    <w:rsid w:val="00E23334"/>
    <w:rsid w:val="00E235C6"/>
    <w:rsid w:val="00E2361A"/>
    <w:rsid w:val="00E23E8C"/>
    <w:rsid w:val="00E256AA"/>
    <w:rsid w:val="00E25EC6"/>
    <w:rsid w:val="00E2744E"/>
    <w:rsid w:val="00E27524"/>
    <w:rsid w:val="00E27F79"/>
    <w:rsid w:val="00E3026F"/>
    <w:rsid w:val="00E303E1"/>
    <w:rsid w:val="00E30AE2"/>
    <w:rsid w:val="00E30AFA"/>
    <w:rsid w:val="00E30D4B"/>
    <w:rsid w:val="00E30DCA"/>
    <w:rsid w:val="00E30F3D"/>
    <w:rsid w:val="00E31037"/>
    <w:rsid w:val="00E3189B"/>
    <w:rsid w:val="00E31E21"/>
    <w:rsid w:val="00E3203F"/>
    <w:rsid w:val="00E322F7"/>
    <w:rsid w:val="00E3256D"/>
    <w:rsid w:val="00E32909"/>
    <w:rsid w:val="00E32D09"/>
    <w:rsid w:val="00E32E1A"/>
    <w:rsid w:val="00E32F63"/>
    <w:rsid w:val="00E33175"/>
    <w:rsid w:val="00E334BB"/>
    <w:rsid w:val="00E33757"/>
    <w:rsid w:val="00E33B52"/>
    <w:rsid w:val="00E33B7A"/>
    <w:rsid w:val="00E33CB2"/>
    <w:rsid w:val="00E33F67"/>
    <w:rsid w:val="00E34444"/>
    <w:rsid w:val="00E34932"/>
    <w:rsid w:val="00E34A28"/>
    <w:rsid w:val="00E35135"/>
    <w:rsid w:val="00E35EAE"/>
    <w:rsid w:val="00E36170"/>
    <w:rsid w:val="00E36F36"/>
    <w:rsid w:val="00E37040"/>
    <w:rsid w:val="00E37D6E"/>
    <w:rsid w:val="00E4001A"/>
    <w:rsid w:val="00E4064C"/>
    <w:rsid w:val="00E40AF0"/>
    <w:rsid w:val="00E40CB4"/>
    <w:rsid w:val="00E40D40"/>
    <w:rsid w:val="00E40F19"/>
    <w:rsid w:val="00E41304"/>
    <w:rsid w:val="00E416D2"/>
    <w:rsid w:val="00E41CBE"/>
    <w:rsid w:val="00E41F68"/>
    <w:rsid w:val="00E43861"/>
    <w:rsid w:val="00E4420C"/>
    <w:rsid w:val="00E4474F"/>
    <w:rsid w:val="00E448E6"/>
    <w:rsid w:val="00E453AF"/>
    <w:rsid w:val="00E457F5"/>
    <w:rsid w:val="00E4584B"/>
    <w:rsid w:val="00E45B6D"/>
    <w:rsid w:val="00E45ED7"/>
    <w:rsid w:val="00E4622A"/>
    <w:rsid w:val="00E46BBE"/>
    <w:rsid w:val="00E46ECB"/>
    <w:rsid w:val="00E46F94"/>
    <w:rsid w:val="00E4720C"/>
    <w:rsid w:val="00E47653"/>
    <w:rsid w:val="00E479F5"/>
    <w:rsid w:val="00E47AE3"/>
    <w:rsid w:val="00E50494"/>
    <w:rsid w:val="00E51D0E"/>
    <w:rsid w:val="00E5224C"/>
    <w:rsid w:val="00E52268"/>
    <w:rsid w:val="00E523F1"/>
    <w:rsid w:val="00E52A41"/>
    <w:rsid w:val="00E52D3F"/>
    <w:rsid w:val="00E5319B"/>
    <w:rsid w:val="00E531E6"/>
    <w:rsid w:val="00E5355C"/>
    <w:rsid w:val="00E53A15"/>
    <w:rsid w:val="00E54019"/>
    <w:rsid w:val="00E54885"/>
    <w:rsid w:val="00E54AFE"/>
    <w:rsid w:val="00E55595"/>
    <w:rsid w:val="00E55625"/>
    <w:rsid w:val="00E56D0C"/>
    <w:rsid w:val="00E56FC8"/>
    <w:rsid w:val="00E57297"/>
    <w:rsid w:val="00E5782F"/>
    <w:rsid w:val="00E57931"/>
    <w:rsid w:val="00E57B75"/>
    <w:rsid w:val="00E6002F"/>
    <w:rsid w:val="00E60157"/>
    <w:rsid w:val="00E601E0"/>
    <w:rsid w:val="00E60C76"/>
    <w:rsid w:val="00E610AB"/>
    <w:rsid w:val="00E6112C"/>
    <w:rsid w:val="00E61F67"/>
    <w:rsid w:val="00E6243F"/>
    <w:rsid w:val="00E625FE"/>
    <w:rsid w:val="00E62AAF"/>
    <w:rsid w:val="00E62AD8"/>
    <w:rsid w:val="00E62F4B"/>
    <w:rsid w:val="00E63508"/>
    <w:rsid w:val="00E64404"/>
    <w:rsid w:val="00E64676"/>
    <w:rsid w:val="00E64D1F"/>
    <w:rsid w:val="00E65DCF"/>
    <w:rsid w:val="00E65E84"/>
    <w:rsid w:val="00E660B6"/>
    <w:rsid w:val="00E66672"/>
    <w:rsid w:val="00E6673F"/>
    <w:rsid w:val="00E6783D"/>
    <w:rsid w:val="00E705B1"/>
    <w:rsid w:val="00E70934"/>
    <w:rsid w:val="00E70D8F"/>
    <w:rsid w:val="00E71020"/>
    <w:rsid w:val="00E711AD"/>
    <w:rsid w:val="00E71D94"/>
    <w:rsid w:val="00E72190"/>
    <w:rsid w:val="00E72530"/>
    <w:rsid w:val="00E72939"/>
    <w:rsid w:val="00E72D30"/>
    <w:rsid w:val="00E72FB5"/>
    <w:rsid w:val="00E73090"/>
    <w:rsid w:val="00E739B9"/>
    <w:rsid w:val="00E73B54"/>
    <w:rsid w:val="00E73F69"/>
    <w:rsid w:val="00E74002"/>
    <w:rsid w:val="00E7429C"/>
    <w:rsid w:val="00E74575"/>
    <w:rsid w:val="00E74736"/>
    <w:rsid w:val="00E76052"/>
    <w:rsid w:val="00E7630C"/>
    <w:rsid w:val="00E76897"/>
    <w:rsid w:val="00E76F51"/>
    <w:rsid w:val="00E77477"/>
    <w:rsid w:val="00E77F6C"/>
    <w:rsid w:val="00E8018F"/>
    <w:rsid w:val="00E802AB"/>
    <w:rsid w:val="00E8036E"/>
    <w:rsid w:val="00E806A1"/>
    <w:rsid w:val="00E80BFF"/>
    <w:rsid w:val="00E8113E"/>
    <w:rsid w:val="00E81273"/>
    <w:rsid w:val="00E8140D"/>
    <w:rsid w:val="00E82161"/>
    <w:rsid w:val="00E82A51"/>
    <w:rsid w:val="00E82D8D"/>
    <w:rsid w:val="00E8327B"/>
    <w:rsid w:val="00E83B0B"/>
    <w:rsid w:val="00E83C47"/>
    <w:rsid w:val="00E843D1"/>
    <w:rsid w:val="00E84B21"/>
    <w:rsid w:val="00E84F13"/>
    <w:rsid w:val="00E85356"/>
    <w:rsid w:val="00E85D79"/>
    <w:rsid w:val="00E863DD"/>
    <w:rsid w:val="00E863F9"/>
    <w:rsid w:val="00E86D54"/>
    <w:rsid w:val="00E86E5E"/>
    <w:rsid w:val="00E874CF"/>
    <w:rsid w:val="00E87657"/>
    <w:rsid w:val="00E87798"/>
    <w:rsid w:val="00E87D9C"/>
    <w:rsid w:val="00E9068B"/>
    <w:rsid w:val="00E9147B"/>
    <w:rsid w:val="00E914CF"/>
    <w:rsid w:val="00E9164F"/>
    <w:rsid w:val="00E91869"/>
    <w:rsid w:val="00E91B07"/>
    <w:rsid w:val="00E920A5"/>
    <w:rsid w:val="00E9258A"/>
    <w:rsid w:val="00E92849"/>
    <w:rsid w:val="00E92E39"/>
    <w:rsid w:val="00E939F2"/>
    <w:rsid w:val="00E93F98"/>
    <w:rsid w:val="00E941B3"/>
    <w:rsid w:val="00E94A42"/>
    <w:rsid w:val="00E94E11"/>
    <w:rsid w:val="00E96450"/>
    <w:rsid w:val="00E96AC0"/>
    <w:rsid w:val="00E9716C"/>
    <w:rsid w:val="00E97353"/>
    <w:rsid w:val="00E97CA2"/>
    <w:rsid w:val="00EA16FC"/>
    <w:rsid w:val="00EA1F84"/>
    <w:rsid w:val="00EA2317"/>
    <w:rsid w:val="00EA2565"/>
    <w:rsid w:val="00EA2667"/>
    <w:rsid w:val="00EA278B"/>
    <w:rsid w:val="00EA2BAB"/>
    <w:rsid w:val="00EA30B4"/>
    <w:rsid w:val="00EA31D7"/>
    <w:rsid w:val="00EA35B1"/>
    <w:rsid w:val="00EA4AFC"/>
    <w:rsid w:val="00EA5099"/>
    <w:rsid w:val="00EA535C"/>
    <w:rsid w:val="00EA538E"/>
    <w:rsid w:val="00EA595E"/>
    <w:rsid w:val="00EA5D74"/>
    <w:rsid w:val="00EA5F73"/>
    <w:rsid w:val="00EA60BB"/>
    <w:rsid w:val="00EA6164"/>
    <w:rsid w:val="00EA6540"/>
    <w:rsid w:val="00EA65A3"/>
    <w:rsid w:val="00EA66E2"/>
    <w:rsid w:val="00EA674F"/>
    <w:rsid w:val="00EA6E73"/>
    <w:rsid w:val="00EA74EE"/>
    <w:rsid w:val="00EA785D"/>
    <w:rsid w:val="00EB072A"/>
    <w:rsid w:val="00EB0B3A"/>
    <w:rsid w:val="00EB0C8C"/>
    <w:rsid w:val="00EB0C9E"/>
    <w:rsid w:val="00EB1810"/>
    <w:rsid w:val="00EB1ACD"/>
    <w:rsid w:val="00EB1B2B"/>
    <w:rsid w:val="00EB1D68"/>
    <w:rsid w:val="00EB1E42"/>
    <w:rsid w:val="00EB2B9E"/>
    <w:rsid w:val="00EB3547"/>
    <w:rsid w:val="00EB37DA"/>
    <w:rsid w:val="00EB40C2"/>
    <w:rsid w:val="00EB47C9"/>
    <w:rsid w:val="00EB5CC8"/>
    <w:rsid w:val="00EB5FED"/>
    <w:rsid w:val="00EB6B0A"/>
    <w:rsid w:val="00EB79A2"/>
    <w:rsid w:val="00EB7BF6"/>
    <w:rsid w:val="00EC05A8"/>
    <w:rsid w:val="00EC0738"/>
    <w:rsid w:val="00EC0814"/>
    <w:rsid w:val="00EC0882"/>
    <w:rsid w:val="00EC094E"/>
    <w:rsid w:val="00EC0A5C"/>
    <w:rsid w:val="00EC0C7A"/>
    <w:rsid w:val="00EC0F91"/>
    <w:rsid w:val="00EC10CF"/>
    <w:rsid w:val="00EC10F8"/>
    <w:rsid w:val="00EC162B"/>
    <w:rsid w:val="00EC17DC"/>
    <w:rsid w:val="00EC19A9"/>
    <w:rsid w:val="00EC28A4"/>
    <w:rsid w:val="00EC3AC9"/>
    <w:rsid w:val="00EC4334"/>
    <w:rsid w:val="00EC51F0"/>
    <w:rsid w:val="00EC5561"/>
    <w:rsid w:val="00EC5679"/>
    <w:rsid w:val="00EC6013"/>
    <w:rsid w:val="00EC66D5"/>
    <w:rsid w:val="00EC6A40"/>
    <w:rsid w:val="00EC70EF"/>
    <w:rsid w:val="00EC7714"/>
    <w:rsid w:val="00EC79B6"/>
    <w:rsid w:val="00EC7EBB"/>
    <w:rsid w:val="00EC7F17"/>
    <w:rsid w:val="00ED099F"/>
    <w:rsid w:val="00ED0D5B"/>
    <w:rsid w:val="00ED16B3"/>
    <w:rsid w:val="00ED22B4"/>
    <w:rsid w:val="00ED23C6"/>
    <w:rsid w:val="00ED359C"/>
    <w:rsid w:val="00ED3A7F"/>
    <w:rsid w:val="00ED3A96"/>
    <w:rsid w:val="00ED40BC"/>
    <w:rsid w:val="00ED440E"/>
    <w:rsid w:val="00ED4A06"/>
    <w:rsid w:val="00ED4A33"/>
    <w:rsid w:val="00ED4D5F"/>
    <w:rsid w:val="00ED5104"/>
    <w:rsid w:val="00ED52CE"/>
    <w:rsid w:val="00ED5399"/>
    <w:rsid w:val="00ED53D3"/>
    <w:rsid w:val="00ED5A16"/>
    <w:rsid w:val="00ED5A55"/>
    <w:rsid w:val="00ED5A92"/>
    <w:rsid w:val="00ED5EB0"/>
    <w:rsid w:val="00ED5F76"/>
    <w:rsid w:val="00ED60E2"/>
    <w:rsid w:val="00ED6C23"/>
    <w:rsid w:val="00ED76A5"/>
    <w:rsid w:val="00ED781C"/>
    <w:rsid w:val="00EE11C7"/>
    <w:rsid w:val="00EE1302"/>
    <w:rsid w:val="00EE1420"/>
    <w:rsid w:val="00EE14C0"/>
    <w:rsid w:val="00EE1EDE"/>
    <w:rsid w:val="00EE2394"/>
    <w:rsid w:val="00EE2EF9"/>
    <w:rsid w:val="00EE31D0"/>
    <w:rsid w:val="00EE35DB"/>
    <w:rsid w:val="00EE3898"/>
    <w:rsid w:val="00EE3C8D"/>
    <w:rsid w:val="00EE4393"/>
    <w:rsid w:val="00EE4604"/>
    <w:rsid w:val="00EE46AA"/>
    <w:rsid w:val="00EE4817"/>
    <w:rsid w:val="00EE4BB0"/>
    <w:rsid w:val="00EE4C23"/>
    <w:rsid w:val="00EE4CA3"/>
    <w:rsid w:val="00EE4CC7"/>
    <w:rsid w:val="00EE4E84"/>
    <w:rsid w:val="00EE543A"/>
    <w:rsid w:val="00EE598D"/>
    <w:rsid w:val="00EE5B9C"/>
    <w:rsid w:val="00EE61FD"/>
    <w:rsid w:val="00EE6593"/>
    <w:rsid w:val="00EE67F9"/>
    <w:rsid w:val="00EE68F6"/>
    <w:rsid w:val="00EE6C1E"/>
    <w:rsid w:val="00EE6D7A"/>
    <w:rsid w:val="00EF000B"/>
    <w:rsid w:val="00EF012D"/>
    <w:rsid w:val="00EF03DC"/>
    <w:rsid w:val="00EF041A"/>
    <w:rsid w:val="00EF0ECB"/>
    <w:rsid w:val="00EF31AD"/>
    <w:rsid w:val="00EF3222"/>
    <w:rsid w:val="00EF3223"/>
    <w:rsid w:val="00EF3AB5"/>
    <w:rsid w:val="00EF3D91"/>
    <w:rsid w:val="00EF43A8"/>
    <w:rsid w:val="00EF445F"/>
    <w:rsid w:val="00EF5209"/>
    <w:rsid w:val="00EF5B6C"/>
    <w:rsid w:val="00EF5B75"/>
    <w:rsid w:val="00EF5C98"/>
    <w:rsid w:val="00EF6C4E"/>
    <w:rsid w:val="00EF72EE"/>
    <w:rsid w:val="00EF7464"/>
    <w:rsid w:val="00EF7627"/>
    <w:rsid w:val="00EF7946"/>
    <w:rsid w:val="00EF794B"/>
    <w:rsid w:val="00EF7CFE"/>
    <w:rsid w:val="00EF7F7B"/>
    <w:rsid w:val="00EF7FAF"/>
    <w:rsid w:val="00F00290"/>
    <w:rsid w:val="00F00537"/>
    <w:rsid w:val="00F007A7"/>
    <w:rsid w:val="00F00ECA"/>
    <w:rsid w:val="00F01B1E"/>
    <w:rsid w:val="00F01C03"/>
    <w:rsid w:val="00F01CE9"/>
    <w:rsid w:val="00F0205C"/>
    <w:rsid w:val="00F02193"/>
    <w:rsid w:val="00F0223D"/>
    <w:rsid w:val="00F02B19"/>
    <w:rsid w:val="00F02D2C"/>
    <w:rsid w:val="00F03063"/>
    <w:rsid w:val="00F03276"/>
    <w:rsid w:val="00F0399A"/>
    <w:rsid w:val="00F04095"/>
    <w:rsid w:val="00F044DF"/>
    <w:rsid w:val="00F04D5B"/>
    <w:rsid w:val="00F0555D"/>
    <w:rsid w:val="00F056C8"/>
    <w:rsid w:val="00F057DA"/>
    <w:rsid w:val="00F05FEB"/>
    <w:rsid w:val="00F06200"/>
    <w:rsid w:val="00F06294"/>
    <w:rsid w:val="00F062EE"/>
    <w:rsid w:val="00F06459"/>
    <w:rsid w:val="00F066EC"/>
    <w:rsid w:val="00F06840"/>
    <w:rsid w:val="00F0689B"/>
    <w:rsid w:val="00F0689F"/>
    <w:rsid w:val="00F07352"/>
    <w:rsid w:val="00F0776E"/>
    <w:rsid w:val="00F07919"/>
    <w:rsid w:val="00F079B5"/>
    <w:rsid w:val="00F07B87"/>
    <w:rsid w:val="00F07E61"/>
    <w:rsid w:val="00F10DB7"/>
    <w:rsid w:val="00F1107B"/>
    <w:rsid w:val="00F11532"/>
    <w:rsid w:val="00F11A29"/>
    <w:rsid w:val="00F11F35"/>
    <w:rsid w:val="00F1246F"/>
    <w:rsid w:val="00F1254F"/>
    <w:rsid w:val="00F127B0"/>
    <w:rsid w:val="00F12F7E"/>
    <w:rsid w:val="00F131C0"/>
    <w:rsid w:val="00F1324B"/>
    <w:rsid w:val="00F134E4"/>
    <w:rsid w:val="00F13AA6"/>
    <w:rsid w:val="00F13C13"/>
    <w:rsid w:val="00F1442B"/>
    <w:rsid w:val="00F147FB"/>
    <w:rsid w:val="00F14AB7"/>
    <w:rsid w:val="00F14D00"/>
    <w:rsid w:val="00F14F25"/>
    <w:rsid w:val="00F1572C"/>
    <w:rsid w:val="00F164E0"/>
    <w:rsid w:val="00F16AE3"/>
    <w:rsid w:val="00F177A4"/>
    <w:rsid w:val="00F1784D"/>
    <w:rsid w:val="00F202E8"/>
    <w:rsid w:val="00F203E0"/>
    <w:rsid w:val="00F20F7C"/>
    <w:rsid w:val="00F21205"/>
    <w:rsid w:val="00F21637"/>
    <w:rsid w:val="00F2166B"/>
    <w:rsid w:val="00F21B86"/>
    <w:rsid w:val="00F21BD8"/>
    <w:rsid w:val="00F221B9"/>
    <w:rsid w:val="00F225E5"/>
    <w:rsid w:val="00F22888"/>
    <w:rsid w:val="00F22D99"/>
    <w:rsid w:val="00F23328"/>
    <w:rsid w:val="00F2363E"/>
    <w:rsid w:val="00F23AE9"/>
    <w:rsid w:val="00F23E72"/>
    <w:rsid w:val="00F243F4"/>
    <w:rsid w:val="00F24A9B"/>
    <w:rsid w:val="00F256C1"/>
    <w:rsid w:val="00F25721"/>
    <w:rsid w:val="00F25B27"/>
    <w:rsid w:val="00F26026"/>
    <w:rsid w:val="00F261A3"/>
    <w:rsid w:val="00F26D52"/>
    <w:rsid w:val="00F26DFF"/>
    <w:rsid w:val="00F26F48"/>
    <w:rsid w:val="00F27B46"/>
    <w:rsid w:val="00F309E0"/>
    <w:rsid w:val="00F30DCF"/>
    <w:rsid w:val="00F32023"/>
    <w:rsid w:val="00F3205C"/>
    <w:rsid w:val="00F32325"/>
    <w:rsid w:val="00F32598"/>
    <w:rsid w:val="00F32A2E"/>
    <w:rsid w:val="00F32E67"/>
    <w:rsid w:val="00F33826"/>
    <w:rsid w:val="00F338E0"/>
    <w:rsid w:val="00F33BC3"/>
    <w:rsid w:val="00F3427C"/>
    <w:rsid w:val="00F34A20"/>
    <w:rsid w:val="00F34C62"/>
    <w:rsid w:val="00F35169"/>
    <w:rsid w:val="00F3589F"/>
    <w:rsid w:val="00F35FDF"/>
    <w:rsid w:val="00F369A6"/>
    <w:rsid w:val="00F36DFF"/>
    <w:rsid w:val="00F36FAB"/>
    <w:rsid w:val="00F373A0"/>
    <w:rsid w:val="00F373C7"/>
    <w:rsid w:val="00F37F35"/>
    <w:rsid w:val="00F4058B"/>
    <w:rsid w:val="00F4071E"/>
    <w:rsid w:val="00F4098A"/>
    <w:rsid w:val="00F41098"/>
    <w:rsid w:val="00F41516"/>
    <w:rsid w:val="00F415B2"/>
    <w:rsid w:val="00F42952"/>
    <w:rsid w:val="00F42B4B"/>
    <w:rsid w:val="00F43374"/>
    <w:rsid w:val="00F43466"/>
    <w:rsid w:val="00F4362F"/>
    <w:rsid w:val="00F436FA"/>
    <w:rsid w:val="00F4389C"/>
    <w:rsid w:val="00F43E3D"/>
    <w:rsid w:val="00F450A5"/>
    <w:rsid w:val="00F451F4"/>
    <w:rsid w:val="00F45973"/>
    <w:rsid w:val="00F45D91"/>
    <w:rsid w:val="00F45E30"/>
    <w:rsid w:val="00F45F77"/>
    <w:rsid w:val="00F468F2"/>
    <w:rsid w:val="00F46C43"/>
    <w:rsid w:val="00F47449"/>
    <w:rsid w:val="00F474E5"/>
    <w:rsid w:val="00F50198"/>
    <w:rsid w:val="00F503C4"/>
    <w:rsid w:val="00F504A8"/>
    <w:rsid w:val="00F50642"/>
    <w:rsid w:val="00F5094B"/>
    <w:rsid w:val="00F509CF"/>
    <w:rsid w:val="00F50AE1"/>
    <w:rsid w:val="00F51713"/>
    <w:rsid w:val="00F52164"/>
    <w:rsid w:val="00F523CA"/>
    <w:rsid w:val="00F529CE"/>
    <w:rsid w:val="00F52C0E"/>
    <w:rsid w:val="00F53CF9"/>
    <w:rsid w:val="00F54250"/>
    <w:rsid w:val="00F54773"/>
    <w:rsid w:val="00F54842"/>
    <w:rsid w:val="00F54B7F"/>
    <w:rsid w:val="00F55057"/>
    <w:rsid w:val="00F5508B"/>
    <w:rsid w:val="00F557C5"/>
    <w:rsid w:val="00F55C34"/>
    <w:rsid w:val="00F566DC"/>
    <w:rsid w:val="00F57499"/>
    <w:rsid w:val="00F57DF5"/>
    <w:rsid w:val="00F606C3"/>
    <w:rsid w:val="00F6105A"/>
    <w:rsid w:val="00F61420"/>
    <w:rsid w:val="00F61636"/>
    <w:rsid w:val="00F6178D"/>
    <w:rsid w:val="00F62330"/>
    <w:rsid w:val="00F62D42"/>
    <w:rsid w:val="00F6313B"/>
    <w:rsid w:val="00F631E7"/>
    <w:rsid w:val="00F64633"/>
    <w:rsid w:val="00F6477E"/>
    <w:rsid w:val="00F65960"/>
    <w:rsid w:val="00F65BE1"/>
    <w:rsid w:val="00F65D5D"/>
    <w:rsid w:val="00F65E94"/>
    <w:rsid w:val="00F660B0"/>
    <w:rsid w:val="00F66291"/>
    <w:rsid w:val="00F66859"/>
    <w:rsid w:val="00F66D11"/>
    <w:rsid w:val="00F670C4"/>
    <w:rsid w:val="00F6756D"/>
    <w:rsid w:val="00F6772F"/>
    <w:rsid w:val="00F67DA2"/>
    <w:rsid w:val="00F67ECB"/>
    <w:rsid w:val="00F67FDC"/>
    <w:rsid w:val="00F70250"/>
    <w:rsid w:val="00F707AB"/>
    <w:rsid w:val="00F7085A"/>
    <w:rsid w:val="00F70AB5"/>
    <w:rsid w:val="00F70C5A"/>
    <w:rsid w:val="00F71397"/>
    <w:rsid w:val="00F7164D"/>
    <w:rsid w:val="00F7187B"/>
    <w:rsid w:val="00F718BA"/>
    <w:rsid w:val="00F71A14"/>
    <w:rsid w:val="00F71EAB"/>
    <w:rsid w:val="00F71F99"/>
    <w:rsid w:val="00F725D3"/>
    <w:rsid w:val="00F72A76"/>
    <w:rsid w:val="00F73F9B"/>
    <w:rsid w:val="00F74E5E"/>
    <w:rsid w:val="00F74ECD"/>
    <w:rsid w:val="00F750A0"/>
    <w:rsid w:val="00F751FA"/>
    <w:rsid w:val="00F75358"/>
    <w:rsid w:val="00F7603C"/>
    <w:rsid w:val="00F76324"/>
    <w:rsid w:val="00F76534"/>
    <w:rsid w:val="00F765E2"/>
    <w:rsid w:val="00F76B4B"/>
    <w:rsid w:val="00F76F2D"/>
    <w:rsid w:val="00F76F4C"/>
    <w:rsid w:val="00F77039"/>
    <w:rsid w:val="00F77498"/>
    <w:rsid w:val="00F7751E"/>
    <w:rsid w:val="00F7753B"/>
    <w:rsid w:val="00F77E6E"/>
    <w:rsid w:val="00F77F88"/>
    <w:rsid w:val="00F8008A"/>
    <w:rsid w:val="00F801AA"/>
    <w:rsid w:val="00F8041A"/>
    <w:rsid w:val="00F804BA"/>
    <w:rsid w:val="00F80D1B"/>
    <w:rsid w:val="00F80E10"/>
    <w:rsid w:val="00F81322"/>
    <w:rsid w:val="00F8164F"/>
    <w:rsid w:val="00F81786"/>
    <w:rsid w:val="00F81BD1"/>
    <w:rsid w:val="00F81CEC"/>
    <w:rsid w:val="00F82329"/>
    <w:rsid w:val="00F828B2"/>
    <w:rsid w:val="00F82CDE"/>
    <w:rsid w:val="00F82D00"/>
    <w:rsid w:val="00F83168"/>
    <w:rsid w:val="00F8342F"/>
    <w:rsid w:val="00F8365F"/>
    <w:rsid w:val="00F8396E"/>
    <w:rsid w:val="00F83DD1"/>
    <w:rsid w:val="00F84066"/>
    <w:rsid w:val="00F84469"/>
    <w:rsid w:val="00F84611"/>
    <w:rsid w:val="00F84FDE"/>
    <w:rsid w:val="00F85260"/>
    <w:rsid w:val="00F853A4"/>
    <w:rsid w:val="00F856F3"/>
    <w:rsid w:val="00F85ABB"/>
    <w:rsid w:val="00F86554"/>
    <w:rsid w:val="00F867F9"/>
    <w:rsid w:val="00F87725"/>
    <w:rsid w:val="00F87842"/>
    <w:rsid w:val="00F87BFA"/>
    <w:rsid w:val="00F87E18"/>
    <w:rsid w:val="00F87E42"/>
    <w:rsid w:val="00F9019C"/>
    <w:rsid w:val="00F90988"/>
    <w:rsid w:val="00F90F7C"/>
    <w:rsid w:val="00F91A47"/>
    <w:rsid w:val="00F91B3A"/>
    <w:rsid w:val="00F91C4A"/>
    <w:rsid w:val="00F91C4E"/>
    <w:rsid w:val="00F91C89"/>
    <w:rsid w:val="00F91FC7"/>
    <w:rsid w:val="00F9221E"/>
    <w:rsid w:val="00F9254D"/>
    <w:rsid w:val="00F92554"/>
    <w:rsid w:val="00F92DE3"/>
    <w:rsid w:val="00F930B4"/>
    <w:rsid w:val="00F9317C"/>
    <w:rsid w:val="00F93B21"/>
    <w:rsid w:val="00F93E3A"/>
    <w:rsid w:val="00F9464A"/>
    <w:rsid w:val="00F947CD"/>
    <w:rsid w:val="00F959A3"/>
    <w:rsid w:val="00F95D7D"/>
    <w:rsid w:val="00F96314"/>
    <w:rsid w:val="00F968B0"/>
    <w:rsid w:val="00F97E84"/>
    <w:rsid w:val="00FA0630"/>
    <w:rsid w:val="00FA0B67"/>
    <w:rsid w:val="00FA1421"/>
    <w:rsid w:val="00FA14B2"/>
    <w:rsid w:val="00FA1842"/>
    <w:rsid w:val="00FA1E68"/>
    <w:rsid w:val="00FA2AFD"/>
    <w:rsid w:val="00FA382D"/>
    <w:rsid w:val="00FA3D85"/>
    <w:rsid w:val="00FA4281"/>
    <w:rsid w:val="00FA4A53"/>
    <w:rsid w:val="00FA4A76"/>
    <w:rsid w:val="00FA5046"/>
    <w:rsid w:val="00FA52AD"/>
    <w:rsid w:val="00FA53B5"/>
    <w:rsid w:val="00FA5EDA"/>
    <w:rsid w:val="00FA6622"/>
    <w:rsid w:val="00FA6716"/>
    <w:rsid w:val="00FA6988"/>
    <w:rsid w:val="00FA6C8F"/>
    <w:rsid w:val="00FA6D33"/>
    <w:rsid w:val="00FA6D51"/>
    <w:rsid w:val="00FA7195"/>
    <w:rsid w:val="00FA7B79"/>
    <w:rsid w:val="00FA7CA4"/>
    <w:rsid w:val="00FB0E49"/>
    <w:rsid w:val="00FB0F3B"/>
    <w:rsid w:val="00FB128C"/>
    <w:rsid w:val="00FB211E"/>
    <w:rsid w:val="00FB24EE"/>
    <w:rsid w:val="00FB38D3"/>
    <w:rsid w:val="00FB3BD3"/>
    <w:rsid w:val="00FB42B3"/>
    <w:rsid w:val="00FB4747"/>
    <w:rsid w:val="00FB48AB"/>
    <w:rsid w:val="00FB49B4"/>
    <w:rsid w:val="00FB4AB2"/>
    <w:rsid w:val="00FB4B5C"/>
    <w:rsid w:val="00FB578C"/>
    <w:rsid w:val="00FB5C9D"/>
    <w:rsid w:val="00FB624F"/>
    <w:rsid w:val="00FB68BC"/>
    <w:rsid w:val="00FB6B05"/>
    <w:rsid w:val="00FB6DCC"/>
    <w:rsid w:val="00FB74D7"/>
    <w:rsid w:val="00FC0A49"/>
    <w:rsid w:val="00FC0BF0"/>
    <w:rsid w:val="00FC10D7"/>
    <w:rsid w:val="00FC1351"/>
    <w:rsid w:val="00FC1567"/>
    <w:rsid w:val="00FC1591"/>
    <w:rsid w:val="00FC1D02"/>
    <w:rsid w:val="00FC207E"/>
    <w:rsid w:val="00FC20EF"/>
    <w:rsid w:val="00FC24DC"/>
    <w:rsid w:val="00FC24E4"/>
    <w:rsid w:val="00FC2D0E"/>
    <w:rsid w:val="00FC3003"/>
    <w:rsid w:val="00FC3436"/>
    <w:rsid w:val="00FC35B8"/>
    <w:rsid w:val="00FC4631"/>
    <w:rsid w:val="00FC4805"/>
    <w:rsid w:val="00FC4CCF"/>
    <w:rsid w:val="00FC4CFA"/>
    <w:rsid w:val="00FC5478"/>
    <w:rsid w:val="00FC549C"/>
    <w:rsid w:val="00FC568B"/>
    <w:rsid w:val="00FC56C9"/>
    <w:rsid w:val="00FC59FB"/>
    <w:rsid w:val="00FC5CC5"/>
    <w:rsid w:val="00FC5F90"/>
    <w:rsid w:val="00FC62C3"/>
    <w:rsid w:val="00FC6668"/>
    <w:rsid w:val="00FC6788"/>
    <w:rsid w:val="00FC7155"/>
    <w:rsid w:val="00FC765C"/>
    <w:rsid w:val="00FC7F2A"/>
    <w:rsid w:val="00FD1478"/>
    <w:rsid w:val="00FD14F6"/>
    <w:rsid w:val="00FD1C47"/>
    <w:rsid w:val="00FD21E9"/>
    <w:rsid w:val="00FD2311"/>
    <w:rsid w:val="00FD24FD"/>
    <w:rsid w:val="00FD2595"/>
    <w:rsid w:val="00FD26CA"/>
    <w:rsid w:val="00FD2898"/>
    <w:rsid w:val="00FD2992"/>
    <w:rsid w:val="00FD3142"/>
    <w:rsid w:val="00FD335C"/>
    <w:rsid w:val="00FD343D"/>
    <w:rsid w:val="00FD3464"/>
    <w:rsid w:val="00FD3AFE"/>
    <w:rsid w:val="00FD3F42"/>
    <w:rsid w:val="00FD4314"/>
    <w:rsid w:val="00FD4AD2"/>
    <w:rsid w:val="00FD502F"/>
    <w:rsid w:val="00FD5642"/>
    <w:rsid w:val="00FD57E7"/>
    <w:rsid w:val="00FD65D2"/>
    <w:rsid w:val="00FD6FD7"/>
    <w:rsid w:val="00FD718C"/>
    <w:rsid w:val="00FD768D"/>
    <w:rsid w:val="00FD7713"/>
    <w:rsid w:val="00FD7BC5"/>
    <w:rsid w:val="00FE01BB"/>
    <w:rsid w:val="00FE0ADD"/>
    <w:rsid w:val="00FE0B25"/>
    <w:rsid w:val="00FE0F18"/>
    <w:rsid w:val="00FE1034"/>
    <w:rsid w:val="00FE1813"/>
    <w:rsid w:val="00FE18C6"/>
    <w:rsid w:val="00FE1A7D"/>
    <w:rsid w:val="00FE2101"/>
    <w:rsid w:val="00FE24D5"/>
    <w:rsid w:val="00FE27F2"/>
    <w:rsid w:val="00FE2B8C"/>
    <w:rsid w:val="00FE3110"/>
    <w:rsid w:val="00FE31BA"/>
    <w:rsid w:val="00FE3415"/>
    <w:rsid w:val="00FE46D7"/>
    <w:rsid w:val="00FE48F2"/>
    <w:rsid w:val="00FE4BA3"/>
    <w:rsid w:val="00FE4C22"/>
    <w:rsid w:val="00FE4FF6"/>
    <w:rsid w:val="00FE5130"/>
    <w:rsid w:val="00FE5CA6"/>
    <w:rsid w:val="00FE5E85"/>
    <w:rsid w:val="00FE5F1C"/>
    <w:rsid w:val="00FE6138"/>
    <w:rsid w:val="00FE648F"/>
    <w:rsid w:val="00FE6E20"/>
    <w:rsid w:val="00FE6E7B"/>
    <w:rsid w:val="00FE7064"/>
    <w:rsid w:val="00FE7633"/>
    <w:rsid w:val="00FF0001"/>
    <w:rsid w:val="00FF00C0"/>
    <w:rsid w:val="00FF043E"/>
    <w:rsid w:val="00FF05DD"/>
    <w:rsid w:val="00FF0729"/>
    <w:rsid w:val="00FF0A81"/>
    <w:rsid w:val="00FF0C47"/>
    <w:rsid w:val="00FF1041"/>
    <w:rsid w:val="00FF1453"/>
    <w:rsid w:val="00FF21BF"/>
    <w:rsid w:val="00FF23D8"/>
    <w:rsid w:val="00FF23DC"/>
    <w:rsid w:val="00FF25CD"/>
    <w:rsid w:val="00FF2DF5"/>
    <w:rsid w:val="00FF3955"/>
    <w:rsid w:val="00FF396C"/>
    <w:rsid w:val="00FF3AFD"/>
    <w:rsid w:val="00FF3B0A"/>
    <w:rsid w:val="00FF3E60"/>
    <w:rsid w:val="00FF4647"/>
    <w:rsid w:val="00FF4682"/>
    <w:rsid w:val="00FF49F3"/>
    <w:rsid w:val="00FF4F47"/>
    <w:rsid w:val="00FF5885"/>
    <w:rsid w:val="00FF5C7E"/>
    <w:rsid w:val="00FF5CE5"/>
    <w:rsid w:val="00FF79C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7" fillcolor="white">
      <v:fill color="white"/>
    </o:shapedefaults>
    <o:shapelayout v:ext="edit">
      <o:idmap v:ext="edit" data="1"/>
      <o:rules v:ext="edit">
        <o:r id="V:Rule1" type="callout" idref="#圆角矩形标注 4"/>
        <o:r id="V:Rule2" type="callout" idref="#圆角矩形标注 5"/>
      </o:rules>
    </o:shapelayout>
  </w:shapeDefaults>
  <w:decimalSymbol w:val="."/>
  <w:listSeparator w:val=","/>
  <w14:docId w14:val="61F84806"/>
  <w15:docId w15:val="{69E5276B-2438-4946-9413-346CF1E779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6E9"/>
    <w:pPr>
      <w:widowControl w:val="0"/>
      <w:jc w:val="both"/>
    </w:pPr>
    <w:rPr>
      <w:rFonts w:ascii="Arial" w:hAnsi="Arial"/>
      <w:kern w:val="2"/>
      <w:sz w:val="24"/>
      <w:szCs w:val="24"/>
    </w:rPr>
  </w:style>
  <w:style w:type="paragraph" w:styleId="1">
    <w:name w:val="heading 1"/>
    <w:basedOn w:val="a"/>
    <w:next w:val="a"/>
    <w:link w:val="10"/>
    <w:qFormat/>
    <w:rsid w:val="00834801"/>
    <w:pPr>
      <w:keepNext/>
      <w:spacing w:before="240" w:after="60"/>
      <w:outlineLvl w:val="0"/>
    </w:pPr>
    <w:rPr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AD0D20"/>
    <w:pPr>
      <w:keepNext/>
      <w:spacing w:before="240" w:after="60"/>
      <w:outlineLvl w:val="1"/>
    </w:pPr>
    <w:rPr>
      <w:rFonts w:cs="Arial"/>
      <w:b/>
      <w:bCs/>
      <w:iCs/>
      <w:sz w:val="30"/>
      <w:szCs w:val="28"/>
    </w:rPr>
  </w:style>
  <w:style w:type="paragraph" w:styleId="3">
    <w:name w:val="heading 3"/>
    <w:basedOn w:val="a"/>
    <w:next w:val="a"/>
    <w:link w:val="30"/>
    <w:qFormat/>
    <w:rsid w:val="004418E3"/>
    <w:pPr>
      <w:keepNext/>
      <w:spacing w:before="240" w:after="60"/>
      <w:outlineLvl w:val="2"/>
    </w:pPr>
    <w:rPr>
      <w:rFonts w:cs="Arial"/>
      <w:b/>
      <w:bCs/>
      <w:color w:val="000000"/>
      <w:sz w:val="28"/>
      <w:szCs w:val="28"/>
    </w:rPr>
  </w:style>
  <w:style w:type="paragraph" w:styleId="4">
    <w:name w:val="heading 4"/>
    <w:basedOn w:val="a"/>
    <w:next w:val="a"/>
    <w:link w:val="40"/>
    <w:unhideWhenUsed/>
    <w:qFormat/>
    <w:rsid w:val="00B812FF"/>
    <w:pPr>
      <w:keepNext/>
      <w:keepLines/>
      <w:spacing w:before="280" w:after="290" w:line="376" w:lineRule="auto"/>
      <w:outlineLvl w:val="3"/>
    </w:pPr>
    <w:rPr>
      <w:rFonts w:ascii="等线 Light" w:hAnsi="等线 Light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E33B7A"/>
    <w:pPr>
      <w:tabs>
        <w:tab w:val="center" w:pos="4320"/>
        <w:tab w:val="right" w:pos="8640"/>
      </w:tabs>
    </w:pPr>
  </w:style>
  <w:style w:type="paragraph" w:styleId="a4">
    <w:name w:val="footer"/>
    <w:basedOn w:val="a"/>
    <w:link w:val="a5"/>
    <w:rsid w:val="00E33B7A"/>
    <w:pPr>
      <w:tabs>
        <w:tab w:val="center" w:pos="4320"/>
        <w:tab w:val="right" w:pos="8640"/>
      </w:tabs>
    </w:pPr>
    <w:rPr>
      <w:rFonts w:ascii="Times New Roman" w:hAnsi="Times New Roman"/>
      <w:sz w:val="21"/>
    </w:rPr>
  </w:style>
  <w:style w:type="paragraph" w:styleId="a6">
    <w:name w:val="Title"/>
    <w:basedOn w:val="a"/>
    <w:next w:val="a"/>
    <w:link w:val="a7"/>
    <w:qFormat/>
    <w:rsid w:val="00834801"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character" w:customStyle="1" w:styleId="a7">
    <w:name w:val="标题 字符"/>
    <w:link w:val="a6"/>
    <w:rsid w:val="00834801"/>
    <w:rPr>
      <w:rFonts w:ascii="Cambria" w:eastAsia="宋体" w:hAnsi="Cambria"/>
      <w:b/>
      <w:bCs/>
      <w:sz w:val="32"/>
      <w:szCs w:val="32"/>
      <w:lang w:bidi="ar-SA"/>
    </w:rPr>
  </w:style>
  <w:style w:type="paragraph" w:styleId="a8">
    <w:name w:val="Document Map"/>
    <w:basedOn w:val="a"/>
    <w:semiHidden/>
    <w:rsid w:val="009A1BB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11">
    <w:name w:val="toc 1"/>
    <w:basedOn w:val="a"/>
    <w:next w:val="a"/>
    <w:autoRedefine/>
    <w:uiPriority w:val="39"/>
    <w:rsid w:val="009A1BBF"/>
  </w:style>
  <w:style w:type="paragraph" w:styleId="20">
    <w:name w:val="toc 2"/>
    <w:basedOn w:val="a"/>
    <w:next w:val="a"/>
    <w:autoRedefine/>
    <w:uiPriority w:val="39"/>
    <w:rsid w:val="009A1BBF"/>
    <w:pPr>
      <w:ind w:left="210"/>
    </w:pPr>
  </w:style>
  <w:style w:type="paragraph" w:styleId="31">
    <w:name w:val="toc 3"/>
    <w:basedOn w:val="a"/>
    <w:next w:val="a"/>
    <w:autoRedefine/>
    <w:uiPriority w:val="39"/>
    <w:rsid w:val="009A1BBF"/>
    <w:pPr>
      <w:ind w:left="420"/>
    </w:pPr>
  </w:style>
  <w:style w:type="character" w:styleId="a9">
    <w:name w:val="Hyperlink"/>
    <w:uiPriority w:val="99"/>
    <w:rsid w:val="009A1BBF"/>
    <w:rPr>
      <w:color w:val="0000FF"/>
      <w:u w:val="single"/>
    </w:rPr>
  </w:style>
  <w:style w:type="character" w:styleId="aa">
    <w:name w:val="FollowedHyperlink"/>
    <w:rsid w:val="00276570"/>
    <w:rPr>
      <w:color w:val="800080"/>
      <w:u w:val="single"/>
    </w:rPr>
  </w:style>
  <w:style w:type="character" w:customStyle="1" w:styleId="a5">
    <w:name w:val="页脚 字符"/>
    <w:link w:val="a4"/>
    <w:rsid w:val="00CF0547"/>
    <w:rPr>
      <w:rFonts w:eastAsia="宋体"/>
      <w:kern w:val="2"/>
      <w:sz w:val="21"/>
      <w:szCs w:val="24"/>
      <w:lang w:val="en-US" w:eastAsia="zh-CN" w:bidi="ar-SA"/>
    </w:rPr>
  </w:style>
  <w:style w:type="paragraph" w:styleId="ab">
    <w:name w:val="Balloon Text"/>
    <w:basedOn w:val="a"/>
    <w:semiHidden/>
    <w:rsid w:val="007E55CE"/>
    <w:rPr>
      <w:rFonts w:ascii="Tahoma" w:hAnsi="Tahoma" w:cs="Tahoma"/>
      <w:sz w:val="16"/>
      <w:szCs w:val="16"/>
    </w:rPr>
  </w:style>
  <w:style w:type="character" w:styleId="ac">
    <w:name w:val="annotation reference"/>
    <w:rsid w:val="009C07BA"/>
    <w:rPr>
      <w:sz w:val="21"/>
      <w:szCs w:val="21"/>
    </w:rPr>
  </w:style>
  <w:style w:type="paragraph" w:styleId="ad">
    <w:name w:val="annotation text"/>
    <w:basedOn w:val="a"/>
    <w:link w:val="ae"/>
    <w:rsid w:val="009C07BA"/>
    <w:pPr>
      <w:jc w:val="left"/>
    </w:pPr>
    <w:rPr>
      <w:rFonts w:ascii="Times New Roman" w:hAnsi="Times New Roman"/>
      <w:sz w:val="21"/>
    </w:rPr>
  </w:style>
  <w:style w:type="character" w:customStyle="1" w:styleId="ae">
    <w:name w:val="批注文字 字符"/>
    <w:link w:val="ad"/>
    <w:rsid w:val="009C07BA"/>
    <w:rPr>
      <w:kern w:val="2"/>
      <w:sz w:val="21"/>
      <w:szCs w:val="24"/>
    </w:rPr>
  </w:style>
  <w:style w:type="paragraph" w:styleId="af">
    <w:name w:val="annotation subject"/>
    <w:basedOn w:val="ad"/>
    <w:next w:val="ad"/>
    <w:link w:val="af0"/>
    <w:rsid w:val="009C07BA"/>
    <w:rPr>
      <w:b/>
      <w:bCs/>
    </w:rPr>
  </w:style>
  <w:style w:type="character" w:customStyle="1" w:styleId="af0">
    <w:name w:val="批注主题 字符"/>
    <w:link w:val="af"/>
    <w:rsid w:val="009C07BA"/>
    <w:rPr>
      <w:b/>
      <w:bCs/>
      <w:kern w:val="2"/>
      <w:sz w:val="21"/>
      <w:szCs w:val="24"/>
    </w:rPr>
  </w:style>
  <w:style w:type="paragraph" w:styleId="af1">
    <w:name w:val="caption"/>
    <w:basedOn w:val="a"/>
    <w:next w:val="a"/>
    <w:qFormat/>
    <w:rsid w:val="007C2796"/>
    <w:rPr>
      <w:rFonts w:ascii="Cambria" w:eastAsia="黑体" w:hAnsi="Cambria"/>
      <w:sz w:val="20"/>
      <w:szCs w:val="20"/>
    </w:rPr>
  </w:style>
  <w:style w:type="character" w:customStyle="1" w:styleId="10">
    <w:name w:val="标题 1 字符"/>
    <w:link w:val="1"/>
    <w:rsid w:val="00F7187B"/>
    <w:rPr>
      <w:rFonts w:ascii="Arial" w:hAnsi="Arial" w:cs="Arial"/>
      <w:b/>
      <w:bCs/>
      <w:kern w:val="32"/>
      <w:sz w:val="32"/>
      <w:szCs w:val="32"/>
    </w:rPr>
  </w:style>
  <w:style w:type="paragraph" w:styleId="TOC">
    <w:name w:val="TOC Heading"/>
    <w:basedOn w:val="1"/>
    <w:next w:val="a"/>
    <w:uiPriority w:val="39"/>
    <w:qFormat/>
    <w:rsid w:val="00A71F31"/>
    <w:pPr>
      <w:keepLines/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character" w:styleId="af2">
    <w:name w:val="Strong"/>
    <w:uiPriority w:val="22"/>
    <w:qFormat/>
    <w:rsid w:val="00AD0B68"/>
    <w:rPr>
      <w:b/>
      <w:bCs/>
    </w:rPr>
  </w:style>
  <w:style w:type="paragraph" w:styleId="af3">
    <w:name w:val="List Paragraph"/>
    <w:basedOn w:val="a"/>
    <w:uiPriority w:val="34"/>
    <w:qFormat/>
    <w:rsid w:val="0083171E"/>
    <w:pPr>
      <w:ind w:firstLineChars="200" w:firstLine="420"/>
    </w:pPr>
  </w:style>
  <w:style w:type="table" w:styleId="af4">
    <w:name w:val="Table Grid"/>
    <w:basedOn w:val="a1"/>
    <w:rsid w:val="001B51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link w:val="4"/>
    <w:rsid w:val="00B812FF"/>
    <w:rPr>
      <w:rFonts w:ascii="等线 Light" w:hAnsi="等线 Light"/>
      <w:b/>
      <w:bCs/>
      <w:kern w:val="2"/>
      <w:sz w:val="24"/>
      <w:szCs w:val="28"/>
    </w:rPr>
  </w:style>
  <w:style w:type="character" w:customStyle="1" w:styleId="30">
    <w:name w:val="标题 3 字符"/>
    <w:link w:val="3"/>
    <w:rsid w:val="004418E3"/>
    <w:rPr>
      <w:rFonts w:ascii="Arial" w:hAnsi="Arial" w:cs="Arial"/>
      <w:b/>
      <w:bCs/>
      <w:color w:val="000000"/>
      <w:kern w:val="2"/>
      <w:sz w:val="28"/>
      <w:szCs w:val="28"/>
    </w:rPr>
  </w:style>
  <w:style w:type="character" w:styleId="af5">
    <w:name w:val="Placeholder Text"/>
    <w:basedOn w:val="a0"/>
    <w:uiPriority w:val="99"/>
    <w:semiHidden/>
    <w:rsid w:val="00F03063"/>
    <w:rPr>
      <w:color w:val="808080"/>
    </w:rPr>
  </w:style>
  <w:style w:type="paragraph" w:styleId="af6">
    <w:name w:val="Subtitle"/>
    <w:basedOn w:val="a"/>
    <w:next w:val="a"/>
    <w:link w:val="af7"/>
    <w:qFormat/>
    <w:rsid w:val="008A3EF5"/>
    <w:pPr>
      <w:spacing w:before="240" w:after="60" w:line="312" w:lineRule="auto"/>
      <w:jc w:val="center"/>
      <w:outlineLvl w:val="1"/>
    </w:pPr>
    <w:rPr>
      <w:rFonts w:asciiTheme="minorHAnsi" w:hAnsiTheme="minorHAnsi" w:cstheme="minorBidi"/>
      <w:b/>
      <w:bCs/>
      <w:kern w:val="28"/>
      <w:sz w:val="32"/>
      <w:szCs w:val="32"/>
    </w:rPr>
  </w:style>
  <w:style w:type="character" w:customStyle="1" w:styleId="af7">
    <w:name w:val="副标题 字符"/>
    <w:basedOn w:val="a0"/>
    <w:link w:val="af6"/>
    <w:rsid w:val="008A3EF5"/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styleId="af8">
    <w:name w:val="Emphasis"/>
    <w:basedOn w:val="a0"/>
    <w:qFormat/>
    <w:rsid w:val="008A3EF5"/>
    <w:rPr>
      <w:i/>
      <w:iCs/>
    </w:rPr>
  </w:style>
  <w:style w:type="paragraph" w:styleId="af9">
    <w:name w:val="Body Text"/>
    <w:basedOn w:val="a"/>
    <w:link w:val="afa"/>
    <w:rsid w:val="00372C17"/>
    <w:pPr>
      <w:spacing w:after="220" w:line="220" w:lineRule="atLeast"/>
    </w:pPr>
    <w:rPr>
      <w:rFonts w:ascii="Times New Roman" w:hAnsi="Times New Roman"/>
      <w:sz w:val="21"/>
      <w:szCs w:val="20"/>
    </w:rPr>
  </w:style>
  <w:style w:type="character" w:customStyle="1" w:styleId="afa">
    <w:name w:val="正文文本 字符"/>
    <w:basedOn w:val="a0"/>
    <w:link w:val="af9"/>
    <w:rsid w:val="00372C17"/>
    <w:rPr>
      <w:kern w:val="2"/>
      <w:sz w:val="21"/>
    </w:rPr>
  </w:style>
  <w:style w:type="paragraph" w:styleId="afb">
    <w:name w:val="Date"/>
    <w:basedOn w:val="a"/>
    <w:next w:val="a"/>
    <w:link w:val="afc"/>
    <w:rsid w:val="006D5290"/>
  </w:style>
  <w:style w:type="character" w:customStyle="1" w:styleId="afc">
    <w:name w:val="日期 字符"/>
    <w:basedOn w:val="a0"/>
    <w:link w:val="afb"/>
    <w:rsid w:val="006D5290"/>
    <w:rPr>
      <w:rFonts w:ascii="Arial" w:hAnsi="Arial"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8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18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2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01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39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88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5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8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84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9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38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70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3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7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07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84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88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jpeg"/><Relationship Id="rId18" Type="http://schemas.openxmlformats.org/officeDocument/2006/relationships/package" Target="embeddings/Microsoft_Visio___1.vsdx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eg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__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header" Target="header2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\Altium\HB_Maverick_5\Maverick_5110&#27169;&#22359;&#20135;&#21697;&#35268;&#26684;&#20070;1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FFB9B-D8FD-4872-9F4D-52A3AA6CD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Maverick_5110模块产品规格书1.dot</Template>
  <TotalTime>28092</TotalTime>
  <Pages>27</Pages>
  <Words>3219</Words>
  <Characters>18354</Characters>
  <Application>Microsoft Office Word</Application>
  <DocSecurity>0</DocSecurity>
  <Lines>152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测试报告</vt:lpstr>
    </vt:vector>
  </TitlesOfParts>
  <Company/>
  <LinksUpToDate>false</LinksUpToDate>
  <CharactersWithSpaces>21530</CharactersWithSpaces>
  <SharedDoc>false</SharedDoc>
  <HLinks>
    <vt:vector size="348" baseType="variant">
      <vt:variant>
        <vt:i4>1441855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_Toc488824153</vt:lpwstr>
      </vt:variant>
      <vt:variant>
        <vt:i4>1441855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_Toc488824152</vt:lpwstr>
      </vt:variant>
      <vt:variant>
        <vt:i4>1441855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_Toc488824151</vt:lpwstr>
      </vt:variant>
      <vt:variant>
        <vt:i4>1441855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_Toc488824150</vt:lpwstr>
      </vt:variant>
      <vt:variant>
        <vt:i4>1507391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_Toc488824149</vt:lpwstr>
      </vt:variant>
      <vt:variant>
        <vt:i4>1507391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_Toc488824148</vt:lpwstr>
      </vt:variant>
      <vt:variant>
        <vt:i4>1507391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_Toc488824147</vt:lpwstr>
      </vt:variant>
      <vt:variant>
        <vt:i4>1507391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_Toc488824146</vt:lpwstr>
      </vt:variant>
      <vt:variant>
        <vt:i4>1507391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_Toc488824145</vt:lpwstr>
      </vt:variant>
      <vt:variant>
        <vt:i4>1507391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_Toc488824144</vt:lpwstr>
      </vt:variant>
      <vt:variant>
        <vt:i4>1507391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_Toc488824143</vt:lpwstr>
      </vt:variant>
      <vt:variant>
        <vt:i4>1507391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_Toc488824142</vt:lpwstr>
      </vt:variant>
      <vt:variant>
        <vt:i4>1507391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_Toc488824141</vt:lpwstr>
      </vt:variant>
      <vt:variant>
        <vt:i4>1507391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_Toc488824140</vt:lpwstr>
      </vt:variant>
      <vt:variant>
        <vt:i4>1048639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_Toc488824139</vt:lpwstr>
      </vt:variant>
      <vt:variant>
        <vt:i4>1048639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_Toc488824138</vt:lpwstr>
      </vt:variant>
      <vt:variant>
        <vt:i4>1048639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_Toc488824137</vt:lpwstr>
      </vt:variant>
      <vt:variant>
        <vt:i4>1048639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_Toc488824136</vt:lpwstr>
      </vt:variant>
      <vt:variant>
        <vt:i4>1048639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_Toc488824135</vt:lpwstr>
      </vt:variant>
      <vt:variant>
        <vt:i4>1048639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_Toc488824134</vt:lpwstr>
      </vt:variant>
      <vt:variant>
        <vt:i4>1048639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_Toc488824133</vt:lpwstr>
      </vt:variant>
      <vt:variant>
        <vt:i4>1048639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_Toc488824132</vt:lpwstr>
      </vt:variant>
      <vt:variant>
        <vt:i4>1048639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_Toc488824131</vt:lpwstr>
      </vt:variant>
      <vt:variant>
        <vt:i4>1048639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_Toc488824130</vt:lpwstr>
      </vt:variant>
      <vt:variant>
        <vt:i4>1114175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_Toc488824129</vt:lpwstr>
      </vt:variant>
      <vt:variant>
        <vt:i4>1114175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_Toc488824128</vt:lpwstr>
      </vt:variant>
      <vt:variant>
        <vt:i4>1114175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_Toc488824127</vt:lpwstr>
      </vt:variant>
      <vt:variant>
        <vt:i4>1114175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_Toc488824126</vt:lpwstr>
      </vt:variant>
      <vt:variant>
        <vt:i4>1114175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_Toc488824125</vt:lpwstr>
      </vt:variant>
      <vt:variant>
        <vt:i4>1114175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_Toc488824124</vt:lpwstr>
      </vt:variant>
      <vt:variant>
        <vt:i4>1114175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_Toc488824123</vt:lpwstr>
      </vt:variant>
      <vt:variant>
        <vt:i4>1114175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_Toc488824122</vt:lpwstr>
      </vt:variant>
      <vt:variant>
        <vt:i4>1114175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_Toc488824121</vt:lpwstr>
      </vt:variant>
      <vt:variant>
        <vt:i4>1114175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_Toc488824120</vt:lpwstr>
      </vt:variant>
      <vt:variant>
        <vt:i4>1179711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_Toc488824119</vt:lpwstr>
      </vt:variant>
      <vt:variant>
        <vt:i4>1179711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_Toc488824118</vt:lpwstr>
      </vt:variant>
      <vt:variant>
        <vt:i4>1179711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_Toc488824117</vt:lpwstr>
      </vt:variant>
      <vt:variant>
        <vt:i4>1179711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_Toc488824116</vt:lpwstr>
      </vt:variant>
      <vt:variant>
        <vt:i4>1179711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_Toc488824115</vt:lpwstr>
      </vt:variant>
      <vt:variant>
        <vt:i4>1179711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_Toc488824114</vt:lpwstr>
      </vt:variant>
      <vt:variant>
        <vt:i4>1179711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_Toc488824113</vt:lpwstr>
      </vt:variant>
      <vt:variant>
        <vt:i4>1179711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_Toc488824112</vt:lpwstr>
      </vt:variant>
      <vt:variant>
        <vt:i4>1179711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_Toc488824111</vt:lpwstr>
      </vt:variant>
      <vt:variant>
        <vt:i4>1179711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_Toc488824110</vt:lpwstr>
      </vt:variant>
      <vt:variant>
        <vt:i4>1245247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_Toc488824109</vt:lpwstr>
      </vt:variant>
      <vt:variant>
        <vt:i4>1245247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_Toc488824108</vt:lpwstr>
      </vt:variant>
      <vt:variant>
        <vt:i4>1245247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_Toc488824107</vt:lpwstr>
      </vt:variant>
      <vt:variant>
        <vt:i4>1245247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_Toc488824106</vt:lpwstr>
      </vt:variant>
      <vt:variant>
        <vt:i4>1245247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_Toc488824105</vt:lpwstr>
      </vt:variant>
      <vt:variant>
        <vt:i4>1245247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_Toc488824104</vt:lpwstr>
      </vt:variant>
      <vt:variant>
        <vt:i4>1245247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_Toc488824103</vt:lpwstr>
      </vt:variant>
      <vt:variant>
        <vt:i4>1245247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_Toc488824102</vt:lpwstr>
      </vt:variant>
      <vt:variant>
        <vt:i4>1245247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_Toc488824101</vt:lpwstr>
      </vt:variant>
      <vt:variant>
        <vt:i4>1245247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_Toc488824100</vt:lpwstr>
      </vt:variant>
      <vt:variant>
        <vt:i4>1703998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_Toc488824099</vt:lpwstr>
      </vt:variant>
      <vt:variant>
        <vt:i4>1703998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_Toc488824098</vt:lpwstr>
      </vt:variant>
      <vt:variant>
        <vt:i4>1703998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_Toc488824097</vt:lpwstr>
      </vt:variant>
      <vt:variant>
        <vt:i4>1703998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_Toc488824096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测试报告</dc:title>
  <dc:subject/>
  <dc:creator>HU Qihui</dc:creator>
  <cp:keywords/>
  <dc:description/>
  <cp:lastModifiedBy>HE Qiuyun</cp:lastModifiedBy>
  <cp:revision>199</cp:revision>
  <cp:lastPrinted>2019-09-11T02:15:00Z</cp:lastPrinted>
  <dcterms:created xsi:type="dcterms:W3CDTF">2017-08-14T01:39:00Z</dcterms:created>
  <dcterms:modified xsi:type="dcterms:W3CDTF">2023-07-10T10:09:00Z</dcterms:modified>
</cp:coreProperties>
</file>